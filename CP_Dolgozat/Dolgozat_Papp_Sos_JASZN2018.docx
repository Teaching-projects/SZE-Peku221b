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20E58" w14:textId="2973555E" w:rsidR="00D63F02" w:rsidRPr="00B33D1B" w:rsidRDefault="00011365" w:rsidP="005F208C">
      <w:pPr>
        <w:pStyle w:val="Cm"/>
        <w:spacing w:before="4000" w:after="0" w:line="360" w:lineRule="auto"/>
        <w:ind w:right="567"/>
      </w:pPr>
      <w:r w:rsidRPr="00B33D1B">
        <w:t>Logikai feladványok megoldása korlátprogramozással</w:t>
      </w:r>
    </w:p>
    <w:p w14:paraId="15E72335" w14:textId="27774EE6" w:rsidR="00FA4D9A" w:rsidRPr="00B33D1B" w:rsidRDefault="00FA4D9A" w:rsidP="005F208C">
      <w:pPr>
        <w:pStyle w:val="Alcm"/>
        <w:spacing w:after="4000"/>
      </w:pPr>
    </w:p>
    <w:p w14:paraId="63CCFAB7" w14:textId="7C44D167" w:rsidR="00D63F02" w:rsidRPr="00B33D1B" w:rsidRDefault="00D63F02" w:rsidP="00A0637B">
      <w:pPr>
        <w:jc w:val="left"/>
        <w:rPr>
          <w:sz w:val="28"/>
        </w:rPr>
      </w:pPr>
      <w:r w:rsidRPr="00B33D1B">
        <w:rPr>
          <w:sz w:val="28"/>
        </w:rPr>
        <w:t>Szerző</w:t>
      </w:r>
      <w:r w:rsidR="00ED027D" w:rsidRPr="00B33D1B">
        <w:rPr>
          <w:sz w:val="28"/>
        </w:rPr>
        <w:t>k</w:t>
      </w:r>
      <w:r w:rsidRPr="00B33D1B">
        <w:rPr>
          <w:sz w:val="28"/>
        </w:rPr>
        <w:t>:</w:t>
      </w:r>
      <w:r w:rsidR="00ED027D" w:rsidRPr="00B33D1B">
        <w:rPr>
          <w:sz w:val="28"/>
        </w:rPr>
        <w:t xml:space="preserve"> Papp Ádám, Sós Nikolett</w:t>
      </w:r>
      <w:r w:rsidRPr="00B33D1B">
        <w:rPr>
          <w:sz w:val="28"/>
        </w:rPr>
        <w:t xml:space="preserve"> </w:t>
      </w:r>
    </w:p>
    <w:p w14:paraId="49BB39E3" w14:textId="3DF404E1" w:rsidR="00D63F02" w:rsidRPr="00B33D1B" w:rsidRDefault="00ED027D" w:rsidP="00A0637B">
      <w:pPr>
        <w:jc w:val="left"/>
        <w:rPr>
          <w:sz w:val="28"/>
        </w:rPr>
      </w:pPr>
      <w:r w:rsidRPr="00B33D1B">
        <w:rPr>
          <w:sz w:val="28"/>
        </w:rPr>
        <w:t>Mérnök</w:t>
      </w:r>
      <w:r w:rsidR="002A0494" w:rsidRPr="00B33D1B">
        <w:rPr>
          <w:sz w:val="28"/>
        </w:rPr>
        <w:t xml:space="preserve"> </w:t>
      </w:r>
      <w:r w:rsidRPr="00B33D1B">
        <w:rPr>
          <w:sz w:val="28"/>
        </w:rPr>
        <w:t>informatik</w:t>
      </w:r>
      <w:r w:rsidR="002A0494" w:rsidRPr="00B33D1B">
        <w:rPr>
          <w:sz w:val="28"/>
        </w:rPr>
        <w:t>us</w:t>
      </w:r>
      <w:r w:rsidR="008213E4" w:rsidRPr="00B33D1B">
        <w:rPr>
          <w:sz w:val="28"/>
        </w:rPr>
        <w:t xml:space="preserve"> </w:t>
      </w:r>
      <w:proofErr w:type="spellStart"/>
      <w:r w:rsidR="008213E4" w:rsidRPr="00B33D1B">
        <w:rPr>
          <w:sz w:val="28"/>
        </w:rPr>
        <w:t>BSc</w:t>
      </w:r>
      <w:proofErr w:type="spellEnd"/>
      <w:proofErr w:type="gramStart"/>
      <w:r w:rsidR="008213E4" w:rsidRPr="00B33D1B">
        <w:rPr>
          <w:sz w:val="28"/>
        </w:rPr>
        <w:t>.</w:t>
      </w:r>
      <w:r w:rsidR="00EB1B8D" w:rsidRPr="00B33D1B">
        <w:rPr>
          <w:sz w:val="28"/>
        </w:rPr>
        <w:t>,</w:t>
      </w:r>
      <w:proofErr w:type="gramEnd"/>
      <w:r w:rsidR="00D63F02" w:rsidRPr="00B33D1B">
        <w:rPr>
          <w:sz w:val="28"/>
        </w:rPr>
        <w:t xml:space="preserve"> I. évfolyam</w:t>
      </w:r>
    </w:p>
    <w:p w14:paraId="1EC8A25E" w14:textId="36DD0118" w:rsidR="00EB1B8D" w:rsidRPr="00B33D1B" w:rsidRDefault="00D63F02" w:rsidP="00ED027D">
      <w:pPr>
        <w:tabs>
          <w:tab w:val="left" w:pos="1560"/>
        </w:tabs>
        <w:spacing w:after="0"/>
        <w:jc w:val="left"/>
        <w:rPr>
          <w:sz w:val="28"/>
        </w:rPr>
      </w:pPr>
      <w:r w:rsidRPr="00B33D1B">
        <w:rPr>
          <w:sz w:val="28"/>
        </w:rPr>
        <w:t xml:space="preserve">Témavezető: </w:t>
      </w:r>
      <w:r w:rsidR="00ED027D" w:rsidRPr="00B33D1B">
        <w:rPr>
          <w:sz w:val="28"/>
        </w:rPr>
        <w:t>Ősz Olivér, doktorandusz</w:t>
      </w:r>
    </w:p>
    <w:p w14:paraId="15167E47" w14:textId="0D27C3A5" w:rsidR="00D63F02" w:rsidRPr="00B33D1B" w:rsidRDefault="00ED027D" w:rsidP="00A0637B">
      <w:pPr>
        <w:jc w:val="left"/>
        <w:rPr>
          <w:sz w:val="28"/>
        </w:rPr>
      </w:pPr>
      <w:r w:rsidRPr="00B33D1B">
        <w:rPr>
          <w:sz w:val="28"/>
        </w:rPr>
        <w:t>Széchenyi István</w:t>
      </w:r>
      <w:r w:rsidR="00D63F02" w:rsidRPr="00B33D1B">
        <w:rPr>
          <w:sz w:val="28"/>
        </w:rPr>
        <w:t xml:space="preserve"> Egyetem, </w:t>
      </w:r>
      <w:r w:rsidRPr="00B33D1B">
        <w:rPr>
          <w:sz w:val="28"/>
        </w:rPr>
        <w:t>GIVK</w:t>
      </w:r>
      <w:r w:rsidR="008213E4" w:rsidRPr="00B33D1B">
        <w:rPr>
          <w:sz w:val="28"/>
        </w:rPr>
        <w:t xml:space="preserve">, </w:t>
      </w:r>
      <w:r w:rsidRPr="00B33D1B">
        <w:rPr>
          <w:sz w:val="28"/>
        </w:rPr>
        <w:t xml:space="preserve">Informatika </w:t>
      </w:r>
      <w:r w:rsidR="008213E4" w:rsidRPr="00B33D1B">
        <w:rPr>
          <w:sz w:val="28"/>
        </w:rPr>
        <w:t>Tanszék</w:t>
      </w:r>
    </w:p>
    <w:p w14:paraId="01291D2A" w14:textId="4463156A" w:rsidR="00972ABF" w:rsidRPr="00B33D1B" w:rsidRDefault="00D63F02" w:rsidP="00A0637B">
      <w:pPr>
        <w:spacing w:after="240"/>
        <w:jc w:val="left"/>
        <w:rPr>
          <w:sz w:val="28"/>
        </w:rPr>
      </w:pPr>
      <w:r w:rsidRPr="00B33D1B">
        <w:rPr>
          <w:sz w:val="28"/>
        </w:rPr>
        <w:t>201</w:t>
      </w:r>
      <w:r w:rsidR="00ED027D" w:rsidRPr="00B33D1B">
        <w:rPr>
          <w:sz w:val="28"/>
        </w:rPr>
        <w:t>8</w:t>
      </w:r>
    </w:p>
    <w:p w14:paraId="53A8AC20" w14:textId="77777777" w:rsidR="00A0637B" w:rsidRPr="00B33D1B" w:rsidRDefault="00A0637B" w:rsidP="00A0637B">
      <w:pPr>
        <w:spacing w:after="240"/>
        <w:jc w:val="left"/>
        <w:rPr>
          <w:sz w:val="28"/>
        </w:rPr>
        <w:sectPr w:rsidR="00A0637B" w:rsidRPr="00B33D1B" w:rsidSect="00C34948">
          <w:footerReference w:type="even" r:id="rId8"/>
          <w:footerReference w:type="default" r:id="rId9"/>
          <w:pgSz w:w="11906" w:h="16838" w:code="9"/>
          <w:pgMar w:top="1418" w:right="1418" w:bottom="1418" w:left="1418" w:header="709" w:footer="567" w:gutter="567"/>
          <w:cols w:space="708"/>
          <w:docGrid w:linePitch="360"/>
        </w:sectPr>
      </w:pPr>
    </w:p>
    <w:p w14:paraId="493917AF" w14:textId="462319BF" w:rsidR="00D63F02" w:rsidRPr="00B33D1B" w:rsidRDefault="00D63F02" w:rsidP="00E34BAA">
      <w:pPr>
        <w:pStyle w:val="Kivonat"/>
        <w:spacing w:after="360"/>
      </w:pPr>
      <w:bookmarkStart w:id="0" w:name="_Toc498719637"/>
      <w:r w:rsidRPr="00B33D1B">
        <w:lastRenderedPageBreak/>
        <w:t>Kivonat</w:t>
      </w:r>
      <w:bookmarkEnd w:id="0"/>
    </w:p>
    <w:p w14:paraId="15BB2462" w14:textId="77777777" w:rsidR="005B2979" w:rsidRPr="00B33D1B" w:rsidRDefault="005B2979" w:rsidP="005B2979">
      <w:r w:rsidRPr="00B33D1B">
        <w:t xml:space="preserve">A vizsgált feladatok az „Einstein fejtörője” néven ismert logikai feladvány, és annak különböző változatai. Ezekben a feladatokban adottak bizonyos személyek vagy </w:t>
      </w:r>
      <w:proofErr w:type="gramStart"/>
      <w:r w:rsidRPr="00B33D1B">
        <w:t>objektumok</w:t>
      </w:r>
      <w:proofErr w:type="gramEnd"/>
      <w:r w:rsidRPr="00B33D1B">
        <w:t xml:space="preserve">, ezeknek néhány tulajdonságuk, melyek adott értékeket vehetnek fel. A feladatok hasonlítanak a szakirodalomban hozzárendelési feladatként ismert feladatosztályhoz, azzal a különbséggel, hogy nem az optimális hozzárendelést keressük egy adott szempont szerint, hanem </w:t>
      </w:r>
      <w:proofErr w:type="gramStart"/>
      <w:r w:rsidRPr="00B33D1B">
        <w:t>speciális</w:t>
      </w:r>
      <w:proofErr w:type="gramEnd"/>
      <w:r w:rsidRPr="00B33D1B">
        <w:t xml:space="preserve"> korlátozások vannak megadva a hozzárendelésre, és olyan megoldást keresünk, ami ezeket a feltételeket kielégíti. Míg a hozzárendelési feladatok megoldására a szakirodalomban léteznek hatékony algoritmusok, a logikai feladványok, különösen a korlátozások leírása valamilyen általánosabb modellezési módszert igényel.</w:t>
      </w:r>
    </w:p>
    <w:p w14:paraId="476F8816" w14:textId="77777777" w:rsidR="005B2979" w:rsidRPr="00B33D1B" w:rsidRDefault="005B2979" w:rsidP="005B2979">
      <w:r w:rsidRPr="00B33D1B">
        <w:t>Az általunk választott módszer a korlátprogramozás (</w:t>
      </w:r>
      <w:proofErr w:type="spellStart"/>
      <w:r w:rsidRPr="00B33D1B">
        <w:t>constraint</w:t>
      </w:r>
      <w:proofErr w:type="spellEnd"/>
      <w:r w:rsidRPr="00B33D1B">
        <w:t xml:space="preserve"> </w:t>
      </w:r>
      <w:proofErr w:type="spellStart"/>
      <w:r w:rsidRPr="00B33D1B">
        <w:t>programming</w:t>
      </w:r>
      <w:proofErr w:type="spellEnd"/>
      <w:r w:rsidRPr="00B33D1B">
        <w:t>), ami egy modellezési és egy megoldási módszertan is egyben. Az utóbbi néhány évben egyre elterjedtebbé vált a korlátprogramozás használata különböző optimalizálási és kielégíthetőségi feladatok megoldásában.</w:t>
      </w:r>
    </w:p>
    <w:p w14:paraId="1CC48E95" w14:textId="77777777" w:rsidR="005B2979" w:rsidRPr="00B33D1B" w:rsidRDefault="005B2979" w:rsidP="005B2979">
      <w:pPr>
        <w:rPr>
          <w:rFonts w:ascii="Arial" w:hAnsi="Arial" w:cs="Arial"/>
          <w:b/>
          <w:sz w:val="20"/>
          <w:szCs w:val="20"/>
        </w:rPr>
      </w:pPr>
      <w:r w:rsidRPr="00B33D1B">
        <w:t>Munkánk során megvizsgáltuk a logikai feladványok szerkezetét, összegyűjtöttük a korlátozások fajtáit. Különböző módokon modelleztük a korlátozásokat, és összehasonlítottuk őket megoldási teljesítmény szempontjából. Többféle megoldó szoftver teljesítményét is összevetettük egymással, és azonosítottuk, hogy az egyes megoldók hatékonyságát hogyan befolyásolta a használt modellezési módszer.</w:t>
      </w:r>
    </w:p>
    <w:p w14:paraId="3B9EB4C2" w14:textId="77777777" w:rsidR="005B2979" w:rsidRPr="00B33D1B" w:rsidRDefault="005B2979" w:rsidP="005B2979">
      <w:r w:rsidRPr="00B33D1B">
        <w:rPr>
          <w:b/>
        </w:rPr>
        <w:t>Kulcsszavak</w:t>
      </w:r>
      <w:r w:rsidRPr="00B33D1B">
        <w:t>: logikai fejtörők, korlátprogramozás, hozzárendelési feladat</w:t>
      </w:r>
    </w:p>
    <w:p w14:paraId="6A5D4A56" w14:textId="565093A7" w:rsidR="00972ABF" w:rsidRPr="00B33D1B" w:rsidRDefault="00972ABF" w:rsidP="00C34948"/>
    <w:p w14:paraId="6C3D4CD3" w14:textId="77777777" w:rsidR="00972ABF" w:rsidRPr="00B33D1B" w:rsidRDefault="00972ABF" w:rsidP="00C34948">
      <w:pPr>
        <w:sectPr w:rsidR="00972ABF" w:rsidRPr="00B33D1B" w:rsidSect="00972ABF">
          <w:type w:val="oddPage"/>
          <w:pgSz w:w="11906" w:h="16838" w:code="9"/>
          <w:pgMar w:top="1418" w:right="1418" w:bottom="1418" w:left="1418" w:header="709" w:footer="567" w:gutter="567"/>
          <w:cols w:space="708"/>
          <w:docGrid w:linePitch="360"/>
        </w:sectPr>
      </w:pPr>
    </w:p>
    <w:p w14:paraId="71909B56" w14:textId="77777777" w:rsidR="00D63F02" w:rsidRPr="00B33D1B" w:rsidRDefault="00D63F02" w:rsidP="00A0637B">
      <w:pPr>
        <w:pStyle w:val="Tartalomjegyzkcmsora1"/>
      </w:pPr>
      <w:bookmarkStart w:id="1" w:name="_Toc498719638"/>
      <w:r w:rsidRPr="00B33D1B">
        <w:lastRenderedPageBreak/>
        <w:t>Tartalomjegyzék</w:t>
      </w:r>
      <w:bookmarkEnd w:id="1"/>
    </w:p>
    <w:p w14:paraId="4326BC99" w14:textId="6DFCEA82" w:rsidR="00731AEC" w:rsidRPr="00B33D1B" w:rsidRDefault="00A0637B">
      <w:pPr>
        <w:pStyle w:val="TJ1"/>
        <w:rPr>
          <w:rFonts w:ascii="Arial" w:eastAsiaTheme="minorEastAsia" w:hAnsi="Arial" w:cs="Arial"/>
          <w:b w:val="0"/>
          <w:sz w:val="22"/>
          <w:lang w:eastAsia="hu-HU" w:bidi="ar-SA"/>
        </w:rPr>
      </w:pPr>
      <w:r w:rsidRPr="00B33D1B">
        <w:rPr>
          <w:rFonts w:ascii="Arial" w:hAnsi="Arial" w:cs="Arial"/>
          <w:b w:val="0"/>
        </w:rPr>
        <w:fldChar w:fldCharType="begin"/>
      </w:r>
      <w:r w:rsidRPr="00B33D1B">
        <w:rPr>
          <w:rFonts w:ascii="Arial" w:hAnsi="Arial" w:cs="Arial"/>
          <w:b w:val="0"/>
        </w:rPr>
        <w:instrText xml:space="preserve"> TOC \o "2-3" \h \z \t "Címsor 1;1;Címsor1;1;Sajat Címsor1;1;Köszönetnyílvánítás és Irodalomjegyzék;1" </w:instrText>
      </w:r>
      <w:r w:rsidRPr="00B33D1B">
        <w:rPr>
          <w:rFonts w:ascii="Arial" w:hAnsi="Arial" w:cs="Arial"/>
          <w:b w:val="0"/>
        </w:rPr>
        <w:fldChar w:fldCharType="separate"/>
      </w:r>
      <w:hyperlink w:anchor="_Toc507505129" w:history="1">
        <w:r w:rsidR="00731AEC" w:rsidRPr="00B33D1B">
          <w:rPr>
            <w:rStyle w:val="Hiperhivatkozs"/>
            <w:rFonts w:ascii="Arial" w:hAnsi="Arial" w:cs="Arial"/>
          </w:rPr>
          <w:t>1.</w:t>
        </w:r>
        <w:r w:rsidR="00731AEC" w:rsidRPr="00B33D1B">
          <w:rPr>
            <w:rFonts w:ascii="Arial" w:eastAsiaTheme="minorEastAsia" w:hAnsi="Arial" w:cs="Arial"/>
            <w:b w:val="0"/>
            <w:sz w:val="22"/>
            <w:lang w:eastAsia="hu-HU" w:bidi="ar-SA"/>
          </w:rPr>
          <w:tab/>
        </w:r>
        <w:r w:rsidR="00731AEC" w:rsidRPr="00B33D1B">
          <w:rPr>
            <w:rStyle w:val="Hiperhivatkozs"/>
            <w:rFonts w:ascii="Arial" w:hAnsi="Arial" w:cs="Arial"/>
          </w:rPr>
          <w:t>Bevezetés</w:t>
        </w:r>
        <w:r w:rsidR="00731AEC" w:rsidRPr="00B33D1B">
          <w:rPr>
            <w:rFonts w:ascii="Arial" w:hAnsi="Arial" w:cs="Arial"/>
            <w:webHidden/>
          </w:rPr>
          <w:tab/>
        </w:r>
        <w:r w:rsidR="00731AEC" w:rsidRPr="00B33D1B">
          <w:rPr>
            <w:rFonts w:ascii="Arial" w:hAnsi="Arial" w:cs="Arial"/>
            <w:webHidden/>
          </w:rPr>
          <w:fldChar w:fldCharType="begin"/>
        </w:r>
        <w:r w:rsidR="00731AEC" w:rsidRPr="00B33D1B">
          <w:rPr>
            <w:rFonts w:ascii="Arial" w:hAnsi="Arial" w:cs="Arial"/>
            <w:webHidden/>
          </w:rPr>
          <w:instrText xml:space="preserve"> PAGEREF _Toc507505129 \h </w:instrText>
        </w:r>
        <w:r w:rsidR="00731AEC" w:rsidRPr="00B33D1B">
          <w:rPr>
            <w:rFonts w:ascii="Arial" w:hAnsi="Arial" w:cs="Arial"/>
            <w:webHidden/>
          </w:rPr>
        </w:r>
        <w:r w:rsidR="00731AEC" w:rsidRPr="00B33D1B">
          <w:rPr>
            <w:rFonts w:ascii="Arial" w:hAnsi="Arial" w:cs="Arial"/>
            <w:webHidden/>
          </w:rPr>
          <w:fldChar w:fldCharType="separate"/>
        </w:r>
        <w:r w:rsidR="00B00DE5">
          <w:rPr>
            <w:rFonts w:ascii="Arial" w:hAnsi="Arial" w:cs="Arial"/>
            <w:webHidden/>
          </w:rPr>
          <w:t>2</w:t>
        </w:r>
        <w:r w:rsidR="00731AEC" w:rsidRPr="00B33D1B">
          <w:rPr>
            <w:rFonts w:ascii="Arial" w:hAnsi="Arial" w:cs="Arial"/>
            <w:webHidden/>
          </w:rPr>
          <w:fldChar w:fldCharType="end"/>
        </w:r>
      </w:hyperlink>
    </w:p>
    <w:p w14:paraId="401E0569" w14:textId="4B7CD697" w:rsidR="00731AEC" w:rsidRPr="00B33D1B" w:rsidRDefault="007F1C00" w:rsidP="00717795">
      <w:pPr>
        <w:pStyle w:val="TJ2"/>
        <w:rPr>
          <w:rFonts w:eastAsiaTheme="minorEastAsia"/>
          <w:sz w:val="22"/>
          <w:lang w:eastAsia="hu-HU" w:bidi="ar-SA"/>
        </w:rPr>
      </w:pPr>
      <w:hyperlink w:anchor="_Toc507505130" w:history="1">
        <w:r w:rsidR="00731AEC" w:rsidRPr="00B33D1B">
          <w:rPr>
            <w:rStyle w:val="Hiperhivatkozs"/>
          </w:rPr>
          <w:t>1.1.</w:t>
        </w:r>
        <w:r w:rsidR="00731AEC" w:rsidRPr="00B33D1B">
          <w:rPr>
            <w:rFonts w:eastAsiaTheme="minorEastAsia"/>
            <w:sz w:val="22"/>
            <w:lang w:eastAsia="hu-HU" w:bidi="ar-SA"/>
          </w:rPr>
          <w:tab/>
        </w:r>
        <w:r w:rsidR="00731AEC" w:rsidRPr="00B33D1B">
          <w:rPr>
            <w:rStyle w:val="Hiperhivatkozs"/>
          </w:rPr>
          <w:t>Korlátprogramozás bemutatása</w:t>
        </w:r>
        <w:r w:rsidR="00731AEC" w:rsidRPr="00B33D1B">
          <w:rPr>
            <w:webHidden/>
          </w:rPr>
          <w:tab/>
        </w:r>
        <w:r w:rsidR="00731AEC" w:rsidRPr="00B33D1B">
          <w:rPr>
            <w:webHidden/>
          </w:rPr>
          <w:fldChar w:fldCharType="begin"/>
        </w:r>
        <w:r w:rsidR="00731AEC" w:rsidRPr="00B33D1B">
          <w:rPr>
            <w:webHidden/>
          </w:rPr>
          <w:instrText xml:space="preserve"> PAGEREF _Toc507505130 \h </w:instrText>
        </w:r>
        <w:r w:rsidR="00731AEC" w:rsidRPr="00B33D1B">
          <w:rPr>
            <w:webHidden/>
          </w:rPr>
        </w:r>
        <w:r w:rsidR="00731AEC" w:rsidRPr="00B33D1B">
          <w:rPr>
            <w:webHidden/>
          </w:rPr>
          <w:fldChar w:fldCharType="separate"/>
        </w:r>
        <w:r w:rsidR="00B00DE5">
          <w:rPr>
            <w:webHidden/>
          </w:rPr>
          <w:t>2</w:t>
        </w:r>
        <w:r w:rsidR="00731AEC" w:rsidRPr="00B33D1B">
          <w:rPr>
            <w:webHidden/>
          </w:rPr>
          <w:fldChar w:fldCharType="end"/>
        </w:r>
      </w:hyperlink>
    </w:p>
    <w:p w14:paraId="5AC26017" w14:textId="65431E15" w:rsidR="00731AEC" w:rsidRPr="00B33D1B" w:rsidRDefault="007F1C00" w:rsidP="00717795">
      <w:pPr>
        <w:pStyle w:val="TJ2"/>
        <w:rPr>
          <w:rFonts w:eastAsiaTheme="minorEastAsia"/>
          <w:sz w:val="22"/>
          <w:lang w:eastAsia="hu-HU" w:bidi="ar-SA"/>
        </w:rPr>
      </w:pPr>
      <w:hyperlink w:anchor="_Toc507505131" w:history="1">
        <w:r w:rsidR="00731AEC" w:rsidRPr="00B33D1B">
          <w:rPr>
            <w:rStyle w:val="Hiperhivatkozs"/>
          </w:rPr>
          <w:t>1.2.</w:t>
        </w:r>
        <w:r w:rsidR="00731AEC" w:rsidRPr="00B33D1B">
          <w:rPr>
            <w:rFonts w:eastAsiaTheme="minorEastAsia"/>
            <w:sz w:val="22"/>
            <w:lang w:eastAsia="hu-HU" w:bidi="ar-SA"/>
          </w:rPr>
          <w:tab/>
        </w:r>
        <w:r w:rsidR="00731AEC" w:rsidRPr="00B33D1B">
          <w:rPr>
            <w:rStyle w:val="Hiperhivatkozs"/>
          </w:rPr>
          <w:t>Logikai feladványok bemutatása</w:t>
        </w:r>
        <w:r w:rsidR="00731AEC" w:rsidRPr="00B33D1B">
          <w:rPr>
            <w:webHidden/>
          </w:rPr>
          <w:tab/>
        </w:r>
        <w:r w:rsidR="00731AEC" w:rsidRPr="00B33D1B">
          <w:rPr>
            <w:webHidden/>
          </w:rPr>
          <w:fldChar w:fldCharType="begin"/>
        </w:r>
        <w:r w:rsidR="00731AEC" w:rsidRPr="00B33D1B">
          <w:rPr>
            <w:webHidden/>
          </w:rPr>
          <w:instrText xml:space="preserve"> PAGEREF _Toc507505131 \h </w:instrText>
        </w:r>
        <w:r w:rsidR="00731AEC" w:rsidRPr="00B33D1B">
          <w:rPr>
            <w:webHidden/>
          </w:rPr>
        </w:r>
        <w:r w:rsidR="00731AEC" w:rsidRPr="00B33D1B">
          <w:rPr>
            <w:webHidden/>
          </w:rPr>
          <w:fldChar w:fldCharType="separate"/>
        </w:r>
        <w:r w:rsidR="00B00DE5">
          <w:rPr>
            <w:webHidden/>
          </w:rPr>
          <w:t>2</w:t>
        </w:r>
        <w:r w:rsidR="00731AEC" w:rsidRPr="00B33D1B">
          <w:rPr>
            <w:webHidden/>
          </w:rPr>
          <w:fldChar w:fldCharType="end"/>
        </w:r>
      </w:hyperlink>
    </w:p>
    <w:p w14:paraId="6DED2F1D" w14:textId="69A7C1C9" w:rsidR="00731AEC" w:rsidRPr="00B33D1B" w:rsidRDefault="007F1C00">
      <w:pPr>
        <w:pStyle w:val="TJ1"/>
        <w:rPr>
          <w:rFonts w:ascii="Arial" w:eastAsiaTheme="minorEastAsia" w:hAnsi="Arial" w:cs="Arial"/>
          <w:b w:val="0"/>
          <w:sz w:val="22"/>
          <w:lang w:eastAsia="hu-HU" w:bidi="ar-SA"/>
        </w:rPr>
      </w:pPr>
      <w:hyperlink w:anchor="_Toc507505132" w:history="1">
        <w:r w:rsidR="00731AEC" w:rsidRPr="00B33D1B">
          <w:rPr>
            <w:rStyle w:val="Hiperhivatkozs"/>
            <w:rFonts w:ascii="Arial" w:hAnsi="Arial" w:cs="Arial"/>
          </w:rPr>
          <w:t>2.</w:t>
        </w:r>
        <w:r w:rsidR="00731AEC" w:rsidRPr="00B33D1B">
          <w:rPr>
            <w:rFonts w:ascii="Arial" w:eastAsiaTheme="minorEastAsia" w:hAnsi="Arial" w:cs="Arial"/>
            <w:b w:val="0"/>
            <w:sz w:val="22"/>
            <w:lang w:eastAsia="hu-HU" w:bidi="ar-SA"/>
          </w:rPr>
          <w:tab/>
        </w:r>
        <w:r w:rsidR="00731AEC" w:rsidRPr="00B33D1B">
          <w:rPr>
            <w:rStyle w:val="Hiperhivatkozs"/>
            <w:rFonts w:ascii="Arial" w:hAnsi="Arial" w:cs="Arial"/>
          </w:rPr>
          <w:t>Feladatok modellezése korlátprogramozással</w:t>
        </w:r>
        <w:r w:rsidR="00731AEC" w:rsidRPr="00B33D1B">
          <w:rPr>
            <w:rFonts w:ascii="Arial" w:hAnsi="Arial" w:cs="Arial"/>
            <w:webHidden/>
          </w:rPr>
          <w:tab/>
        </w:r>
        <w:r w:rsidR="00731AEC" w:rsidRPr="00B33D1B">
          <w:rPr>
            <w:rFonts w:ascii="Arial" w:hAnsi="Arial" w:cs="Arial"/>
            <w:webHidden/>
          </w:rPr>
          <w:fldChar w:fldCharType="begin"/>
        </w:r>
        <w:r w:rsidR="00731AEC" w:rsidRPr="00B33D1B">
          <w:rPr>
            <w:rFonts w:ascii="Arial" w:hAnsi="Arial" w:cs="Arial"/>
            <w:webHidden/>
          </w:rPr>
          <w:instrText xml:space="preserve"> PAGEREF _Toc507505132 \h </w:instrText>
        </w:r>
        <w:r w:rsidR="00731AEC" w:rsidRPr="00B33D1B">
          <w:rPr>
            <w:rFonts w:ascii="Arial" w:hAnsi="Arial" w:cs="Arial"/>
            <w:webHidden/>
          </w:rPr>
        </w:r>
        <w:r w:rsidR="00731AEC" w:rsidRPr="00B33D1B">
          <w:rPr>
            <w:rFonts w:ascii="Arial" w:hAnsi="Arial" w:cs="Arial"/>
            <w:webHidden/>
          </w:rPr>
          <w:fldChar w:fldCharType="separate"/>
        </w:r>
        <w:r w:rsidR="00B00DE5">
          <w:rPr>
            <w:rFonts w:ascii="Arial" w:hAnsi="Arial" w:cs="Arial"/>
            <w:webHidden/>
          </w:rPr>
          <w:t>2</w:t>
        </w:r>
        <w:r w:rsidR="00731AEC" w:rsidRPr="00B33D1B">
          <w:rPr>
            <w:rFonts w:ascii="Arial" w:hAnsi="Arial" w:cs="Arial"/>
            <w:webHidden/>
          </w:rPr>
          <w:fldChar w:fldCharType="end"/>
        </w:r>
      </w:hyperlink>
    </w:p>
    <w:p w14:paraId="3F3566CB" w14:textId="40DDFBDD" w:rsidR="00731AEC" w:rsidRPr="00B33D1B" w:rsidRDefault="007F1C00" w:rsidP="00717795">
      <w:pPr>
        <w:pStyle w:val="TJ2"/>
        <w:rPr>
          <w:rFonts w:eastAsiaTheme="minorEastAsia"/>
          <w:sz w:val="22"/>
          <w:lang w:eastAsia="hu-HU" w:bidi="ar-SA"/>
        </w:rPr>
      </w:pPr>
      <w:hyperlink w:anchor="_Toc507505133" w:history="1">
        <w:r w:rsidR="00731AEC" w:rsidRPr="00B33D1B">
          <w:rPr>
            <w:rStyle w:val="Hiperhivatkozs"/>
          </w:rPr>
          <w:t>2.1.</w:t>
        </w:r>
        <w:r w:rsidR="00731AEC" w:rsidRPr="00B33D1B">
          <w:rPr>
            <w:rFonts w:eastAsiaTheme="minorEastAsia"/>
            <w:sz w:val="22"/>
            <w:lang w:eastAsia="hu-HU" w:bidi="ar-SA"/>
          </w:rPr>
          <w:tab/>
        </w:r>
        <w:r w:rsidR="00731AEC" w:rsidRPr="00B33D1B">
          <w:rPr>
            <w:rStyle w:val="Hiperhivatkozs"/>
          </w:rPr>
          <w:t>Gardens</w:t>
        </w:r>
        <w:r w:rsidR="00731AEC" w:rsidRPr="00B33D1B">
          <w:rPr>
            <w:webHidden/>
          </w:rPr>
          <w:tab/>
        </w:r>
        <w:r w:rsidR="00E85EC8" w:rsidRPr="00B33D1B">
          <w:rPr>
            <w:webHidden/>
          </w:rPr>
          <w:t>5</w:t>
        </w:r>
      </w:hyperlink>
    </w:p>
    <w:p w14:paraId="7EB54BF0" w14:textId="1114A8F2" w:rsidR="00731AEC" w:rsidRPr="00B33D1B" w:rsidRDefault="007F1C00" w:rsidP="00717795">
      <w:pPr>
        <w:pStyle w:val="TJ2"/>
        <w:rPr>
          <w:rFonts w:eastAsiaTheme="minorEastAsia"/>
          <w:sz w:val="22"/>
          <w:lang w:eastAsia="hu-HU" w:bidi="ar-SA"/>
        </w:rPr>
      </w:pPr>
      <w:hyperlink w:anchor="_Toc507505134" w:history="1">
        <w:r w:rsidR="00731AEC" w:rsidRPr="00B33D1B">
          <w:rPr>
            <w:rStyle w:val="Hiperhivatkozs"/>
          </w:rPr>
          <w:t>2.2.</w:t>
        </w:r>
        <w:r w:rsidR="00731AEC" w:rsidRPr="00B33D1B">
          <w:rPr>
            <w:rFonts w:eastAsiaTheme="minorEastAsia"/>
            <w:sz w:val="22"/>
            <w:lang w:eastAsia="hu-HU" w:bidi="ar-SA"/>
          </w:rPr>
          <w:tab/>
        </w:r>
        <w:r w:rsidR="00731AEC" w:rsidRPr="00B33D1B">
          <w:rPr>
            <w:rStyle w:val="Hiperhivatkozs"/>
          </w:rPr>
          <w:t>Zebra feladatok</w:t>
        </w:r>
        <w:r w:rsidR="00731AEC" w:rsidRPr="00B33D1B">
          <w:rPr>
            <w:webHidden/>
          </w:rPr>
          <w:tab/>
        </w:r>
        <w:r w:rsidR="00E85EC8" w:rsidRPr="00B33D1B">
          <w:rPr>
            <w:webHidden/>
          </w:rPr>
          <w:t>9</w:t>
        </w:r>
      </w:hyperlink>
    </w:p>
    <w:p w14:paraId="0C2F405C" w14:textId="577FAC27" w:rsidR="00731AEC" w:rsidRPr="00B33D1B" w:rsidRDefault="007F1C00" w:rsidP="00717795">
      <w:pPr>
        <w:pStyle w:val="TJ2"/>
        <w:rPr>
          <w:rFonts w:eastAsiaTheme="minorEastAsia"/>
          <w:sz w:val="22"/>
          <w:lang w:eastAsia="hu-HU" w:bidi="ar-SA"/>
        </w:rPr>
      </w:pPr>
      <w:hyperlink w:anchor="_Toc507505135" w:history="1">
        <w:r w:rsidR="00731AEC" w:rsidRPr="00B33D1B">
          <w:rPr>
            <w:rStyle w:val="Hiperhivatkozs"/>
          </w:rPr>
          <w:t>2.3.</w:t>
        </w:r>
        <w:r w:rsidR="00731AEC" w:rsidRPr="00B33D1B">
          <w:rPr>
            <w:rFonts w:eastAsiaTheme="minorEastAsia"/>
            <w:sz w:val="22"/>
            <w:lang w:eastAsia="hu-HU" w:bidi="ar-SA"/>
          </w:rPr>
          <w:tab/>
        </w:r>
        <w:r w:rsidR="00957B1E">
          <w:rPr>
            <w:rStyle w:val="Hiperhivatkozs"/>
          </w:rPr>
          <w:t>Teszteredmények</w:t>
        </w:r>
        <w:r w:rsidR="00731AEC" w:rsidRPr="00B33D1B">
          <w:rPr>
            <w:webHidden/>
          </w:rPr>
          <w:tab/>
        </w:r>
        <w:r w:rsidR="00E85EC8" w:rsidRPr="00B33D1B">
          <w:rPr>
            <w:webHidden/>
          </w:rPr>
          <w:t>15</w:t>
        </w:r>
      </w:hyperlink>
    </w:p>
    <w:p w14:paraId="0BC4BACE" w14:textId="204B89BA" w:rsidR="00731AEC" w:rsidRPr="00B33D1B" w:rsidRDefault="007F1C00">
      <w:pPr>
        <w:pStyle w:val="TJ1"/>
        <w:rPr>
          <w:rFonts w:ascii="Arial" w:eastAsiaTheme="minorEastAsia" w:hAnsi="Arial" w:cs="Arial"/>
          <w:b w:val="0"/>
          <w:sz w:val="22"/>
          <w:lang w:eastAsia="hu-HU" w:bidi="ar-SA"/>
        </w:rPr>
      </w:pPr>
      <w:hyperlink w:anchor="_Toc507505136" w:history="1">
        <w:r w:rsidR="00731AEC" w:rsidRPr="00B33D1B">
          <w:rPr>
            <w:rStyle w:val="Hiperhivatkozs"/>
            <w:rFonts w:ascii="Arial" w:hAnsi="Arial" w:cs="Arial"/>
          </w:rPr>
          <w:t>3.</w:t>
        </w:r>
        <w:r w:rsidR="00731AEC" w:rsidRPr="00B33D1B">
          <w:rPr>
            <w:rFonts w:ascii="Arial" w:eastAsiaTheme="minorEastAsia" w:hAnsi="Arial" w:cs="Arial"/>
            <w:b w:val="0"/>
            <w:sz w:val="22"/>
            <w:lang w:eastAsia="hu-HU" w:bidi="ar-SA"/>
          </w:rPr>
          <w:tab/>
        </w:r>
        <w:r w:rsidR="00731AEC" w:rsidRPr="00B33D1B">
          <w:rPr>
            <w:rStyle w:val="Hiperhivatkozs"/>
            <w:rFonts w:ascii="Arial" w:hAnsi="Arial" w:cs="Arial"/>
          </w:rPr>
          <w:t>Redundáns megkötések megkeresése</w:t>
        </w:r>
        <w:r w:rsidR="00731AEC" w:rsidRPr="00B33D1B">
          <w:rPr>
            <w:rFonts w:ascii="Arial" w:hAnsi="Arial" w:cs="Arial"/>
            <w:webHidden/>
          </w:rPr>
          <w:tab/>
        </w:r>
        <w:r w:rsidR="00E85EC8" w:rsidRPr="00B33D1B">
          <w:rPr>
            <w:rFonts w:ascii="Arial" w:hAnsi="Arial" w:cs="Arial"/>
            <w:webHidden/>
          </w:rPr>
          <w:t>18</w:t>
        </w:r>
      </w:hyperlink>
    </w:p>
    <w:p w14:paraId="153F18DA" w14:textId="73D054AC" w:rsidR="00731AEC" w:rsidRPr="00B33D1B" w:rsidRDefault="007F1C00">
      <w:pPr>
        <w:pStyle w:val="TJ1"/>
        <w:rPr>
          <w:rFonts w:ascii="Arial" w:eastAsiaTheme="minorEastAsia" w:hAnsi="Arial" w:cs="Arial"/>
          <w:b w:val="0"/>
          <w:sz w:val="22"/>
          <w:lang w:eastAsia="hu-HU" w:bidi="ar-SA"/>
        </w:rPr>
      </w:pPr>
      <w:hyperlink w:anchor="_Toc507505137" w:history="1">
        <w:r w:rsidR="00731AEC" w:rsidRPr="00B33D1B">
          <w:rPr>
            <w:rStyle w:val="Hiperhivatkozs"/>
            <w:rFonts w:ascii="Arial" w:hAnsi="Arial" w:cs="Arial"/>
          </w:rPr>
          <w:t>4.</w:t>
        </w:r>
        <w:r w:rsidR="00731AEC" w:rsidRPr="00B33D1B">
          <w:rPr>
            <w:rFonts w:ascii="Arial" w:eastAsiaTheme="minorEastAsia" w:hAnsi="Arial" w:cs="Arial"/>
            <w:b w:val="0"/>
            <w:sz w:val="22"/>
            <w:lang w:eastAsia="hu-HU" w:bidi="ar-SA"/>
          </w:rPr>
          <w:tab/>
        </w:r>
        <w:r w:rsidR="00F2599C" w:rsidRPr="00B33D1B">
          <w:rPr>
            <w:rStyle w:val="Hiperhivatkozs"/>
            <w:rFonts w:ascii="Arial" w:hAnsi="Arial" w:cs="Arial"/>
          </w:rPr>
          <w:t>Összefoglalás</w:t>
        </w:r>
        <w:r w:rsidR="00731AEC" w:rsidRPr="00B33D1B">
          <w:rPr>
            <w:rFonts w:ascii="Arial" w:hAnsi="Arial" w:cs="Arial"/>
            <w:webHidden/>
          </w:rPr>
          <w:tab/>
        </w:r>
        <w:r w:rsidR="00E85EC8" w:rsidRPr="00B33D1B">
          <w:rPr>
            <w:rFonts w:ascii="Arial" w:hAnsi="Arial" w:cs="Arial"/>
            <w:webHidden/>
          </w:rPr>
          <w:t>21</w:t>
        </w:r>
      </w:hyperlink>
    </w:p>
    <w:p w14:paraId="30A91686" w14:textId="67CB9480" w:rsidR="00731AEC" w:rsidRPr="00B33D1B" w:rsidRDefault="007F1C00">
      <w:pPr>
        <w:pStyle w:val="TJ1"/>
        <w:rPr>
          <w:rFonts w:ascii="Arial" w:eastAsiaTheme="minorEastAsia" w:hAnsi="Arial" w:cs="Arial"/>
          <w:b w:val="0"/>
          <w:sz w:val="22"/>
          <w:lang w:eastAsia="hu-HU" w:bidi="ar-SA"/>
        </w:rPr>
      </w:pPr>
      <w:hyperlink w:anchor="_Toc507505138" w:history="1">
        <w:r w:rsidR="00731AEC" w:rsidRPr="00B33D1B">
          <w:rPr>
            <w:rStyle w:val="Hiperhivatkozs"/>
            <w:rFonts w:ascii="Arial" w:hAnsi="Arial" w:cs="Arial"/>
          </w:rPr>
          <w:t>Irodalomjegyzék</w:t>
        </w:r>
        <w:r w:rsidR="00731AEC" w:rsidRPr="00B33D1B">
          <w:rPr>
            <w:rFonts w:ascii="Arial" w:hAnsi="Arial" w:cs="Arial"/>
            <w:webHidden/>
          </w:rPr>
          <w:tab/>
        </w:r>
        <w:r w:rsidR="00E85EC8" w:rsidRPr="00B33D1B">
          <w:rPr>
            <w:rFonts w:ascii="Arial" w:hAnsi="Arial" w:cs="Arial"/>
            <w:webHidden/>
          </w:rPr>
          <w:t>22</w:t>
        </w:r>
      </w:hyperlink>
    </w:p>
    <w:p w14:paraId="7B2148F2" w14:textId="354214DA" w:rsidR="00972ABF" w:rsidRPr="00B33D1B" w:rsidRDefault="00A0637B" w:rsidP="00C34948">
      <w:pPr>
        <w:sectPr w:rsidR="00972ABF" w:rsidRPr="00B33D1B" w:rsidSect="00972ABF">
          <w:type w:val="oddPage"/>
          <w:pgSz w:w="11906" w:h="16838" w:code="9"/>
          <w:pgMar w:top="1418" w:right="1418" w:bottom="1418" w:left="1418" w:header="709" w:footer="567" w:gutter="567"/>
          <w:cols w:space="708"/>
          <w:docGrid w:linePitch="360"/>
        </w:sectPr>
      </w:pPr>
      <w:r w:rsidRPr="00B33D1B">
        <w:rPr>
          <w:rFonts w:ascii="Arial" w:hAnsi="Arial" w:cs="Arial"/>
          <w:b/>
          <w:noProof/>
        </w:rPr>
        <w:fldChar w:fldCharType="end"/>
      </w:r>
    </w:p>
    <w:p w14:paraId="143EC770" w14:textId="3941E629" w:rsidR="00D63F02" w:rsidRDefault="00D63F02" w:rsidP="00E66730">
      <w:pPr>
        <w:pStyle w:val="Cmsor1"/>
      </w:pPr>
      <w:bookmarkStart w:id="2" w:name="_Toc501750952"/>
      <w:bookmarkStart w:id="3" w:name="_Toc507505129"/>
      <w:r w:rsidRPr="00B33D1B">
        <w:lastRenderedPageBreak/>
        <w:t>Bevezetés</w:t>
      </w:r>
      <w:bookmarkEnd w:id="2"/>
      <w:bookmarkEnd w:id="3"/>
    </w:p>
    <w:p w14:paraId="30277EDE" w14:textId="74495016" w:rsidR="00077D16" w:rsidRPr="00077D16" w:rsidRDefault="00077D16" w:rsidP="00077D16">
      <w:r>
        <w:t xml:space="preserve">Dolgozatunkban az „Einstein-féle” fejtörőkként ismertté vált logikai feladványok megoldásával foglalkozunk. A feladványok modellezéséhez használt korlátprogramozási módszert és a </w:t>
      </w:r>
      <w:proofErr w:type="spellStart"/>
      <w:r>
        <w:t>MiniZinc</w:t>
      </w:r>
      <w:proofErr w:type="spellEnd"/>
      <w:r>
        <w:t xml:space="preserve"> nyelvet az 1.1. alfejezetben mutatjuk be. A vizsgált feladatok bemutatása az 1.2. alfejezetben olvasható. A 2. fejezetben példákon szemléltetjük a feladatok néhány lehetséges modellezését és ismertetjük az összehasonlító tesztek eredményeit. A 3. fejezetben pedig a redundáns megkötések kiszűrésére vonatkozó eredmények találhatók.</w:t>
      </w:r>
    </w:p>
    <w:p w14:paraId="4D7D0422" w14:textId="2FC65B5A" w:rsidR="00E13891" w:rsidRPr="00B33D1B" w:rsidRDefault="00A537F4" w:rsidP="00F646D6">
      <w:pPr>
        <w:pStyle w:val="Cmsor2"/>
        <w:ind w:left="709"/>
        <w:rPr>
          <w:b/>
          <w:i w:val="0"/>
          <w:sz w:val="28"/>
          <w:szCs w:val="28"/>
          <w:lang w:val="hu-HU"/>
        </w:rPr>
      </w:pPr>
      <w:bookmarkStart w:id="4" w:name="_Toc507505130"/>
      <w:r w:rsidRPr="00B33D1B">
        <w:rPr>
          <w:b/>
          <w:i w:val="0"/>
          <w:sz w:val="28"/>
          <w:szCs w:val="28"/>
          <w:lang w:val="hu-HU"/>
        </w:rPr>
        <w:t>Korlátprogramozás bemutatása</w:t>
      </w:r>
      <w:bookmarkEnd w:id="4"/>
    </w:p>
    <w:p w14:paraId="501461C5" w14:textId="098EA167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 xml:space="preserve">A feladatunkat úgynevezett korlátprogramozással oldottuk meg. Ennek a módszernek a legkorábbi verziója – a </w:t>
      </w:r>
      <w:proofErr w:type="spellStart"/>
      <w:r w:rsidRPr="00B33D1B">
        <w:rPr>
          <w:szCs w:val="24"/>
        </w:rPr>
        <w:t>Sketchpad</w:t>
      </w:r>
      <w:proofErr w:type="spellEnd"/>
      <w:r w:rsidRPr="00B33D1B">
        <w:rPr>
          <w:szCs w:val="24"/>
        </w:rPr>
        <w:t xml:space="preserve"> – 1963-ra tehető és </w:t>
      </w:r>
      <w:hyperlink r:id="rId10" w:tooltip="Ivan Sutherland" w:history="1">
        <w:r w:rsidRPr="00B33D1B">
          <w:rPr>
            <w:szCs w:val="24"/>
          </w:rPr>
          <w:t xml:space="preserve">Ivan </w:t>
        </w:r>
        <w:proofErr w:type="spellStart"/>
        <w:r w:rsidRPr="00B33D1B">
          <w:rPr>
            <w:szCs w:val="24"/>
          </w:rPr>
          <w:t>Sutherland</w:t>
        </w:r>
        <w:proofErr w:type="spellEnd"/>
      </w:hyperlink>
      <w:r w:rsidRPr="00B33D1B">
        <w:rPr>
          <w:szCs w:val="24"/>
        </w:rPr>
        <w:t xml:space="preserve"> nevéhez fűződik</w:t>
      </w:r>
      <w:r w:rsidR="0086329E">
        <w:fldChar w:fldCharType="begin"/>
      </w:r>
      <w:r w:rsidR="0086329E">
        <w:instrText xml:space="preserve"> REF  a \h \r </w:instrText>
      </w:r>
      <w:r w:rsidR="0086329E">
        <w:fldChar w:fldCharType="separate"/>
      </w:r>
      <w:r w:rsidR="0086329E">
        <w:t>[1]</w:t>
      </w:r>
      <w:r w:rsidR="0086329E">
        <w:fldChar w:fldCharType="end"/>
      </w:r>
      <w:r w:rsidRPr="00B33D1B">
        <w:rPr>
          <w:szCs w:val="24"/>
        </w:rPr>
        <w:t xml:space="preserve">. Az 1980-as évektől egyre keresettebb lett, és mivel a logikai programozást szerették volna kiterjeszteni, így sok helyen </w:t>
      </w:r>
      <w:proofErr w:type="gramStart"/>
      <w:r w:rsidRPr="00B33D1B">
        <w:rPr>
          <w:szCs w:val="24"/>
        </w:rPr>
        <w:t>korlát-logikai programozásként</w:t>
      </w:r>
      <w:proofErr w:type="gramEnd"/>
      <w:r w:rsidRPr="00B33D1B">
        <w:rPr>
          <w:szCs w:val="24"/>
        </w:rPr>
        <w:t xml:space="preserve"> hivatkoznak rá. Az első </w:t>
      </w:r>
      <w:proofErr w:type="gramStart"/>
      <w:r w:rsidRPr="00B33D1B">
        <w:rPr>
          <w:szCs w:val="24"/>
        </w:rPr>
        <w:t>praktikus</w:t>
      </w:r>
      <w:proofErr w:type="gramEnd"/>
      <w:r w:rsidRPr="00B33D1B">
        <w:rPr>
          <w:szCs w:val="24"/>
        </w:rPr>
        <w:t xml:space="preserve"> verziókat – amiket üzleti célokra alkottak és már eladásra is bocsájtottak </w:t>
      </w:r>
      <w:r w:rsidRPr="00B33D1B">
        <w:rPr>
          <w:szCs w:val="24"/>
        </w:rPr>
        <w:softHyphen/>
        <w:t>– az 1990-es években készítették.</w:t>
      </w:r>
      <w:r w:rsidR="0086329E" w:rsidRPr="00B33D1B">
        <w:rPr>
          <w:szCs w:val="24"/>
        </w:rPr>
        <w:t xml:space="preserve"> </w:t>
      </w:r>
    </w:p>
    <w:p w14:paraId="38F79F1B" w14:textId="5E3B7F6F" w:rsidR="00E13891" w:rsidRPr="00B33D1B" w:rsidRDefault="00E13891" w:rsidP="0086329E">
      <w:pPr>
        <w:rPr>
          <w:szCs w:val="24"/>
        </w:rPr>
      </w:pPr>
      <w:r w:rsidRPr="00B33D1B">
        <w:rPr>
          <w:szCs w:val="24"/>
        </w:rPr>
        <w:t xml:space="preserve">A projektünkben a </w:t>
      </w:r>
      <w:proofErr w:type="spellStart"/>
      <w:r w:rsidRPr="00B33D1B">
        <w:rPr>
          <w:szCs w:val="24"/>
        </w:rPr>
        <w:t>MiniZinc</w:t>
      </w:r>
      <w:proofErr w:type="spellEnd"/>
      <w:r w:rsidRPr="00B33D1B">
        <w:rPr>
          <w:szCs w:val="24"/>
        </w:rPr>
        <w:t xml:space="preserve"> nevű grafikus szerkesztő programot használtuk – magát a nyelvet is így hívják –, aminek a fordítója az mzn2fzn, amely </w:t>
      </w:r>
      <w:proofErr w:type="spellStart"/>
      <w:r w:rsidRPr="00B33D1B">
        <w:rPr>
          <w:szCs w:val="24"/>
        </w:rPr>
        <w:t>FlatZinc</w:t>
      </w:r>
      <w:proofErr w:type="spellEnd"/>
      <w:r w:rsidRPr="00B33D1B">
        <w:rPr>
          <w:szCs w:val="24"/>
        </w:rPr>
        <w:t xml:space="preserve">-re fordítja a </w:t>
      </w:r>
      <w:proofErr w:type="spellStart"/>
      <w:r w:rsidRPr="00B33D1B">
        <w:rPr>
          <w:szCs w:val="24"/>
        </w:rPr>
        <w:t>MiniZinc</w:t>
      </w:r>
      <w:proofErr w:type="spellEnd"/>
      <w:r w:rsidRPr="00B33D1B">
        <w:rPr>
          <w:szCs w:val="24"/>
        </w:rPr>
        <w:t xml:space="preserve"> modellt. Ezt a legtöbb megoldó által támogatott formátumú </w:t>
      </w:r>
      <w:proofErr w:type="gramStart"/>
      <w:r w:rsidRPr="00B33D1B">
        <w:rPr>
          <w:szCs w:val="24"/>
        </w:rPr>
        <w:t>fájlt</w:t>
      </w:r>
      <w:proofErr w:type="gramEnd"/>
      <w:r w:rsidRPr="00B33D1B">
        <w:rPr>
          <w:szCs w:val="24"/>
        </w:rPr>
        <w:t xml:space="preserve"> adja tovább a megoldónak, ami végül kiadja a megoldást. Az egyik legnépszerűbb megoldó a </w:t>
      </w:r>
      <w:proofErr w:type="spellStart"/>
      <w:r w:rsidRPr="00B33D1B">
        <w:rPr>
          <w:szCs w:val="24"/>
        </w:rPr>
        <w:t>Gecode</w:t>
      </w:r>
      <w:proofErr w:type="spellEnd"/>
      <w:r w:rsidRPr="00B33D1B">
        <w:rPr>
          <w:szCs w:val="24"/>
        </w:rPr>
        <w:t xml:space="preserve">, melynek fő alkotója Christian </w:t>
      </w:r>
      <w:proofErr w:type="spellStart"/>
      <w:r w:rsidRPr="00B33D1B">
        <w:rPr>
          <w:szCs w:val="24"/>
        </w:rPr>
        <w:t>Schulte</w:t>
      </w:r>
      <w:proofErr w:type="spellEnd"/>
      <w:r w:rsidR="0086329E">
        <w:fldChar w:fldCharType="begin"/>
      </w:r>
      <w:r w:rsidR="0086329E">
        <w:instrText xml:space="preserve"> REF  b \h \r </w:instrText>
      </w:r>
      <w:r w:rsidR="0086329E">
        <w:fldChar w:fldCharType="separate"/>
      </w:r>
      <w:r w:rsidR="0086329E">
        <w:t>[2]</w:t>
      </w:r>
      <w:r w:rsidR="0086329E">
        <w:fldChar w:fldCharType="end"/>
      </w:r>
      <w:r w:rsidRPr="00B33D1B">
        <w:rPr>
          <w:szCs w:val="24"/>
        </w:rPr>
        <w:t xml:space="preserve">. </w:t>
      </w:r>
      <w:proofErr w:type="gramStart"/>
      <w:r w:rsidRPr="00B33D1B">
        <w:rPr>
          <w:szCs w:val="24"/>
        </w:rPr>
        <w:t>A</w:t>
      </w:r>
      <w:proofErr w:type="gramEnd"/>
      <w:r w:rsidRPr="00B33D1B">
        <w:rPr>
          <w:szCs w:val="24"/>
        </w:rPr>
        <w:t xml:space="preserve"> munkát 2002-ben kezdték meg, 2005 decemberében adták ki az első verziót, és onnantól kezdve több évben is aranyérmes lett a</w:t>
      </w:r>
      <w:r w:rsidR="0086329E">
        <w:rPr>
          <w:szCs w:val="24"/>
        </w:rPr>
        <w:t xml:space="preserve">z </w:t>
      </w:r>
      <w:proofErr w:type="spellStart"/>
      <w:r w:rsidR="0086329E" w:rsidRPr="0086329E">
        <w:rPr>
          <w:szCs w:val="24"/>
        </w:rPr>
        <w:t>Association</w:t>
      </w:r>
      <w:proofErr w:type="spellEnd"/>
      <w:r w:rsidR="0086329E" w:rsidRPr="0086329E">
        <w:rPr>
          <w:szCs w:val="24"/>
        </w:rPr>
        <w:t xml:space="preserve"> </w:t>
      </w:r>
      <w:proofErr w:type="spellStart"/>
      <w:r w:rsidR="0086329E" w:rsidRPr="0086329E">
        <w:rPr>
          <w:szCs w:val="24"/>
        </w:rPr>
        <w:t>for</w:t>
      </w:r>
      <w:proofErr w:type="spellEnd"/>
      <w:r w:rsidR="0086329E" w:rsidRPr="0086329E">
        <w:rPr>
          <w:szCs w:val="24"/>
        </w:rPr>
        <w:t xml:space="preserve"> </w:t>
      </w:r>
      <w:proofErr w:type="spellStart"/>
      <w:r w:rsidR="0086329E" w:rsidRPr="0086329E">
        <w:rPr>
          <w:szCs w:val="24"/>
        </w:rPr>
        <w:t>Constraint</w:t>
      </w:r>
      <w:proofErr w:type="spellEnd"/>
      <w:r w:rsidR="0086329E" w:rsidRPr="0086329E">
        <w:rPr>
          <w:szCs w:val="24"/>
        </w:rPr>
        <w:t xml:space="preserve"> </w:t>
      </w:r>
      <w:proofErr w:type="spellStart"/>
      <w:r w:rsidR="0086329E" w:rsidRPr="0086329E">
        <w:rPr>
          <w:szCs w:val="24"/>
        </w:rPr>
        <w:t>Programming</w:t>
      </w:r>
      <w:proofErr w:type="spellEnd"/>
      <w:r w:rsidR="0086329E">
        <w:rPr>
          <w:szCs w:val="24"/>
        </w:rPr>
        <w:t xml:space="preserve"> által rendezett versenyeken</w:t>
      </w:r>
      <w:r w:rsidRPr="00B33D1B">
        <w:rPr>
          <w:szCs w:val="24"/>
        </w:rPr>
        <w:t>.</w:t>
      </w:r>
      <w:r w:rsidR="009D499D" w:rsidRPr="00B33D1B">
        <w:t xml:space="preserve"> </w:t>
      </w:r>
      <w:r w:rsidR="0086329E">
        <w:rPr>
          <w:szCs w:val="24"/>
        </w:rPr>
        <w:t xml:space="preserve">A </w:t>
      </w:r>
      <w:proofErr w:type="spellStart"/>
      <w:r w:rsidR="0086329E">
        <w:rPr>
          <w:szCs w:val="24"/>
        </w:rPr>
        <w:t>Gecode-on</w:t>
      </w:r>
      <w:proofErr w:type="spellEnd"/>
      <w:r w:rsidRPr="00B33D1B">
        <w:rPr>
          <w:szCs w:val="24"/>
        </w:rPr>
        <w:t xml:space="preserve"> kívül </w:t>
      </w:r>
      <w:r w:rsidR="0086329E">
        <w:rPr>
          <w:szCs w:val="24"/>
        </w:rPr>
        <w:t>más</w:t>
      </w:r>
      <w:r w:rsidRPr="00B33D1B">
        <w:rPr>
          <w:szCs w:val="24"/>
        </w:rPr>
        <w:t xml:space="preserve"> megoldó</w:t>
      </w:r>
      <w:r w:rsidR="0086329E">
        <w:rPr>
          <w:szCs w:val="24"/>
        </w:rPr>
        <w:t>kk</w:t>
      </w:r>
      <w:r w:rsidRPr="00B33D1B">
        <w:rPr>
          <w:szCs w:val="24"/>
        </w:rPr>
        <w:t xml:space="preserve">al is képes együttműködni a </w:t>
      </w:r>
      <w:proofErr w:type="spellStart"/>
      <w:r w:rsidRPr="00B33D1B">
        <w:rPr>
          <w:szCs w:val="24"/>
        </w:rPr>
        <w:t>MiniZinc</w:t>
      </w:r>
      <w:proofErr w:type="spellEnd"/>
      <w:r w:rsidRPr="00B33D1B">
        <w:rPr>
          <w:szCs w:val="24"/>
        </w:rPr>
        <w:t>, il</w:t>
      </w:r>
      <w:r w:rsidR="0086329E">
        <w:rPr>
          <w:szCs w:val="24"/>
        </w:rPr>
        <w:t xml:space="preserve">yen például a </w:t>
      </w:r>
      <w:proofErr w:type="spellStart"/>
      <w:r w:rsidR="0086329E">
        <w:rPr>
          <w:szCs w:val="24"/>
        </w:rPr>
        <w:t>Gurobi</w:t>
      </w:r>
      <w:proofErr w:type="spellEnd"/>
      <w:r w:rsidR="0086329E">
        <w:rPr>
          <w:szCs w:val="24"/>
        </w:rPr>
        <w:t xml:space="preserve">, a </w:t>
      </w:r>
      <w:proofErr w:type="spellStart"/>
      <w:r w:rsidR="0086329E">
        <w:rPr>
          <w:szCs w:val="24"/>
        </w:rPr>
        <w:t>Chuffed</w:t>
      </w:r>
      <w:proofErr w:type="spellEnd"/>
      <w:r w:rsidRPr="00B33D1B">
        <w:rPr>
          <w:szCs w:val="24"/>
        </w:rPr>
        <w:t xml:space="preserve"> és a CBC.</w:t>
      </w:r>
    </w:p>
    <w:p w14:paraId="0E9F8ECD" w14:textId="2A94009A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>A megoldó</w:t>
      </w:r>
      <w:r w:rsidR="0086329E">
        <w:rPr>
          <w:szCs w:val="24"/>
        </w:rPr>
        <w:t>k általános</w:t>
      </w:r>
      <w:r w:rsidRPr="00B33D1B">
        <w:rPr>
          <w:szCs w:val="24"/>
        </w:rPr>
        <w:t xml:space="preserve"> működését legkönnyebben egy feladaton keresztül lehet szemléltetni. A feladványt a szakirodalomban „négyszín tételként” szokták említeni. Adottak bizonyos országok és ezeket úgy kell kiszínezni adott számú színnel, hogy a szomszédos területek ne legyenek azonosak.</w:t>
      </w:r>
    </w:p>
    <w:p w14:paraId="1A360699" w14:textId="3066ABA0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 xml:space="preserve">A modell elején megadjuk hány színt szeretnénk használni és külön megjegyezzük, hogy a megoldás során is ezeket vegyék fel az egységek. A szomszédsági mátrixot – ami </w:t>
      </w:r>
      <w:r w:rsidRPr="00B33D1B">
        <w:rPr>
          <w:szCs w:val="24"/>
        </w:rPr>
        <w:lastRenderedPageBreak/>
        <w:t xml:space="preserve">egyben a feltételek listája is itt esetünkben – kikötésekben adjuk meg. A legprimitívebb mód erre az, hogy leírjuk páronként a szomszédokat, amiknek más és más értéket kell felvenniük, azaz két egymás mellett lévő rész nem lehet egyenlő tulajdonságú. </w:t>
      </w:r>
    </w:p>
    <w:p w14:paraId="320720E4" w14:textId="27EAC444" w:rsidR="00E13891" w:rsidRPr="00B33D1B" w:rsidRDefault="00E13891" w:rsidP="00E13891">
      <w:pPr>
        <w:rPr>
          <w:rFonts w:ascii="Calibri" w:eastAsia="Calibri" w:hAnsi="Calibri" w:cs="Calibri"/>
          <w:b/>
          <w:color w:val="5E2B97"/>
          <w:sz w:val="60"/>
          <w:lang w:eastAsia="hu-HU"/>
        </w:rPr>
      </w:pPr>
      <w:r w:rsidRPr="00B33D1B">
        <w:rPr>
          <w:noProof/>
          <w:lang w:eastAsia="hu-HU" w:bidi="ar-SA"/>
        </w:rPr>
        <w:drawing>
          <wp:anchor distT="0" distB="0" distL="114300" distR="114300" simplePos="0" relativeHeight="251660288" behindDoc="0" locked="1" layoutInCell="1" allowOverlap="0" wp14:anchorId="11BFC58D" wp14:editId="37AD40F9">
            <wp:simplePos x="0" y="0"/>
            <wp:positionH relativeFrom="page">
              <wp:posOffset>1699260</wp:posOffset>
            </wp:positionH>
            <wp:positionV relativeFrom="paragraph">
              <wp:posOffset>139700</wp:posOffset>
            </wp:positionV>
            <wp:extent cx="3878580" cy="2294255"/>
            <wp:effectExtent l="0" t="0" r="7620" b="0"/>
            <wp:wrapSquare wrapText="bothSides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33D1B">
        <w:rPr>
          <w:color w:val="7030A0"/>
          <w:sz w:val="30"/>
          <w:szCs w:val="30"/>
        </w:rPr>
        <w:t>MiniZinc</w:t>
      </w:r>
      <w:proofErr w:type="spellEnd"/>
      <w:r w:rsidRPr="00B33D1B">
        <w:rPr>
          <w:color w:val="7030A0"/>
          <w:sz w:val="30"/>
          <w:szCs w:val="30"/>
        </w:rPr>
        <w:t xml:space="preserve"> modell</w:t>
      </w:r>
    </w:p>
    <w:p w14:paraId="568589EB" w14:textId="7F41FD9A" w:rsidR="00E13891" w:rsidRPr="00B33D1B" w:rsidRDefault="00E13891" w:rsidP="00E13891">
      <w:pPr>
        <w:spacing w:after="0" w:line="264" w:lineRule="auto"/>
        <w:ind w:left="-6" w:right="2364" w:hanging="11"/>
        <w:rPr>
          <w:rFonts w:ascii="Consolas" w:eastAsia="Calibri" w:hAnsi="Consolas"/>
          <w:b/>
          <w:color w:val="FF0000"/>
          <w:szCs w:val="24"/>
        </w:rPr>
      </w:pPr>
      <w:r w:rsidRPr="00B33D1B">
        <w:rPr>
          <w:rFonts w:ascii="Consolas" w:eastAsia="Calibri" w:hAnsi="Consolas"/>
          <w:b/>
          <w:color w:val="FF0000"/>
          <w:szCs w:val="24"/>
        </w:rPr>
        <w:t>%adatok</w:t>
      </w:r>
    </w:p>
    <w:p w14:paraId="5C08D3F6" w14:textId="15CAA824" w:rsidR="00E13891" w:rsidRPr="00B33D1B" w:rsidRDefault="00E13891" w:rsidP="00E13891">
      <w:pPr>
        <w:spacing w:after="360" w:line="264" w:lineRule="auto"/>
        <w:ind w:left="-6" w:right="2364" w:hanging="11"/>
        <w:rPr>
          <w:rFonts w:ascii="Consolas" w:hAnsi="Consolas"/>
          <w:szCs w:val="24"/>
        </w:rPr>
      </w:pPr>
      <w:proofErr w:type="gramStart"/>
      <w:r w:rsidRPr="00B33D1B">
        <w:rPr>
          <w:rFonts w:ascii="Consolas" w:eastAsia="Calibri" w:hAnsi="Consolas"/>
          <w:b/>
          <w:color w:val="008000"/>
          <w:szCs w:val="24"/>
        </w:rPr>
        <w:t>int</w:t>
      </w:r>
      <w:proofErr w:type="gramEnd"/>
      <w:r w:rsidRPr="00B33D1B">
        <w:rPr>
          <w:rFonts w:ascii="Consolas" w:eastAsia="Calibri" w:hAnsi="Consolas"/>
          <w:b/>
          <w:szCs w:val="24"/>
        </w:rPr>
        <w:t xml:space="preserve">: </w:t>
      </w:r>
      <w:proofErr w:type="spellStart"/>
      <w:r w:rsidRPr="00B33D1B">
        <w:rPr>
          <w:rFonts w:ascii="Consolas" w:eastAsia="Calibri" w:hAnsi="Consolas"/>
          <w:b/>
          <w:szCs w:val="24"/>
        </w:rPr>
        <w:t>maxSzin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= 4;</w:t>
      </w:r>
    </w:p>
    <w:p w14:paraId="59B86B2B" w14:textId="77777777" w:rsidR="00E13891" w:rsidRPr="00B33D1B" w:rsidRDefault="00E13891" w:rsidP="00E13891">
      <w:pPr>
        <w:spacing w:after="0" w:line="264" w:lineRule="auto"/>
        <w:ind w:left="-6" w:right="2364" w:hanging="11"/>
        <w:rPr>
          <w:rFonts w:ascii="Consolas" w:eastAsia="Calibri" w:hAnsi="Consolas"/>
          <w:b/>
          <w:color w:val="008000"/>
          <w:szCs w:val="24"/>
        </w:rPr>
      </w:pPr>
      <w:r w:rsidRPr="00B33D1B">
        <w:rPr>
          <w:rFonts w:ascii="Consolas" w:eastAsia="Calibri" w:hAnsi="Consolas"/>
          <w:b/>
          <w:color w:val="FF0000"/>
          <w:szCs w:val="24"/>
        </w:rPr>
        <w:t>%</w:t>
      </w:r>
      <w:proofErr w:type="gramStart"/>
      <w:r w:rsidRPr="00B33D1B">
        <w:rPr>
          <w:rFonts w:ascii="Consolas" w:eastAsia="Calibri" w:hAnsi="Consolas"/>
          <w:b/>
          <w:color w:val="FF0000"/>
          <w:szCs w:val="24"/>
        </w:rPr>
        <w:t>megadjuk</w:t>
      </w:r>
      <w:proofErr w:type="gramEnd"/>
      <w:r w:rsidRPr="00B33D1B">
        <w:rPr>
          <w:rFonts w:ascii="Consolas" w:eastAsia="Calibri" w:hAnsi="Consolas"/>
          <w:b/>
          <w:color w:val="FF0000"/>
          <w:szCs w:val="24"/>
        </w:rPr>
        <w:t xml:space="preserve"> milyen értékeket vehetnek fel</w:t>
      </w:r>
    </w:p>
    <w:p w14:paraId="12F4328E" w14:textId="77777777" w:rsidR="00E13891" w:rsidRPr="00B33D1B" w:rsidRDefault="00E13891" w:rsidP="00E13891">
      <w:pPr>
        <w:spacing w:after="0" w:line="264" w:lineRule="auto"/>
        <w:ind w:left="-6" w:right="2364" w:hanging="11"/>
        <w:rPr>
          <w:rFonts w:ascii="Consolas" w:eastAsia="Calibri" w:hAnsi="Consolas"/>
          <w:b/>
          <w:szCs w:val="24"/>
        </w:rPr>
      </w:pPr>
      <w:proofErr w:type="gramStart"/>
      <w:r w:rsidRPr="00B33D1B">
        <w:rPr>
          <w:rFonts w:ascii="Consolas" w:eastAsia="Calibri" w:hAnsi="Consolas"/>
          <w:b/>
          <w:color w:val="008000"/>
          <w:szCs w:val="24"/>
        </w:rPr>
        <w:t>var</w:t>
      </w:r>
      <w:proofErr w:type="gramEnd"/>
      <w:r w:rsidRPr="00B33D1B">
        <w:rPr>
          <w:rFonts w:ascii="Consolas" w:eastAsia="Calibri" w:hAnsi="Consolas"/>
          <w:b/>
          <w:szCs w:val="24"/>
        </w:rPr>
        <w:t xml:space="preserve"> 1..maxSzin: Belgium;</w:t>
      </w:r>
    </w:p>
    <w:p w14:paraId="3D443493" w14:textId="77777777" w:rsidR="00E13891" w:rsidRPr="00B33D1B" w:rsidRDefault="00E13891" w:rsidP="00E13891">
      <w:pPr>
        <w:spacing w:after="0" w:line="264" w:lineRule="auto"/>
        <w:ind w:left="-6" w:right="2364" w:hanging="11"/>
        <w:rPr>
          <w:rFonts w:ascii="Consolas" w:eastAsia="Calibri" w:hAnsi="Consolas"/>
          <w:b/>
          <w:szCs w:val="24"/>
        </w:rPr>
      </w:pPr>
      <w:proofErr w:type="gramStart"/>
      <w:r w:rsidRPr="00B33D1B">
        <w:rPr>
          <w:rFonts w:ascii="Consolas" w:eastAsia="Calibri" w:hAnsi="Consolas"/>
          <w:b/>
          <w:color w:val="008000"/>
          <w:szCs w:val="24"/>
        </w:rPr>
        <w:t>var</w:t>
      </w:r>
      <w:proofErr w:type="gramEnd"/>
      <w:r w:rsidRPr="00B33D1B">
        <w:rPr>
          <w:rFonts w:ascii="Consolas" w:eastAsia="Calibri" w:hAnsi="Consolas"/>
          <w:b/>
          <w:szCs w:val="24"/>
        </w:rPr>
        <w:t xml:space="preserve"> 1..maxSzin: Dánia;</w:t>
      </w:r>
    </w:p>
    <w:p w14:paraId="7CA1ADB6" w14:textId="061BEC8C" w:rsidR="00E13891" w:rsidRPr="00B33D1B" w:rsidRDefault="00E13891" w:rsidP="00E13891">
      <w:pPr>
        <w:spacing w:after="0" w:line="264" w:lineRule="auto"/>
        <w:ind w:left="-6" w:right="2364" w:hanging="11"/>
        <w:rPr>
          <w:rFonts w:ascii="Consolas" w:eastAsia="Calibri" w:hAnsi="Consolas"/>
          <w:b/>
          <w:szCs w:val="24"/>
        </w:rPr>
      </w:pPr>
      <w:proofErr w:type="gramStart"/>
      <w:r w:rsidRPr="00B33D1B">
        <w:rPr>
          <w:rFonts w:ascii="Consolas" w:eastAsia="Calibri" w:hAnsi="Consolas"/>
          <w:b/>
          <w:color w:val="008000"/>
          <w:szCs w:val="24"/>
        </w:rPr>
        <w:t>var</w:t>
      </w:r>
      <w:proofErr w:type="gramEnd"/>
      <w:r w:rsidRPr="00B33D1B">
        <w:rPr>
          <w:rFonts w:ascii="Consolas" w:eastAsia="Calibri" w:hAnsi="Consolas"/>
          <w:b/>
          <w:szCs w:val="24"/>
        </w:rPr>
        <w:t xml:space="preserve"> 1..maxSzin: Franciaország;</w:t>
      </w:r>
    </w:p>
    <w:p w14:paraId="619215CD" w14:textId="77777777" w:rsidR="00E13891" w:rsidRPr="00B33D1B" w:rsidRDefault="00E13891" w:rsidP="00E13891">
      <w:pPr>
        <w:spacing w:after="0" w:line="264" w:lineRule="auto"/>
        <w:ind w:left="-6" w:right="2364" w:hanging="11"/>
        <w:rPr>
          <w:rFonts w:ascii="Consolas" w:eastAsia="Calibri" w:hAnsi="Consolas"/>
          <w:b/>
          <w:szCs w:val="24"/>
        </w:rPr>
      </w:pPr>
      <w:proofErr w:type="gramStart"/>
      <w:r w:rsidRPr="00B33D1B">
        <w:rPr>
          <w:rFonts w:ascii="Consolas" w:eastAsia="Calibri" w:hAnsi="Consolas"/>
          <w:b/>
          <w:color w:val="008000"/>
          <w:szCs w:val="24"/>
        </w:rPr>
        <w:t>var</w:t>
      </w:r>
      <w:proofErr w:type="gramEnd"/>
      <w:r w:rsidRPr="00B33D1B">
        <w:rPr>
          <w:rFonts w:ascii="Consolas" w:eastAsia="Calibri" w:hAnsi="Consolas"/>
          <w:b/>
          <w:szCs w:val="24"/>
        </w:rPr>
        <w:t xml:space="preserve"> 1..maxSzin: Németország;</w:t>
      </w:r>
    </w:p>
    <w:p w14:paraId="3C5B4EE3" w14:textId="77777777" w:rsidR="00E13891" w:rsidRPr="00B33D1B" w:rsidRDefault="00E13891" w:rsidP="00E13891">
      <w:pPr>
        <w:spacing w:after="0" w:line="264" w:lineRule="auto"/>
        <w:ind w:left="-6" w:right="2364" w:hanging="11"/>
        <w:rPr>
          <w:rFonts w:ascii="Consolas" w:eastAsia="Calibri" w:hAnsi="Consolas"/>
          <w:b/>
          <w:szCs w:val="24"/>
        </w:rPr>
      </w:pPr>
      <w:proofErr w:type="gramStart"/>
      <w:r w:rsidRPr="00B33D1B">
        <w:rPr>
          <w:rFonts w:ascii="Consolas" w:eastAsia="Calibri" w:hAnsi="Consolas"/>
          <w:b/>
          <w:color w:val="008000"/>
          <w:szCs w:val="24"/>
        </w:rPr>
        <w:t>var</w:t>
      </w:r>
      <w:proofErr w:type="gramEnd"/>
      <w:r w:rsidRPr="00B33D1B">
        <w:rPr>
          <w:rFonts w:ascii="Consolas" w:eastAsia="Calibri" w:hAnsi="Consolas"/>
          <w:b/>
          <w:szCs w:val="24"/>
        </w:rPr>
        <w:t xml:space="preserve"> 1..maxSzin: Hollandia;</w:t>
      </w:r>
    </w:p>
    <w:p w14:paraId="15EE2625" w14:textId="6DD2DEBB" w:rsidR="00E13891" w:rsidRPr="00B33D1B" w:rsidRDefault="00F369DE" w:rsidP="00E13891">
      <w:pPr>
        <w:spacing w:after="360" w:line="264" w:lineRule="auto"/>
        <w:ind w:left="-6" w:right="2364" w:hanging="11"/>
        <w:rPr>
          <w:rFonts w:ascii="Consolas" w:eastAsia="Calibri" w:hAnsi="Consolas"/>
          <w:b/>
          <w:szCs w:val="24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AFBDAE" wp14:editId="6F74067B">
                <wp:simplePos x="0" y="0"/>
                <wp:positionH relativeFrom="margin">
                  <wp:posOffset>687705</wp:posOffset>
                </wp:positionH>
                <wp:positionV relativeFrom="paragraph">
                  <wp:posOffset>-2228850</wp:posOffset>
                </wp:positionV>
                <wp:extent cx="4161155" cy="635"/>
                <wp:effectExtent l="0" t="0" r="0" b="6350"/>
                <wp:wrapSquare wrapText="bothSides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1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3AB423" w14:textId="767C7A50" w:rsidR="0086329E" w:rsidRPr="008B0843" w:rsidRDefault="0086329E" w:rsidP="00B431CA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FF1491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Térkép</w:t>
                            </w:r>
                            <w:r w:rsidR="00F369DE">
                              <w:rPr>
                                <w:lang w:val="hu-HU"/>
                              </w:rPr>
                              <w:t xml:space="preserve"> színezése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AFBDAE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54.15pt;margin-top:-175.5pt;width:327.65pt;height:.0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" stroked="f">
                <v:textbox style="mso-fit-shape-to-text:t" inset="0,0,0,0">
                  <w:txbxContent>
                    <w:p w14:paraId="563AB423" w14:textId="767C7A50" w:rsidR="0086329E" w:rsidRPr="008B0843" w:rsidRDefault="0086329E" w:rsidP="00B431CA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</w:rPr>
                      </w:pPr>
                      <w:r w:rsidRPr="00FF1491">
                        <w:rPr>
                          <w:b/>
                          <w:noProof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1</w:t>
                      </w:r>
                      <w:r w:rsidRPr="00FF1491">
                        <w:rPr>
                          <w:b/>
                          <w:noProof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Térkép</w:t>
                      </w:r>
                      <w:r w:rsidR="00F369DE">
                        <w:rPr>
                          <w:lang w:val="hu-HU"/>
                        </w:rPr>
                        <w:t xml:space="preserve"> színezése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E13891" w:rsidRPr="00B33D1B">
        <w:rPr>
          <w:rFonts w:ascii="Consolas" w:eastAsia="Calibri" w:hAnsi="Consolas"/>
          <w:b/>
          <w:color w:val="008000"/>
          <w:szCs w:val="24"/>
        </w:rPr>
        <w:t>var</w:t>
      </w:r>
      <w:proofErr w:type="gramEnd"/>
      <w:r w:rsidR="00E13891" w:rsidRPr="00B33D1B">
        <w:rPr>
          <w:rFonts w:ascii="Consolas" w:eastAsia="Calibri" w:hAnsi="Consolas"/>
          <w:b/>
          <w:szCs w:val="24"/>
        </w:rPr>
        <w:t xml:space="preserve"> 1..maxSzin: Luxemburg;</w:t>
      </w:r>
    </w:p>
    <w:p w14:paraId="6C3A1E73" w14:textId="77777777" w:rsidR="00E13891" w:rsidRPr="00B33D1B" w:rsidRDefault="00E13891" w:rsidP="00E13891">
      <w:pPr>
        <w:spacing w:after="0"/>
        <w:ind w:left="-6" w:hanging="11"/>
        <w:rPr>
          <w:rFonts w:ascii="Consolas" w:eastAsia="Calibri" w:hAnsi="Consolas"/>
          <w:b/>
          <w:color w:val="FF0000"/>
          <w:szCs w:val="24"/>
        </w:rPr>
      </w:pPr>
      <w:r w:rsidRPr="00B33D1B">
        <w:rPr>
          <w:rFonts w:ascii="Consolas" w:eastAsia="Calibri" w:hAnsi="Consolas"/>
          <w:b/>
          <w:color w:val="FF0000"/>
          <w:szCs w:val="24"/>
        </w:rPr>
        <w:t>%kikötések</w:t>
      </w:r>
    </w:p>
    <w:p w14:paraId="0CAF06C9" w14:textId="30C38BF4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Belgium !</w:t>
      </w:r>
      <w:proofErr w:type="gramEnd"/>
      <w:r w:rsidRPr="00B33D1B">
        <w:rPr>
          <w:rFonts w:ascii="Consolas" w:eastAsia="Calibri" w:hAnsi="Consolas"/>
          <w:b/>
          <w:szCs w:val="24"/>
        </w:rPr>
        <w:t>= Franciaország;</w:t>
      </w:r>
    </w:p>
    <w:p w14:paraId="31A3FACD" w14:textId="77777777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Belgium !</w:t>
      </w:r>
      <w:proofErr w:type="gramEnd"/>
      <w:r w:rsidRPr="00B33D1B">
        <w:rPr>
          <w:rFonts w:ascii="Consolas" w:eastAsia="Calibri" w:hAnsi="Consolas"/>
          <w:b/>
          <w:szCs w:val="24"/>
        </w:rPr>
        <w:t>= Németország;</w:t>
      </w:r>
    </w:p>
    <w:p w14:paraId="7AD963A2" w14:textId="77777777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Belgium !</w:t>
      </w:r>
      <w:proofErr w:type="gramEnd"/>
      <w:r w:rsidRPr="00B33D1B">
        <w:rPr>
          <w:rFonts w:ascii="Consolas" w:eastAsia="Calibri" w:hAnsi="Consolas"/>
          <w:b/>
          <w:szCs w:val="24"/>
        </w:rPr>
        <w:t>= Hollandia;</w:t>
      </w:r>
    </w:p>
    <w:p w14:paraId="00D043E7" w14:textId="77777777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Belgium !</w:t>
      </w:r>
      <w:proofErr w:type="gramEnd"/>
      <w:r w:rsidRPr="00B33D1B">
        <w:rPr>
          <w:rFonts w:ascii="Consolas" w:eastAsia="Calibri" w:hAnsi="Consolas"/>
          <w:b/>
          <w:szCs w:val="24"/>
        </w:rPr>
        <w:t>= Luxemburg;</w:t>
      </w:r>
    </w:p>
    <w:p w14:paraId="50C9A6BF" w14:textId="77777777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Dánia !</w:t>
      </w:r>
      <w:proofErr w:type="gramEnd"/>
      <w:r w:rsidRPr="00B33D1B">
        <w:rPr>
          <w:rFonts w:ascii="Consolas" w:eastAsia="Calibri" w:hAnsi="Consolas"/>
          <w:b/>
          <w:szCs w:val="24"/>
        </w:rPr>
        <w:t>= Németország;</w:t>
      </w:r>
    </w:p>
    <w:p w14:paraId="630EBF35" w14:textId="3E1D9678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Franciaország !</w:t>
      </w:r>
      <w:proofErr w:type="gramEnd"/>
      <w:r w:rsidRPr="00B33D1B">
        <w:rPr>
          <w:rFonts w:ascii="Consolas" w:eastAsia="Calibri" w:hAnsi="Consolas"/>
          <w:b/>
          <w:szCs w:val="24"/>
        </w:rPr>
        <w:t>= Németország;</w:t>
      </w:r>
    </w:p>
    <w:p w14:paraId="47CA470B" w14:textId="77777777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Franciaország !</w:t>
      </w:r>
      <w:proofErr w:type="gramEnd"/>
      <w:r w:rsidRPr="00B33D1B">
        <w:rPr>
          <w:rFonts w:ascii="Consolas" w:eastAsia="Calibri" w:hAnsi="Consolas"/>
          <w:b/>
          <w:szCs w:val="24"/>
        </w:rPr>
        <w:t>= Luxemburg;</w:t>
      </w:r>
    </w:p>
    <w:p w14:paraId="36145553" w14:textId="77777777" w:rsidR="00E13891" w:rsidRPr="00B33D1B" w:rsidRDefault="00E13891" w:rsidP="00E13891">
      <w:pPr>
        <w:spacing w:after="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Németország !</w:t>
      </w:r>
      <w:proofErr w:type="gramEnd"/>
      <w:r w:rsidRPr="00B33D1B">
        <w:rPr>
          <w:rFonts w:ascii="Consolas" w:eastAsia="Calibri" w:hAnsi="Consolas"/>
          <w:b/>
          <w:szCs w:val="24"/>
        </w:rPr>
        <w:t>= Hollandia;</w:t>
      </w:r>
    </w:p>
    <w:p w14:paraId="451A334F" w14:textId="77777777" w:rsidR="00E13891" w:rsidRPr="00B33D1B" w:rsidRDefault="00E13891" w:rsidP="00E13891">
      <w:pPr>
        <w:spacing w:after="36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constraint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gramStart"/>
      <w:r w:rsidRPr="00B33D1B">
        <w:rPr>
          <w:rFonts w:ascii="Consolas" w:eastAsia="Calibri" w:hAnsi="Consolas"/>
          <w:b/>
          <w:szCs w:val="24"/>
        </w:rPr>
        <w:t>Németország !</w:t>
      </w:r>
      <w:proofErr w:type="gramEnd"/>
      <w:r w:rsidRPr="00B33D1B">
        <w:rPr>
          <w:rFonts w:ascii="Consolas" w:eastAsia="Calibri" w:hAnsi="Consolas"/>
          <w:b/>
          <w:szCs w:val="24"/>
        </w:rPr>
        <w:t>= Luxemburg;</w:t>
      </w:r>
    </w:p>
    <w:p w14:paraId="192F3598" w14:textId="77777777" w:rsidR="00E13891" w:rsidRPr="00B33D1B" w:rsidRDefault="00E13891" w:rsidP="00E13891">
      <w:pPr>
        <w:spacing w:after="360" w:line="264" w:lineRule="auto"/>
        <w:ind w:left="-6" w:hanging="11"/>
        <w:rPr>
          <w:rFonts w:ascii="Consolas" w:eastAsia="Calibri" w:hAnsi="Consolas"/>
          <w:b/>
          <w:szCs w:val="24"/>
        </w:rPr>
      </w:pP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solve</w:t>
      </w:r>
      <w:proofErr w:type="spellEnd"/>
      <w:r w:rsidRPr="00B33D1B">
        <w:rPr>
          <w:rFonts w:ascii="Consolas" w:eastAsia="Calibri" w:hAnsi="Consolas"/>
          <w:b/>
          <w:szCs w:val="24"/>
        </w:rPr>
        <w:t xml:space="preserve"> </w:t>
      </w:r>
      <w:proofErr w:type="spellStart"/>
      <w:r w:rsidRPr="00B33D1B">
        <w:rPr>
          <w:rFonts w:ascii="Consolas" w:eastAsia="Calibri" w:hAnsi="Consolas"/>
          <w:b/>
          <w:color w:val="008000"/>
          <w:szCs w:val="24"/>
        </w:rPr>
        <w:t>satisfy</w:t>
      </w:r>
      <w:proofErr w:type="spellEnd"/>
      <w:r w:rsidRPr="00B33D1B">
        <w:rPr>
          <w:rFonts w:ascii="Consolas" w:eastAsia="Calibri" w:hAnsi="Consolas"/>
          <w:b/>
          <w:szCs w:val="24"/>
        </w:rPr>
        <w:t>;</w:t>
      </w:r>
    </w:p>
    <w:p w14:paraId="4327BE2B" w14:textId="77777777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lastRenderedPageBreak/>
        <w:t xml:space="preserve">A megoldó úgy dolgozik, hogy kiválaszt egy változót – a példában egy országot – és beállítja egy lehetséges értékre – színre. Ezután a korlátozások alapján következtetve csökkenti a többi változó lehetséges értékkészletét. Ezt a műveletet </w:t>
      </w:r>
      <w:proofErr w:type="spellStart"/>
      <w:r w:rsidRPr="00B33D1B">
        <w:rPr>
          <w:szCs w:val="24"/>
        </w:rPr>
        <w:t>propagációnak</w:t>
      </w:r>
      <w:proofErr w:type="spellEnd"/>
      <w:r w:rsidRPr="00B33D1B">
        <w:rPr>
          <w:szCs w:val="24"/>
        </w:rPr>
        <w:t xml:space="preserve"> nevezzük. A példában ez azt jelenti, hogy a szomszédos területeknél kizárja azt a lehetőséget, amit már felhasználtunk, így már csak a megmaradt színekből választhat.</w:t>
      </w:r>
    </w:p>
    <w:p w14:paraId="66B74911" w14:textId="77777777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 xml:space="preserve">Ha a </w:t>
      </w:r>
      <w:proofErr w:type="spellStart"/>
      <w:r w:rsidRPr="00B33D1B">
        <w:rPr>
          <w:szCs w:val="24"/>
        </w:rPr>
        <w:t>propagáció</w:t>
      </w:r>
      <w:proofErr w:type="spellEnd"/>
      <w:r w:rsidRPr="00B33D1B">
        <w:rPr>
          <w:szCs w:val="24"/>
        </w:rPr>
        <w:t xml:space="preserve"> során egy változó lehetséges értékkészlete üressé válik, akkor a megoldó visszavonja a legutolsó értékadást, és az adott értéket kizárja a változó értékkészletéből, mert ellentmondáshoz vezet. Ezután egy másik értéket ad neki, vagy egy új változót választ ki.</w:t>
      </w:r>
    </w:p>
    <w:p w14:paraId="207AFC07" w14:textId="77777777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>Amikor minden változónak sikerült értéket adni, akkor az egy lehetséges megoldása a feladatnak. Természetesen nem csak egy megoldás létezhet, ha például a piros és a fekete színt felcseréljük egymással, akkor az már másik megoldásnak fog számítani. Ha több megoldásra vagyunk kíváncsiak, folytathatjuk a keresést az utolsó értékadás visszavonásával. A korlátprogramozásnak ez egy hatalmas előnye más módszerekhez képest, hogy az összes lehetséges megoldást kiadja nekünk, nem pedig csak egyet.</w:t>
      </w:r>
    </w:p>
    <w:p w14:paraId="03C336A4" w14:textId="0F1FAAC8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 xml:space="preserve">A </w:t>
      </w:r>
      <w:proofErr w:type="gramStart"/>
      <w:r w:rsidRPr="00B33D1B">
        <w:rPr>
          <w:szCs w:val="24"/>
        </w:rPr>
        <w:t>módszer optimalizálásra</w:t>
      </w:r>
      <w:proofErr w:type="gramEnd"/>
      <w:r w:rsidRPr="00B33D1B">
        <w:rPr>
          <w:szCs w:val="24"/>
        </w:rPr>
        <w:t xml:space="preserve"> is használható, ahol a megoldások értékét egy célfüggvény adja meg. A keresés során egy további korlátozást kell figyelembe venni: hogy a megoldás értéke az eddig megtalált megoldásoknál jobb legyen.</w:t>
      </w:r>
    </w:p>
    <w:p w14:paraId="48E21772" w14:textId="4E0C8004" w:rsidR="00E13891" w:rsidRPr="00B33D1B" w:rsidRDefault="00E13891" w:rsidP="00F646D6">
      <w:pPr>
        <w:pStyle w:val="Cmsor2"/>
        <w:ind w:left="709"/>
        <w:rPr>
          <w:b/>
          <w:i w:val="0"/>
          <w:sz w:val="28"/>
          <w:szCs w:val="28"/>
          <w:lang w:val="hu-HU"/>
        </w:rPr>
      </w:pPr>
      <w:bookmarkStart w:id="5" w:name="_Toc507505131"/>
      <w:r w:rsidRPr="00B33D1B">
        <w:rPr>
          <w:b/>
          <w:i w:val="0"/>
          <w:sz w:val="28"/>
          <w:szCs w:val="28"/>
          <w:lang w:val="hu-HU"/>
        </w:rPr>
        <w:t>Logikai</w:t>
      </w:r>
      <w:r w:rsidR="00A537F4" w:rsidRPr="00B33D1B">
        <w:rPr>
          <w:b/>
          <w:i w:val="0"/>
          <w:sz w:val="28"/>
          <w:szCs w:val="28"/>
          <w:lang w:val="hu-HU"/>
        </w:rPr>
        <w:t xml:space="preserve"> felad</w:t>
      </w:r>
      <w:r w:rsidRPr="00B33D1B">
        <w:rPr>
          <w:b/>
          <w:i w:val="0"/>
          <w:sz w:val="28"/>
          <w:szCs w:val="28"/>
          <w:lang w:val="hu-HU"/>
        </w:rPr>
        <w:t>ványok</w:t>
      </w:r>
      <w:r w:rsidR="00A537F4" w:rsidRPr="00B33D1B">
        <w:rPr>
          <w:b/>
          <w:i w:val="0"/>
          <w:sz w:val="28"/>
          <w:szCs w:val="28"/>
          <w:lang w:val="hu-HU"/>
        </w:rPr>
        <w:t xml:space="preserve"> bemutatása</w:t>
      </w:r>
      <w:bookmarkEnd w:id="5"/>
    </w:p>
    <w:p w14:paraId="24AA489B" w14:textId="251656AB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 xml:space="preserve">A címben lévő logika szóról az első érdemleges </w:t>
      </w:r>
      <w:proofErr w:type="gramStart"/>
      <w:r w:rsidRPr="00B33D1B">
        <w:rPr>
          <w:szCs w:val="24"/>
        </w:rPr>
        <w:t>információnk</w:t>
      </w:r>
      <w:proofErr w:type="gramEnd"/>
      <w:r w:rsidRPr="00B33D1B">
        <w:rPr>
          <w:szCs w:val="24"/>
        </w:rPr>
        <w:t xml:space="preserve"> Arisztotelésztől származik. Fontos megjegyezni, hogy nem tartotta külön tudománynak, csupán egy eszközként tekintett rá más szakirányokhoz. Szerinte ennek az elsajátítása ugyanannyira nem „tudatos”, mint az anyanyelv megtanulása.</w:t>
      </w:r>
      <w:r w:rsidR="006727F9">
        <w:fldChar w:fldCharType="begin"/>
      </w:r>
      <w:r w:rsidR="006727F9">
        <w:instrText xml:space="preserve"> REF  c \h \r </w:instrText>
      </w:r>
      <w:r w:rsidR="006727F9">
        <w:fldChar w:fldCharType="separate"/>
      </w:r>
      <w:r w:rsidR="006727F9">
        <w:t>[3]</w:t>
      </w:r>
      <w:r w:rsidR="006727F9">
        <w:fldChar w:fldCharType="end"/>
      </w:r>
    </w:p>
    <w:p w14:paraId="33B03422" w14:textId="73BF187D" w:rsidR="00E13891" w:rsidRPr="00B33D1B" w:rsidRDefault="00E13891" w:rsidP="00E13891">
      <w:pPr>
        <w:rPr>
          <w:szCs w:val="24"/>
        </w:rPr>
      </w:pPr>
      <w:proofErr w:type="gramStart"/>
      <w:r w:rsidRPr="00B33D1B">
        <w:rPr>
          <w:szCs w:val="24"/>
        </w:rPr>
        <w:t>A</w:t>
      </w:r>
      <w:proofErr w:type="gramEnd"/>
      <w:r w:rsidRPr="00B33D1B">
        <w:rPr>
          <w:szCs w:val="24"/>
        </w:rPr>
        <w:t xml:space="preserve"> összes vizsgált feladatunk a logikára épül, ezért is kapták a „logikai feladvány” nevet. Mi részletesebben az „Einstein-féle” esetekkel</w:t>
      </w:r>
      <w:r w:rsidR="0086329E">
        <w:fldChar w:fldCharType="begin"/>
      </w:r>
      <w:r w:rsidR="0086329E">
        <w:instrText xml:space="preserve"> REF  d \h \r </w:instrText>
      </w:r>
      <w:r w:rsidR="0086329E">
        <w:fldChar w:fldCharType="separate"/>
      </w:r>
      <w:r w:rsidR="0086329E">
        <w:t>[4]</w:t>
      </w:r>
      <w:r w:rsidR="0086329E">
        <w:fldChar w:fldCharType="end"/>
      </w:r>
      <w:r w:rsidRPr="00B33D1B">
        <w:rPr>
          <w:szCs w:val="24"/>
        </w:rPr>
        <w:t xml:space="preserve"> dolgoztunk.</w:t>
      </w:r>
      <w:r w:rsidR="0086329E" w:rsidRPr="00B33D1B">
        <w:t xml:space="preserve"> </w:t>
      </w:r>
      <w:r w:rsidRPr="00B33D1B">
        <w:rPr>
          <w:szCs w:val="24"/>
        </w:rPr>
        <w:t>Ezekben a feladatokban adottak személyek és hozzájuk több személyes tulajdonság vagy tárgy, melyek mindegyike csak egy bizonyos emberhez tartozik, de hogy melyik kihez, annak a meghatározása maga a feladat. A feladvány megad néhány állítást a személyekről és tulajdonságaikról, melyekből levezethető a helyes hozzárendelés.</w:t>
      </w:r>
    </w:p>
    <w:p w14:paraId="09CCBD51" w14:textId="024A8BF2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 xml:space="preserve">A leghíresebb feladata a következő. Adva van öt különböző színű ház egymás mellett, melyekben más és más nemzetiségű lakó él. Mind az öt ház tulajdonosa egy bizonyos </w:t>
      </w:r>
      <w:r w:rsidRPr="00B33D1B">
        <w:rPr>
          <w:szCs w:val="24"/>
        </w:rPr>
        <w:lastRenderedPageBreak/>
        <w:t>italt iszik, egy bizonyos márkájú cigarettát vesz, és egy adott háziállata van. Mindegyik tulajdonos más háziállatot tart, más márkájú cigarettát szív, és más italt fogyaszt. A mi dolgunk, hogy kitaláljuk a kikötések alapján, hogy mi a helyes megoldás.</w:t>
      </w:r>
      <w:r w:rsidR="0086329E" w:rsidRPr="00B33D1B">
        <w:rPr>
          <w:szCs w:val="24"/>
        </w:rPr>
        <w:t xml:space="preserve"> </w:t>
      </w:r>
    </w:p>
    <w:p w14:paraId="216AB2DB" w14:textId="624DABAE" w:rsidR="00311339" w:rsidRPr="00B33D1B" w:rsidRDefault="00E13891" w:rsidP="00F369DE">
      <w:r w:rsidRPr="00B33D1B">
        <w:rPr>
          <w:szCs w:val="24"/>
        </w:rPr>
        <w:t xml:space="preserve">A hozzárendelési feladatok nagyon hasonlítanak az általunk vizsgált feladatokhoz, de sok dologban el is térnek tőlük. Az egyik talán legszembetűnőbb különbség, hogy ezek a modellek </w:t>
      </w:r>
      <w:r w:rsidR="00EA0574" w:rsidRPr="00B33D1B">
        <w:rPr>
          <w:szCs w:val="24"/>
        </w:rPr>
        <w:t>optimalizálásra lettek kitalálva, ahol valamilyen célfüggvény segítségével a legjobb megoldást keressük a sok lehetőségből. A kikötések itt egyáltalán nem szerepelnek, minden hozzárendelés egy lehetőség, maximum csak azt szabják meg, hogy nem lehet mindent mindenhez hozzárendelni. A legismertebb ilyen modell a magyar módszer</w:t>
      </w:r>
      <w:r w:rsidR="00F369DE">
        <w:fldChar w:fldCharType="begin"/>
      </w:r>
      <w:r w:rsidR="00F369DE">
        <w:instrText xml:space="preserve"> REF  e \h \r </w:instrText>
      </w:r>
      <w:r w:rsidR="00F369DE">
        <w:fldChar w:fldCharType="separate"/>
      </w:r>
      <w:r w:rsidR="00F369DE">
        <w:t>[5]</w:t>
      </w:r>
      <w:r w:rsidR="00F369DE">
        <w:fldChar w:fldCharType="end"/>
      </w:r>
      <w:r w:rsidR="00F369DE">
        <w:t>.</w:t>
      </w:r>
    </w:p>
    <w:p w14:paraId="0E87926A" w14:textId="7D7B3D53" w:rsidR="00E13891" w:rsidRPr="00B33D1B" w:rsidRDefault="00311339" w:rsidP="00E13891">
      <w:pPr>
        <w:rPr>
          <w:szCs w:val="24"/>
        </w:rPr>
      </w:pPr>
      <w:r w:rsidRPr="00B33D1B">
        <w:t xml:space="preserve">Ilyen feladatra példa az egyszerű munkamegosztás is a következőket figyelembe véve. Adott meghatározott számú gép és ugyanannyi független munka. Bármelyik gép bármelyik munkát képes elvégezni. Ismertek a gépek adott munkákra vonatkozó költségei. A feladat az, hogy minden géphez rendeljünk pontosan egy munkát úgy, hogy minden munka el legyen végezve és az összköltség </w:t>
      </w:r>
      <w:proofErr w:type="gramStart"/>
      <w:r w:rsidRPr="00B33D1B">
        <w:t>minimális</w:t>
      </w:r>
      <w:proofErr w:type="gramEnd"/>
      <w:r w:rsidRPr="00B33D1B">
        <w:t xml:space="preserve"> legyen.</w:t>
      </w:r>
      <w:r w:rsidR="00F369DE" w:rsidRPr="00B33D1B">
        <w:rPr>
          <w:szCs w:val="24"/>
        </w:rPr>
        <w:t xml:space="preserve"> </w:t>
      </w:r>
    </w:p>
    <w:p w14:paraId="1439D08A" w14:textId="698C84B6" w:rsidR="00E13891" w:rsidRPr="00B33D1B" w:rsidRDefault="00E13891" w:rsidP="00E13891">
      <w:pPr>
        <w:rPr>
          <w:szCs w:val="24"/>
        </w:rPr>
      </w:pPr>
      <w:r w:rsidRPr="00B33D1B">
        <w:rPr>
          <w:szCs w:val="24"/>
        </w:rPr>
        <w:t xml:space="preserve">Einstein feladatát egyes források szerint az emberiség csupán 2%-a képes megoldani, ami nem tudományosan alátámasztott adat, de azt mindenképpen kifejezi, hogy bizony jó logikára van szükség hozzá. Ez is bizonyítja, hogy egyes feladatoknál ahhoz, hogy megkapjuk az </w:t>
      </w:r>
      <w:proofErr w:type="gramStart"/>
      <w:r w:rsidRPr="00B33D1B">
        <w:rPr>
          <w:szCs w:val="24"/>
        </w:rPr>
        <w:t>eredményt</w:t>
      </w:r>
      <w:proofErr w:type="gramEnd"/>
      <w:r w:rsidRPr="00B33D1B">
        <w:rPr>
          <w:szCs w:val="24"/>
        </w:rPr>
        <w:t xml:space="preserve"> sok időt és energiát kell belefektetni a munkába. Éppen ezért vizsgáltuk azt, hogy hogyan lehet az ilyen feladványok megoldását számítógépes segítséggel meghatározni.</w:t>
      </w:r>
    </w:p>
    <w:p w14:paraId="490217A3" w14:textId="71D36CEB" w:rsidR="00D63F02" w:rsidRPr="00B33D1B" w:rsidRDefault="00D63F02" w:rsidP="006E5062">
      <w:pPr>
        <w:pStyle w:val="Cmsor1"/>
      </w:pPr>
      <w:r w:rsidRPr="00B33D1B">
        <w:br w:type="page"/>
      </w:r>
      <w:bookmarkStart w:id="6" w:name="_Toc507505132"/>
      <w:bookmarkStart w:id="7" w:name="_Toc221184434"/>
      <w:bookmarkStart w:id="8" w:name="_Toc288555827"/>
      <w:r w:rsidR="00877E58" w:rsidRPr="00B33D1B">
        <w:lastRenderedPageBreak/>
        <w:t>Feladatok modellezése korlátprogramozással</w:t>
      </w:r>
      <w:bookmarkEnd w:id="6"/>
    </w:p>
    <w:p w14:paraId="4A96E8F0" w14:textId="14B78670" w:rsidR="006A6059" w:rsidRPr="00B33D1B" w:rsidRDefault="006E5062" w:rsidP="006E5062">
      <w:pPr>
        <w:pStyle w:val="Cmsor2"/>
        <w:ind w:left="680" w:hanging="680"/>
        <w:rPr>
          <w:b/>
          <w:i w:val="0"/>
          <w:sz w:val="28"/>
          <w:szCs w:val="28"/>
          <w:lang w:val="hu-HU"/>
        </w:rPr>
      </w:pPr>
      <w:bookmarkStart w:id="9" w:name="_Toc507505133"/>
      <w:proofErr w:type="spellStart"/>
      <w:r w:rsidRPr="00B33D1B">
        <w:rPr>
          <w:b/>
          <w:i w:val="0"/>
          <w:sz w:val="28"/>
          <w:szCs w:val="28"/>
          <w:lang w:val="hu-HU"/>
        </w:rPr>
        <w:t>Gardens</w:t>
      </w:r>
      <w:bookmarkEnd w:id="9"/>
      <w:proofErr w:type="spellEnd"/>
      <w:r w:rsidR="00FE0192">
        <w:rPr>
          <w:b/>
          <w:i w:val="0"/>
          <w:sz w:val="28"/>
          <w:szCs w:val="28"/>
          <w:lang w:val="hu-HU"/>
        </w:rPr>
        <w:t xml:space="preserve"> feladatmegoldás</w:t>
      </w:r>
    </w:p>
    <w:p w14:paraId="1A731D3A" w14:textId="21591C91" w:rsidR="006A6059" w:rsidRPr="00B33D1B" w:rsidRDefault="006A6059" w:rsidP="006A6059">
      <w:pPr>
        <w:rPr>
          <w:szCs w:val="24"/>
        </w:rPr>
      </w:pPr>
      <w:r w:rsidRPr="00B33D1B">
        <w:rPr>
          <w:szCs w:val="24"/>
        </w:rPr>
        <w:t>A munkánk során részletesen bizonyos előre „legyártott” feladatokat vizsgáltunk. Az első ilyen neve „</w:t>
      </w:r>
      <w:proofErr w:type="spellStart"/>
      <w:r w:rsidRPr="00B33D1B">
        <w:rPr>
          <w:szCs w:val="24"/>
        </w:rPr>
        <w:t>Gardens</w:t>
      </w:r>
      <w:proofErr w:type="spellEnd"/>
      <w:r w:rsidRPr="00B33D1B">
        <w:rPr>
          <w:szCs w:val="24"/>
        </w:rPr>
        <w:t>”, azaz „Kertek”, amit az Einstein-féle logikai feladványokhoz sorolnak</w:t>
      </w:r>
      <w:r w:rsidR="00F369DE">
        <w:fldChar w:fldCharType="begin"/>
      </w:r>
      <w:r w:rsidR="00F369DE">
        <w:instrText xml:space="preserve"> REF  f \h \r </w:instrText>
      </w:r>
      <w:r w:rsidR="00F369DE">
        <w:fldChar w:fldCharType="separate"/>
      </w:r>
      <w:r w:rsidR="00F369DE">
        <w:t>[6]</w:t>
      </w:r>
      <w:r w:rsidR="00F369DE">
        <w:fldChar w:fldCharType="end"/>
      </w:r>
      <w:r w:rsidRPr="00B33D1B">
        <w:rPr>
          <w:szCs w:val="24"/>
        </w:rPr>
        <w:t>.</w:t>
      </w:r>
    </w:p>
    <w:p w14:paraId="4D34EBF9" w14:textId="476DE0D1" w:rsidR="006A6059" w:rsidRPr="00B33D1B" w:rsidRDefault="00BE26CA" w:rsidP="006A6059">
      <w:pPr>
        <w:rPr>
          <w:szCs w:val="24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3F9EBA" wp14:editId="1601F289">
                <wp:simplePos x="0" y="0"/>
                <wp:positionH relativeFrom="column">
                  <wp:posOffset>738505</wp:posOffset>
                </wp:positionH>
                <wp:positionV relativeFrom="paragraph">
                  <wp:posOffset>4441190</wp:posOffset>
                </wp:positionV>
                <wp:extent cx="4368800" cy="635"/>
                <wp:effectExtent l="0" t="0" r="0" b="0"/>
                <wp:wrapTopAndBottom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8108FA" w14:textId="207B49D8" w:rsidR="0086329E" w:rsidRPr="00BE26CA" w:rsidRDefault="0086329E" w:rsidP="00BE26CA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val="hu-HU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2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 w:rsidR="00F369DE">
                              <w:rPr>
                                <w:lang w:val="hu-HU"/>
                              </w:rPr>
                              <w:t xml:space="preserve"> </w:t>
                            </w:r>
                            <w:proofErr w:type="spellStart"/>
                            <w:r w:rsidR="00F369DE">
                              <w:rPr>
                                <w:lang w:val="hu-HU"/>
                              </w:rPr>
                              <w:t>Gardens</w:t>
                            </w:r>
                            <w:proofErr w:type="spellEnd"/>
                            <w:r w:rsidR="00F369DE">
                              <w:rPr>
                                <w:lang w:val="hu-HU"/>
                              </w:rPr>
                              <w:t xml:space="preserve"> megoldás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F9EBA" id="Szövegdoboz 3" o:spid="_x0000_s1027" type="#_x0000_t202" style="position:absolute;left:0;text-align:left;margin-left:58.15pt;margin-top:349.7pt;width:344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" stroked="f">
                <v:textbox style="mso-fit-shape-to-text:t" inset="0,0,0,0">
                  <w:txbxContent>
                    <w:p w14:paraId="6F8108FA" w14:textId="207B49D8" w:rsidR="0086329E" w:rsidRPr="00BE26CA" w:rsidRDefault="0086329E" w:rsidP="00BE26CA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val="hu-HU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2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 w:rsidR="00F369DE">
                        <w:rPr>
                          <w:lang w:val="hu-HU"/>
                        </w:rPr>
                        <w:t xml:space="preserve"> Gardens megoldás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A6059" w:rsidRPr="00B33D1B">
        <w:rPr>
          <w:noProof/>
          <w:szCs w:val="24"/>
          <w:lang w:eastAsia="hu-HU" w:bidi="ar-SA"/>
        </w:rPr>
        <w:drawing>
          <wp:anchor distT="114935" distB="114935" distL="114300" distR="114300" simplePos="0" relativeHeight="251666432" behindDoc="0" locked="1" layoutInCell="1" allowOverlap="1" wp14:anchorId="78DFD774" wp14:editId="5673C025">
            <wp:simplePos x="0" y="0"/>
            <wp:positionH relativeFrom="margin">
              <wp:posOffset>738505</wp:posOffset>
            </wp:positionH>
            <wp:positionV relativeFrom="paragraph">
              <wp:posOffset>1407795</wp:posOffset>
            </wp:positionV>
            <wp:extent cx="4368800" cy="2976245"/>
            <wp:effectExtent l="0" t="0" r="0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059" w:rsidRPr="00B33D1B">
        <w:rPr>
          <w:szCs w:val="24"/>
        </w:rPr>
        <w:t xml:space="preserve">Adott </w:t>
      </w:r>
      <w:r w:rsidR="00FE0192">
        <w:rPr>
          <w:szCs w:val="24"/>
        </w:rPr>
        <w:t>5</w:t>
      </w:r>
      <w:r w:rsidR="006A6059" w:rsidRPr="00B33D1B">
        <w:rPr>
          <w:szCs w:val="24"/>
        </w:rPr>
        <w:t xml:space="preserve"> barát, akiknek a kertjei egymás mellett helyezkednek el. Ezeken a területeken </w:t>
      </w:r>
      <w:r w:rsidR="00FE0192">
        <w:rPr>
          <w:szCs w:val="24"/>
        </w:rPr>
        <w:t>12-</w:t>
      </w:r>
      <w:r w:rsidR="006A6059" w:rsidRPr="00B33D1B">
        <w:rPr>
          <w:szCs w:val="24"/>
        </w:rPr>
        <w:t>féle növényből termesztenek</w:t>
      </w:r>
      <w:r w:rsidR="00FE0192">
        <w:rPr>
          <w:szCs w:val="24"/>
        </w:rPr>
        <w:t xml:space="preserve"> 4-et</w:t>
      </w:r>
      <w:r w:rsidR="006A6059" w:rsidRPr="00B33D1B">
        <w:rPr>
          <w:szCs w:val="24"/>
        </w:rPr>
        <w:t xml:space="preserve"> fejenként. Azt is tudjuk, hogy ezekből a terményekből </w:t>
      </w:r>
      <w:r w:rsidR="00FE0192">
        <w:rPr>
          <w:szCs w:val="24"/>
        </w:rPr>
        <w:t>4</w:t>
      </w:r>
      <w:r w:rsidR="006A6059" w:rsidRPr="00B33D1B">
        <w:rPr>
          <w:szCs w:val="24"/>
        </w:rPr>
        <w:t xml:space="preserve"> gyümölcs, </w:t>
      </w:r>
      <w:r w:rsidR="00FE0192">
        <w:rPr>
          <w:szCs w:val="24"/>
        </w:rPr>
        <w:t>4</w:t>
      </w:r>
      <w:r w:rsidR="006A6059" w:rsidRPr="00B33D1B">
        <w:rPr>
          <w:szCs w:val="24"/>
        </w:rPr>
        <w:t xml:space="preserve"> zöldség és </w:t>
      </w:r>
      <w:r w:rsidR="00FE0192">
        <w:rPr>
          <w:szCs w:val="24"/>
        </w:rPr>
        <w:t>4</w:t>
      </w:r>
      <w:r w:rsidR="006A6059" w:rsidRPr="00B33D1B">
        <w:rPr>
          <w:szCs w:val="24"/>
        </w:rPr>
        <w:t xml:space="preserve"> virág van. Azt, hogy ki melyik kertben dolgozik és azt, hogy mit tartalmaznak ezek, azt kikötések sora után tudjuk csak meg, aminek a végeredményét az alábbi kép szemlélteti.</w:t>
      </w:r>
      <w:r w:rsidR="00F369DE" w:rsidRPr="00B33D1B">
        <w:rPr>
          <w:szCs w:val="24"/>
        </w:rPr>
        <w:t xml:space="preserve"> </w:t>
      </w:r>
    </w:p>
    <w:p w14:paraId="08E5A76E" w14:textId="5F705541" w:rsidR="00CD591D" w:rsidRDefault="001B1691" w:rsidP="00CD591D">
      <w:pPr>
        <w:pStyle w:val="Cmsor3"/>
      </w:pPr>
      <w:r>
        <w:t xml:space="preserve">Az első </w:t>
      </w:r>
      <w:proofErr w:type="spellStart"/>
      <w:r>
        <w:t>verziónk</w:t>
      </w:r>
      <w:proofErr w:type="spellEnd"/>
    </w:p>
    <w:p w14:paraId="05A8CAE4" w14:textId="752B4121" w:rsidR="00BE26CA" w:rsidRDefault="006A6059" w:rsidP="006A6059">
      <w:pPr>
        <w:spacing w:after="200"/>
        <w:rPr>
          <w:szCs w:val="24"/>
        </w:rPr>
      </w:pPr>
      <w:r w:rsidRPr="00B33D1B">
        <w:rPr>
          <w:szCs w:val="24"/>
        </w:rPr>
        <w:t xml:space="preserve">Előszőr is az általunk használt parancsokat mutatnám be a kikötések fajtái alapján a megoldásunk első verzióján. Itt bináris mátrix segítségével dolgoztunk, azaz, ha megtalálható valami a kertben, akkor a helyére </w:t>
      </w:r>
      <w:r w:rsidR="00AF6632">
        <w:rPr>
          <w:szCs w:val="24"/>
        </w:rPr>
        <w:t>1-est</w:t>
      </w:r>
      <w:r w:rsidRPr="00B33D1B">
        <w:rPr>
          <w:szCs w:val="24"/>
        </w:rPr>
        <w:t xml:space="preserve">, ha nem akkor </w:t>
      </w:r>
      <w:r w:rsidR="00AF6632">
        <w:rPr>
          <w:szCs w:val="24"/>
        </w:rPr>
        <w:t>0-</w:t>
      </w:r>
      <w:r w:rsidRPr="00B33D1B">
        <w:rPr>
          <w:szCs w:val="24"/>
        </w:rPr>
        <w:t>át raktunk a táblázatba. A tulajokat egy külön tömbben tároljuk, melyeket összekötöttünk a kertekkel.</w:t>
      </w:r>
    </w:p>
    <w:p w14:paraId="353A3C52" w14:textId="77777777" w:rsidR="00BE26CA" w:rsidRDefault="00BE26CA">
      <w:pPr>
        <w:spacing w:after="0" w:line="240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784A7072" w14:textId="377C439A" w:rsidR="006A6059" w:rsidRPr="00B33D1B" w:rsidRDefault="006A6059" w:rsidP="006A6059">
      <w:pPr>
        <w:spacing w:after="200"/>
        <w:rPr>
          <w:szCs w:val="24"/>
        </w:rPr>
      </w:pPr>
      <w:r w:rsidRPr="00B33D1B">
        <w:rPr>
          <w:szCs w:val="24"/>
        </w:rPr>
        <w:lastRenderedPageBreak/>
        <w:t xml:space="preserve"> 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790"/>
        <w:gridCol w:w="670"/>
        <w:gridCol w:w="683"/>
        <w:gridCol w:w="683"/>
        <w:gridCol w:w="750"/>
      </w:tblGrid>
      <w:tr w:rsidR="006A6059" w:rsidRPr="00B33D1B" w14:paraId="23698237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nil"/>
              <w:left w:val="nil"/>
              <w:bottom w:val="single" w:sz="24" w:space="0" w:color="auto"/>
              <w:right w:val="single" w:sz="24" w:space="0" w:color="auto"/>
            </w:tcBorders>
          </w:tcPr>
          <w:p w14:paraId="7370BC17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46ECAB14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proofErr w:type="spellStart"/>
            <w:r w:rsidRPr="00B33D1B">
              <w:rPr>
                <w:b/>
              </w:rPr>
              <w:t>Hank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06BFE41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Sam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4A05AAE0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Paul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679341C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proofErr w:type="spellStart"/>
            <w:r w:rsidRPr="00B33D1B">
              <w:rPr>
                <w:b/>
              </w:rPr>
              <w:t>Zick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02D0E839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proofErr w:type="spellStart"/>
            <w:r w:rsidRPr="00B33D1B">
              <w:rPr>
                <w:b/>
              </w:rPr>
              <w:t>Luke</w:t>
            </w:r>
            <w:proofErr w:type="spellEnd"/>
          </w:p>
        </w:tc>
      </w:tr>
      <w:tr w:rsidR="006A6059" w:rsidRPr="00B33D1B" w14:paraId="38E41F9D" w14:textId="77777777" w:rsidTr="00F05A9C">
        <w:trPr>
          <w:trHeight w:val="306"/>
          <w:jc w:val="center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1B5319B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alma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</w:tcBorders>
          </w:tcPr>
          <w:p w14:paraId="3F3CC593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14:paraId="19747012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14:paraId="22FC29F3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14:paraId="3EE206BA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  <w:tcBorders>
              <w:top w:val="single" w:sz="24" w:space="0" w:color="auto"/>
            </w:tcBorders>
          </w:tcPr>
          <w:p w14:paraId="0028D0EF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</w:tr>
      <w:tr w:rsidR="006A6059" w:rsidRPr="00B33D1B" w14:paraId="51E79BEE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29DAC1F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körte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5E0DA36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6E1FFEE4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5C825049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E4EEA3F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47D31AE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</w:tr>
      <w:tr w:rsidR="006A6059" w:rsidRPr="00B33D1B" w14:paraId="513EE875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D55CA62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mogyoró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F41F209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3FEF1458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51EC3BF9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6EC5AEA6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30CA056D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</w:tr>
      <w:tr w:rsidR="006A6059" w:rsidRPr="00B33D1B" w14:paraId="50467692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7568C3BE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 xml:space="preserve">cseresznye 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4F2A37CC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21AB7CFB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4AE663ED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3946487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6EE131F5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</w:tr>
      <w:tr w:rsidR="006A6059" w:rsidRPr="00B33D1B" w14:paraId="67F810C6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A3F8E8A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sárgarépa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34C1342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88B9DA0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6F2AC403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56AE8C77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14FA84C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</w:tr>
      <w:tr w:rsidR="006A6059" w:rsidRPr="00B33D1B" w14:paraId="4EE71CFD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2A8595E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petrezselyem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7F793D7E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6938FC83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4A3C239A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02EA803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18F01F22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</w:tr>
      <w:tr w:rsidR="006A6059" w:rsidRPr="00B33D1B" w14:paraId="728D59C0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1350029E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tök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7F8111E1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1597E492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7F286404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4B91E962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37B33F3A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</w:tr>
      <w:tr w:rsidR="006A6059" w:rsidRPr="00B33D1B" w14:paraId="12E2A71D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3B9181B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hagyma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EDE994D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1CAC027B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0DE7E48E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1437D416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3CD001D2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</w:tr>
      <w:tr w:rsidR="006A6059" w:rsidRPr="00B33D1B" w14:paraId="5486737D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1C31C480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őszirózsa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C4C287C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50B9E98C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7418B29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78845B90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08B9A1F2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</w:tr>
      <w:tr w:rsidR="006A6059" w:rsidRPr="00B33D1B" w14:paraId="666CE492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4509738D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rózsa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6A2CCB4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7E93DF1E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09E377EA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767C02C7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0E838408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</w:tr>
      <w:tr w:rsidR="006A6059" w:rsidRPr="00B33D1B" w14:paraId="22370A5C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7A89A1AF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tulipán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0D0C9EF4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383AAB2B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3DC550C3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55B80EE6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11206107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</w:tr>
      <w:tr w:rsidR="006A6059" w:rsidRPr="00B33D1B" w14:paraId="20EDB622" w14:textId="77777777" w:rsidTr="00F05A9C">
        <w:trPr>
          <w:trHeight w:val="113"/>
          <w:jc w:val="center"/>
        </w:trPr>
        <w:tc>
          <w:tcPr>
            <w:tcW w:w="0" w:type="auto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4952378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liliom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87E8756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91AD8CB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65FBA276" w14:textId="77777777" w:rsidR="006A6059" w:rsidRPr="00B33D1B" w:rsidRDefault="006A6059" w:rsidP="00F05A9C">
            <w:pPr>
              <w:spacing w:after="0"/>
              <w:jc w:val="center"/>
            </w:pPr>
            <w:r w:rsidRPr="00B33D1B">
              <w:t>0</w:t>
            </w:r>
          </w:p>
        </w:tc>
        <w:tc>
          <w:tcPr>
            <w:tcW w:w="0" w:type="auto"/>
          </w:tcPr>
          <w:p w14:paraId="019463FC" w14:textId="77777777" w:rsidR="006A6059" w:rsidRPr="00B33D1B" w:rsidRDefault="006A6059" w:rsidP="00F05A9C">
            <w:pPr>
              <w:spacing w:after="0"/>
              <w:jc w:val="center"/>
              <w:rPr>
                <w:b/>
              </w:rPr>
            </w:pPr>
            <w:r w:rsidRPr="00B33D1B">
              <w:rPr>
                <w:b/>
              </w:rPr>
              <w:t>1</w:t>
            </w:r>
          </w:p>
        </w:tc>
        <w:tc>
          <w:tcPr>
            <w:tcW w:w="0" w:type="auto"/>
          </w:tcPr>
          <w:p w14:paraId="34CC693A" w14:textId="77777777" w:rsidR="006A6059" w:rsidRPr="00B33D1B" w:rsidRDefault="006A6059" w:rsidP="00F05A9C">
            <w:pPr>
              <w:keepNext/>
              <w:spacing w:after="0"/>
              <w:jc w:val="center"/>
            </w:pPr>
            <w:r w:rsidRPr="00B33D1B">
              <w:t>0</w:t>
            </w:r>
          </w:p>
        </w:tc>
      </w:tr>
    </w:tbl>
    <w:p w14:paraId="5A70F015" w14:textId="0D85AA31" w:rsidR="006A6059" w:rsidRPr="00B33D1B" w:rsidRDefault="003F5C8E" w:rsidP="003F5C8E">
      <w:pPr>
        <w:pStyle w:val="Kpalrs"/>
        <w:rPr>
          <w:szCs w:val="24"/>
        </w:rPr>
      </w:pPr>
      <w:r w:rsidRPr="00FF0AF7">
        <w:rPr>
          <w:b/>
          <w:szCs w:val="24"/>
        </w:rPr>
        <w:fldChar w:fldCharType="begin"/>
      </w:r>
      <w:r w:rsidRPr="00FF0AF7">
        <w:rPr>
          <w:b/>
          <w:szCs w:val="24"/>
        </w:rPr>
        <w:instrText xml:space="preserve"> SEQ ábra \* ARABIC </w:instrText>
      </w:r>
      <w:r w:rsidRPr="00FF0AF7">
        <w:rPr>
          <w:b/>
          <w:szCs w:val="24"/>
        </w:rPr>
        <w:fldChar w:fldCharType="separate"/>
      </w:r>
      <w:r w:rsidR="001F4173" w:rsidRPr="00FF0AF7">
        <w:rPr>
          <w:b/>
          <w:noProof/>
          <w:szCs w:val="24"/>
        </w:rPr>
        <w:t>3</w:t>
      </w:r>
      <w:r w:rsidRPr="00FF0AF7">
        <w:rPr>
          <w:b/>
          <w:szCs w:val="24"/>
        </w:rPr>
        <w:fldChar w:fldCharType="end"/>
      </w:r>
      <w:r w:rsidRPr="00FF0AF7">
        <w:rPr>
          <w:b/>
        </w:rPr>
        <w:t>. ábra</w:t>
      </w:r>
      <w:r w:rsidR="00F369DE">
        <w:rPr>
          <w:b/>
          <w:lang w:val="en-US"/>
        </w:rPr>
        <w:t>:</w:t>
      </w:r>
      <w:r w:rsidR="00F369DE">
        <w:rPr>
          <w:lang w:val="hu-HU"/>
        </w:rPr>
        <w:t xml:space="preserve"> Első verzió</w:t>
      </w:r>
    </w:p>
    <w:p w14:paraId="39B740E4" w14:textId="7281706E" w:rsidR="006A6059" w:rsidRDefault="006A6059" w:rsidP="006A6059">
      <w:pPr>
        <w:rPr>
          <w:szCs w:val="24"/>
        </w:rPr>
      </w:pPr>
      <w:r w:rsidRPr="00B33D1B">
        <w:rPr>
          <w:szCs w:val="24"/>
        </w:rPr>
        <w:t>A legfontosabb</w:t>
      </w:r>
      <w:r w:rsidR="00704055">
        <w:rPr>
          <w:szCs w:val="24"/>
        </w:rPr>
        <w:t>,</w:t>
      </w:r>
      <w:r w:rsidRPr="00B33D1B">
        <w:rPr>
          <w:szCs w:val="24"/>
        </w:rPr>
        <w:t xml:space="preserve"> hogy minden utasítást „</w:t>
      </w:r>
      <w:proofErr w:type="spellStart"/>
      <w:r w:rsidRPr="00B33D1B">
        <w:rPr>
          <w:szCs w:val="24"/>
        </w:rPr>
        <w:t>constraint</w:t>
      </w:r>
      <w:proofErr w:type="spellEnd"/>
      <w:r w:rsidRPr="00B33D1B">
        <w:rPr>
          <w:szCs w:val="24"/>
        </w:rPr>
        <w:t>”-el kell kezdeni. A szó maga is nagyon jól szemlélteti, hogy amit mögé írunk, azt úgymond „kikényszerítjük”, hogy tartsa be a munka során.</w:t>
      </w:r>
    </w:p>
    <w:p w14:paraId="36194196" w14:textId="3E7C3A04" w:rsidR="007A3BBF" w:rsidRDefault="007A79C3" w:rsidP="006A6059">
      <w:pPr>
        <w:rPr>
          <w:szCs w:val="24"/>
        </w:rPr>
      </w:pPr>
      <w:r w:rsidRPr="00BD272B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317CDF0" wp14:editId="399C17D4">
                <wp:simplePos x="0" y="0"/>
                <wp:positionH relativeFrom="page">
                  <wp:align>center</wp:align>
                </wp:positionH>
                <wp:positionV relativeFrom="paragraph">
                  <wp:posOffset>798830</wp:posOffset>
                </wp:positionV>
                <wp:extent cx="3970020" cy="1404620"/>
                <wp:effectExtent l="0" t="0" r="11430" b="16510"/>
                <wp:wrapTopAndBottom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0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44AD8" w14:textId="690DA94C" w:rsidR="0086329E" w:rsidRDefault="0086329E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gramStart"/>
                            <w:r w:rsidRPr="00F05A9C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int</w:t>
                            </w:r>
                            <w:proofErr w:type="gramEnd"/>
                            <w:r w:rsidRPr="00F05A9C">
                              <w:rPr>
                                <w:rFonts w:ascii="Consolas" w:hAnsi="Consolas"/>
                                <w:sz w:val="22"/>
                              </w:rPr>
                              <w:t>: kertek;</w:t>
                            </w:r>
                          </w:p>
                          <w:p w14:paraId="4C24A8E4" w14:textId="373B1D41" w:rsidR="0086329E" w:rsidRPr="00797A99" w:rsidRDefault="0086329E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797A9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set</w:t>
                            </w:r>
                            <w:proofErr w:type="spellEnd"/>
                            <w:r w:rsidRPr="00797A9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797A9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of</w:t>
                            </w:r>
                            <w:r w:rsidRPr="00797A9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797A9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int</w:t>
                            </w:r>
                            <w:r w:rsidRPr="00797A99">
                              <w:rPr>
                                <w:rFonts w:ascii="Consolas" w:hAnsi="Consolas"/>
                                <w:sz w:val="22"/>
                              </w:rPr>
                              <w:t>: Kertek = 1</w:t>
                            </w:r>
                            <w:proofErr w:type="gramStart"/>
                            <w:r w:rsidRPr="00797A99">
                              <w:rPr>
                                <w:rFonts w:ascii="Consolas" w:hAnsi="Consolas"/>
                                <w:sz w:val="22"/>
                              </w:rPr>
                              <w:t>..</w:t>
                            </w:r>
                            <w:proofErr w:type="gramEnd"/>
                            <w:r w:rsidRPr="00797A99">
                              <w:rPr>
                                <w:rFonts w:ascii="Consolas" w:hAnsi="Consolas"/>
                                <w:sz w:val="22"/>
                              </w:rPr>
                              <w:t>kertek;</w:t>
                            </w:r>
                          </w:p>
                          <w:p w14:paraId="0A8E7033" w14:textId="68AA9998" w:rsidR="0086329E" w:rsidRPr="00BD272B" w:rsidRDefault="0086329E">
                            <w:pPr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D272B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array</w:t>
                            </w:r>
                            <w:proofErr w:type="spellEnd"/>
                            <w:r w:rsidRPr="00BD272B">
                              <w:rPr>
                                <w:rFonts w:ascii="Consolas" w:hAnsi="Consolas"/>
                                <w:sz w:val="22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BD272B">
                              <w:rPr>
                                <w:rFonts w:ascii="Consolas" w:hAnsi="Consolas"/>
                                <w:sz w:val="22"/>
                              </w:rPr>
                              <w:t>Termenyek</w:t>
                            </w:r>
                            <w:proofErr w:type="spellEnd"/>
                            <w:r w:rsidRPr="00BD272B">
                              <w:rPr>
                                <w:rFonts w:ascii="Consolas" w:hAnsi="Consolas"/>
                                <w:sz w:val="22"/>
                              </w:rPr>
                              <w:t xml:space="preserve">, Kertek] </w:t>
                            </w:r>
                            <w:r w:rsidRPr="00BD272B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of</w:t>
                            </w:r>
                            <w:r w:rsidRPr="00BD272B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BD272B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var</w:t>
                            </w:r>
                            <w:r w:rsidRPr="00BD272B">
                              <w:rPr>
                                <w:rFonts w:ascii="Consolas" w:hAnsi="Consolas"/>
                                <w:sz w:val="22"/>
                              </w:rPr>
                              <w:t xml:space="preserve"> {0, 1}: termeszt;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17CDF0" id="_x0000_s1028" type="#_x0000_t202" style="position:absolute;left:0;text-align:left;margin-left:0;margin-top:62.9pt;width:312.6pt;height:110.6pt;z-index:25172172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">
                <v:textbox style="mso-fit-shape-to-text:t">
                  <w:txbxContent>
                    <w:p w14:paraId="28F44AD8" w14:textId="690DA94C" w:rsidR="0086329E" w:rsidRDefault="0086329E">
                      <w:pPr>
                        <w:rPr>
                          <w:rFonts w:ascii="Consolas" w:hAnsi="Consolas"/>
                          <w:sz w:val="22"/>
                        </w:rPr>
                      </w:pPr>
                      <w:r w:rsidRPr="00F05A9C">
                        <w:rPr>
                          <w:rFonts w:ascii="Consolas" w:hAnsi="Consolas"/>
                          <w:color w:val="008000"/>
                          <w:sz w:val="22"/>
                        </w:rPr>
                        <w:t>int</w:t>
                      </w:r>
                      <w:r w:rsidRPr="00F05A9C">
                        <w:rPr>
                          <w:rFonts w:ascii="Consolas" w:hAnsi="Consolas"/>
                          <w:sz w:val="22"/>
                        </w:rPr>
                        <w:t>: kertek;</w:t>
                      </w:r>
                    </w:p>
                    <w:p w14:paraId="4C24A8E4" w14:textId="373B1D41" w:rsidR="0086329E" w:rsidRPr="00797A99" w:rsidRDefault="0086329E">
                      <w:pPr>
                        <w:rPr>
                          <w:rFonts w:ascii="Consolas" w:hAnsi="Consolas"/>
                          <w:sz w:val="22"/>
                        </w:rPr>
                      </w:pPr>
                      <w:r w:rsidRPr="00797A99">
                        <w:rPr>
                          <w:rFonts w:ascii="Consolas" w:hAnsi="Consolas"/>
                          <w:color w:val="008000"/>
                          <w:sz w:val="22"/>
                        </w:rPr>
                        <w:t>set</w:t>
                      </w:r>
                      <w:r w:rsidRPr="00797A9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797A99">
                        <w:rPr>
                          <w:rFonts w:ascii="Consolas" w:hAnsi="Consolas"/>
                          <w:color w:val="008000"/>
                          <w:sz w:val="22"/>
                        </w:rPr>
                        <w:t>of</w:t>
                      </w:r>
                      <w:r w:rsidRPr="00797A9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797A99">
                        <w:rPr>
                          <w:rFonts w:ascii="Consolas" w:hAnsi="Consolas"/>
                          <w:color w:val="008000"/>
                          <w:sz w:val="22"/>
                        </w:rPr>
                        <w:t>int</w:t>
                      </w:r>
                      <w:r w:rsidRPr="00797A99">
                        <w:rPr>
                          <w:rFonts w:ascii="Consolas" w:hAnsi="Consolas"/>
                          <w:sz w:val="22"/>
                        </w:rPr>
                        <w:t>: Kertek = 1..kertek;</w:t>
                      </w:r>
                    </w:p>
                    <w:p w14:paraId="0A8E7033" w14:textId="68AA9998" w:rsidR="0086329E" w:rsidRPr="00BD272B" w:rsidRDefault="0086329E">
                      <w:pPr>
                        <w:rPr>
                          <w:rFonts w:ascii="Consolas" w:hAnsi="Consolas"/>
                          <w:sz w:val="22"/>
                        </w:rPr>
                      </w:pPr>
                      <w:r w:rsidRPr="00BD272B">
                        <w:rPr>
                          <w:rFonts w:ascii="Consolas" w:hAnsi="Consolas"/>
                          <w:color w:val="008000"/>
                          <w:sz w:val="22"/>
                        </w:rPr>
                        <w:t>array</w:t>
                      </w:r>
                      <w:r w:rsidRPr="00BD272B">
                        <w:rPr>
                          <w:rFonts w:ascii="Consolas" w:hAnsi="Consolas"/>
                          <w:sz w:val="22"/>
                        </w:rPr>
                        <w:t xml:space="preserve">[Termenyek, Kertek] </w:t>
                      </w:r>
                      <w:r w:rsidRPr="00BD272B">
                        <w:rPr>
                          <w:rFonts w:ascii="Consolas" w:hAnsi="Consolas"/>
                          <w:color w:val="008000"/>
                          <w:sz w:val="22"/>
                        </w:rPr>
                        <w:t>of</w:t>
                      </w:r>
                      <w:r w:rsidRPr="00BD272B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BD272B">
                        <w:rPr>
                          <w:rFonts w:ascii="Consolas" w:hAnsi="Consolas"/>
                          <w:color w:val="008000"/>
                          <w:sz w:val="22"/>
                        </w:rPr>
                        <w:t>var</w:t>
                      </w:r>
                      <w:r w:rsidRPr="00BD272B">
                        <w:rPr>
                          <w:rFonts w:ascii="Consolas" w:hAnsi="Consolas"/>
                          <w:sz w:val="22"/>
                        </w:rPr>
                        <w:t xml:space="preserve"> {0, 1}: termeszt;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D6B512" wp14:editId="36FA1EFB">
                <wp:simplePos x="0" y="0"/>
                <wp:positionH relativeFrom="page">
                  <wp:align>center</wp:align>
                </wp:positionH>
                <wp:positionV relativeFrom="paragraph">
                  <wp:posOffset>2001520</wp:posOffset>
                </wp:positionV>
                <wp:extent cx="3970020" cy="635"/>
                <wp:effectExtent l="0" t="0" r="0" b="6350"/>
                <wp:wrapTopAndBottom/>
                <wp:docPr id="98" name="Szövegdoboz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62E225" w14:textId="305F5807" w:rsidR="0086329E" w:rsidRPr="00591ABA" w:rsidRDefault="0086329E" w:rsidP="00BD272B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eastAsia="en-US" w:bidi="en-US"/>
                              </w:rPr>
                            </w:pPr>
                            <w:r w:rsidRPr="00B877EA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B877EA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B877EA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 w:rsidRPr="00B877EA">
                              <w:rPr>
                                <w:b/>
                                <w:noProof/>
                                <w:szCs w:val="24"/>
                              </w:rPr>
                              <w:t>4</w:t>
                            </w:r>
                            <w:r w:rsidRPr="00B877EA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B877EA">
                              <w:rPr>
                                <w:b/>
                              </w:rPr>
                              <w:t>. ábra</w:t>
                            </w:r>
                            <w:r w:rsidR="00F369DE">
                              <w:rPr>
                                <w:b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Adatok létrehozása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B512" id="Szövegdoboz 98" o:spid="_x0000_s1029" type="#_x0000_t202" style="position:absolute;left:0;text-align:left;margin-left:0;margin-top:157.6pt;width:312.6pt;height:.05pt;z-index:2517237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" stroked="f">
                <v:textbox style="mso-fit-shape-to-text:t" inset="0,0,0,0">
                  <w:txbxContent>
                    <w:p w14:paraId="7A62E225" w14:textId="305F5807" w:rsidR="0086329E" w:rsidRPr="00591ABA" w:rsidRDefault="0086329E" w:rsidP="00BD272B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eastAsia="en-US" w:bidi="en-US"/>
                        </w:rPr>
                      </w:pPr>
                      <w:r w:rsidRPr="00B877EA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B877EA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B877EA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 w:rsidRPr="00B877EA">
                        <w:rPr>
                          <w:b/>
                          <w:noProof/>
                          <w:szCs w:val="24"/>
                        </w:rPr>
                        <w:t>4</w:t>
                      </w:r>
                      <w:r w:rsidRPr="00B877EA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B877EA">
                        <w:rPr>
                          <w:b/>
                        </w:rPr>
                        <w:t>. ábra</w:t>
                      </w:r>
                      <w:r w:rsidR="00F369DE">
                        <w:rPr>
                          <w:b/>
                          <w:lang w:val="en-US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Adatok létrehozása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A3BBF">
        <w:rPr>
          <w:szCs w:val="24"/>
        </w:rPr>
        <w:t>Első dolgunk</w:t>
      </w:r>
      <w:r w:rsidR="00F05A9C">
        <w:rPr>
          <w:szCs w:val="24"/>
        </w:rPr>
        <w:t xml:space="preserve"> a változók </w:t>
      </w:r>
      <w:proofErr w:type="gramStart"/>
      <w:r w:rsidR="00F05A9C">
        <w:rPr>
          <w:szCs w:val="24"/>
        </w:rPr>
        <w:t>deklarálása</w:t>
      </w:r>
      <w:proofErr w:type="gramEnd"/>
      <w:r w:rsidR="00F05A9C">
        <w:rPr>
          <w:szCs w:val="24"/>
        </w:rPr>
        <w:t>,</w:t>
      </w:r>
      <w:r>
        <w:rPr>
          <w:szCs w:val="24"/>
        </w:rPr>
        <w:t xml:space="preserve"> méretének megadása</w:t>
      </w:r>
      <w:r w:rsidR="00F05A9C">
        <w:rPr>
          <w:szCs w:val="24"/>
        </w:rPr>
        <w:t xml:space="preserve"> és</w:t>
      </w:r>
      <w:r w:rsidR="007A3BBF">
        <w:rPr>
          <w:szCs w:val="24"/>
        </w:rPr>
        <w:t xml:space="preserve"> a tömbök létrehozása volt</w:t>
      </w:r>
      <w:r w:rsidR="00F05A9C">
        <w:rPr>
          <w:szCs w:val="24"/>
        </w:rPr>
        <w:t>.</w:t>
      </w:r>
      <w:r w:rsidR="007A3BBF">
        <w:rPr>
          <w:szCs w:val="24"/>
        </w:rPr>
        <w:t xml:space="preserve"> </w:t>
      </w:r>
      <w:r w:rsidR="00F05A9C">
        <w:rPr>
          <w:szCs w:val="24"/>
        </w:rPr>
        <w:t>Első</w:t>
      </w:r>
      <w:r>
        <w:rPr>
          <w:szCs w:val="24"/>
        </w:rPr>
        <w:t xml:space="preserve"> kettőt</w:t>
      </w:r>
      <w:r w:rsidR="007A3BBF">
        <w:rPr>
          <w:szCs w:val="24"/>
        </w:rPr>
        <w:t xml:space="preserve"> az </w:t>
      </w:r>
      <w:r w:rsidR="00F05A9C">
        <w:rPr>
          <w:szCs w:val="24"/>
        </w:rPr>
        <w:t>„int”</w:t>
      </w:r>
      <w:r>
        <w:rPr>
          <w:szCs w:val="24"/>
        </w:rPr>
        <w:t xml:space="preserve"> és „</w:t>
      </w:r>
      <w:proofErr w:type="spellStart"/>
      <w:r>
        <w:rPr>
          <w:szCs w:val="24"/>
        </w:rPr>
        <w:t>set</w:t>
      </w:r>
      <w:proofErr w:type="spellEnd"/>
      <w:r>
        <w:rPr>
          <w:szCs w:val="24"/>
        </w:rPr>
        <w:t xml:space="preserve"> of int”</w:t>
      </w:r>
      <w:r w:rsidR="00B84FEA">
        <w:rPr>
          <w:szCs w:val="24"/>
        </w:rPr>
        <w:t>,</w:t>
      </w:r>
      <w:r w:rsidR="00F05A9C">
        <w:rPr>
          <w:szCs w:val="24"/>
        </w:rPr>
        <w:t xml:space="preserve"> utóbbit az</w:t>
      </w:r>
      <w:r w:rsidR="00F369DE">
        <w:rPr>
          <w:szCs w:val="24"/>
        </w:rPr>
        <w:t xml:space="preserve"> </w:t>
      </w:r>
      <w:r w:rsidR="007A3BBF">
        <w:rPr>
          <w:szCs w:val="24"/>
        </w:rPr>
        <w:t>„</w:t>
      </w:r>
      <w:proofErr w:type="spellStart"/>
      <w:r w:rsidR="007A3BBF">
        <w:rPr>
          <w:szCs w:val="24"/>
        </w:rPr>
        <w:t>array</w:t>
      </w:r>
      <w:proofErr w:type="spellEnd"/>
      <w:r w:rsidR="007A3BBF">
        <w:rPr>
          <w:szCs w:val="24"/>
        </w:rPr>
        <w:t xml:space="preserve">” </w:t>
      </w:r>
      <w:r w:rsidR="00F369DE">
        <w:rPr>
          <w:szCs w:val="24"/>
        </w:rPr>
        <w:t>kulcs</w:t>
      </w:r>
      <w:r w:rsidR="00BD272B">
        <w:rPr>
          <w:szCs w:val="24"/>
        </w:rPr>
        <w:t>sz</w:t>
      </w:r>
      <w:r w:rsidR="00F05A9C">
        <w:rPr>
          <w:szCs w:val="24"/>
        </w:rPr>
        <w:t>óval</w:t>
      </w:r>
      <w:r w:rsidR="00BD272B">
        <w:rPr>
          <w:szCs w:val="24"/>
        </w:rPr>
        <w:t xml:space="preserve"> tettük meg, ami után megadtuk a tömb méretét, és azt, hogy milyen értékeket vegyenek fel a</w:t>
      </w:r>
      <w:r w:rsidR="00A06EDB">
        <w:rPr>
          <w:szCs w:val="24"/>
        </w:rPr>
        <w:t>z elemei</w:t>
      </w:r>
      <w:r w:rsidR="00BD272B">
        <w:rPr>
          <w:szCs w:val="24"/>
        </w:rPr>
        <w:t>.</w:t>
      </w:r>
    </w:p>
    <w:p w14:paraId="5DE70BD4" w14:textId="77777777" w:rsidR="00F05A9C" w:rsidRDefault="006A6059" w:rsidP="004E5173">
      <w:pPr>
        <w:spacing w:after="0"/>
        <w:rPr>
          <w:szCs w:val="24"/>
        </w:rPr>
      </w:pPr>
      <w:r w:rsidRPr="00B33D1B">
        <w:rPr>
          <w:szCs w:val="24"/>
        </w:rPr>
        <w:t xml:space="preserve">A képeken is jól látszik, hogy </w:t>
      </w:r>
      <w:proofErr w:type="spellStart"/>
      <w:r w:rsidRPr="00B33D1B">
        <w:rPr>
          <w:szCs w:val="24"/>
        </w:rPr>
        <w:t>Zick</w:t>
      </w:r>
      <w:proofErr w:type="spellEnd"/>
      <w:r w:rsidRPr="00B33D1B">
        <w:rPr>
          <w:szCs w:val="24"/>
        </w:rPr>
        <w:t xml:space="preserve"> például csak virágokat termel, míg </w:t>
      </w:r>
      <w:proofErr w:type="spellStart"/>
      <w:r w:rsidRPr="00B33D1B">
        <w:rPr>
          <w:szCs w:val="24"/>
        </w:rPr>
        <w:t>Hank-nél</w:t>
      </w:r>
      <w:proofErr w:type="spellEnd"/>
      <w:r w:rsidRPr="00B33D1B">
        <w:rPr>
          <w:szCs w:val="24"/>
        </w:rPr>
        <w:t xml:space="preserve"> vagy Sam-</w:t>
      </w:r>
      <w:proofErr w:type="spellStart"/>
      <w:r w:rsidRPr="00B33D1B">
        <w:rPr>
          <w:szCs w:val="24"/>
        </w:rPr>
        <w:t>nél</w:t>
      </w:r>
      <w:proofErr w:type="spellEnd"/>
      <w:r w:rsidRPr="00B33D1B">
        <w:rPr>
          <w:szCs w:val="24"/>
        </w:rPr>
        <w:t xml:space="preserve"> mind három fajta termény megtalálható, tehát nagyon különbözőek a kertek. </w:t>
      </w:r>
      <w:proofErr w:type="gramStart"/>
      <w:r w:rsidRPr="00B33D1B">
        <w:rPr>
          <w:szCs w:val="24"/>
        </w:rPr>
        <w:t>Direkt</w:t>
      </w:r>
      <w:proofErr w:type="gramEnd"/>
      <w:r w:rsidRPr="00B33D1B">
        <w:rPr>
          <w:szCs w:val="24"/>
        </w:rPr>
        <w:t xml:space="preserve"> ezekre az esetekre használtuk programunk során az „</w:t>
      </w:r>
      <w:proofErr w:type="spellStart"/>
      <w:r w:rsidRPr="00B33D1B">
        <w:rPr>
          <w:szCs w:val="24"/>
        </w:rPr>
        <w:t>alldifferent</w:t>
      </w:r>
      <w:proofErr w:type="spellEnd"/>
      <w:r w:rsidRPr="00B33D1B">
        <w:rPr>
          <w:szCs w:val="24"/>
        </w:rPr>
        <w:t xml:space="preserve">”-et, ami kifejezi, </w:t>
      </w:r>
    </w:p>
    <w:p w14:paraId="212ED4C0" w14:textId="77777777" w:rsidR="00F05A9C" w:rsidRDefault="00F05A9C">
      <w:pPr>
        <w:spacing w:after="0" w:line="240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5B6A8B24" w14:textId="0FE8705F" w:rsidR="006A6059" w:rsidRPr="004E5173" w:rsidRDefault="006A6059" w:rsidP="004E5173">
      <w:pPr>
        <w:spacing w:after="0"/>
        <w:rPr>
          <w:szCs w:val="24"/>
        </w:rPr>
      </w:pPr>
      <w:proofErr w:type="gramStart"/>
      <w:r w:rsidRPr="00B33D1B">
        <w:rPr>
          <w:szCs w:val="24"/>
        </w:rPr>
        <w:lastRenderedPageBreak/>
        <w:t>hogy</w:t>
      </w:r>
      <w:proofErr w:type="gramEnd"/>
      <w:r w:rsidRPr="00B33D1B">
        <w:rPr>
          <w:szCs w:val="24"/>
        </w:rPr>
        <w:t xml:space="preserve"> mint a kertek, mint a tulajok csak és kizárólag egyszer szerepelnek és eltérnek </w:t>
      </w:r>
      <w:r w:rsidR="00BD272B"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DF185" wp14:editId="2926344B">
                <wp:simplePos x="0" y="0"/>
                <wp:positionH relativeFrom="margin">
                  <wp:align>center</wp:align>
                </wp:positionH>
                <wp:positionV relativeFrom="paragraph">
                  <wp:posOffset>981710</wp:posOffset>
                </wp:positionV>
                <wp:extent cx="4813300" cy="635"/>
                <wp:effectExtent l="0" t="0" r="6350" b="1270"/>
                <wp:wrapTopAndBottom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8F46C7" w14:textId="662D0DF7" w:rsidR="0086329E" w:rsidRPr="003F5C8E" w:rsidRDefault="0086329E" w:rsidP="003F5C8E">
                            <w:pPr>
                              <w:pStyle w:val="Kpalrs"/>
                              <w:rPr>
                                <w:rFonts w:ascii="Consolas" w:eastAsia="Times New Roman" w:hAnsi="Consolas"/>
                                <w:noProof/>
                                <w:color w:val="000000" w:themeColor="text1"/>
                                <w:lang w:eastAsia="en-US" w:bidi="en-US"/>
                              </w:rPr>
                            </w:pP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t>5</w:t>
                            </w: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  <w:color w:val="000000" w:themeColor="text1"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color w:val="000000" w:themeColor="text1"/>
                                <w:lang w:val="hu-HU"/>
                              </w:rPr>
                              <w:t>:</w:t>
                            </w:r>
                            <w:r w:rsidRPr="003F5C8E">
                              <w:rPr>
                                <w:color w:val="000000" w:themeColor="text1"/>
                                <w:lang w:val="hu-HU"/>
                              </w:rPr>
                              <w:t xml:space="preserve"> Kikötés: egy embernek pontosan 1 kertje van(azaz minden tulaj különböző)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DF185" id="Szövegdoboz 9" o:spid="_x0000_s1030" type="#_x0000_t202" style="position:absolute;left:0;text-align:left;margin-left:0;margin-top:77.3pt;width:379pt;height:.05pt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" stroked="f">
                <v:textbox style="mso-fit-shape-to-text:t" inset="0,0,0,0">
                  <w:txbxContent>
                    <w:p w14:paraId="198F46C7" w14:textId="662D0DF7" w:rsidR="0086329E" w:rsidRPr="003F5C8E" w:rsidRDefault="0086329E" w:rsidP="003F5C8E">
                      <w:pPr>
                        <w:pStyle w:val="Kpalrs"/>
                        <w:rPr>
                          <w:rFonts w:ascii="Consolas" w:eastAsia="Times New Roman" w:hAnsi="Consolas"/>
                          <w:noProof/>
                          <w:color w:val="000000" w:themeColor="text1"/>
                          <w:lang w:eastAsia="en-US" w:bidi="en-US"/>
                        </w:rPr>
                      </w:pP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fldChar w:fldCharType="begin"/>
                      </w: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instrText xml:space="preserve"> SEQ ábra \* ARABIC </w:instrText>
                      </w: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t>5</w:t>
                      </w: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fldChar w:fldCharType="end"/>
                      </w:r>
                      <w:r w:rsidRPr="00FF1491">
                        <w:rPr>
                          <w:b/>
                          <w:color w:val="000000" w:themeColor="text1"/>
                        </w:rPr>
                        <w:t>. ábra</w:t>
                      </w:r>
                      <w:r w:rsidRPr="00FF1491">
                        <w:rPr>
                          <w:b/>
                          <w:color w:val="000000" w:themeColor="text1"/>
                          <w:lang w:val="hu-HU"/>
                        </w:rPr>
                        <w:t>:</w:t>
                      </w:r>
                      <w:r w:rsidRPr="003F5C8E">
                        <w:rPr>
                          <w:color w:val="000000" w:themeColor="text1"/>
                          <w:lang w:val="hu-HU"/>
                        </w:rPr>
                        <w:t xml:space="preserve"> Kikötés: egy embernek pontosan 1 kertje van(azaz minden tulaj különböző)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D272B" w:rsidRPr="003F5C8E">
        <w:rPr>
          <w:rFonts w:ascii="Consolas" w:hAnsi="Consolas"/>
          <w:noProof/>
          <w:color w:val="00800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0068A6" wp14:editId="65AA268A">
                <wp:simplePos x="0" y="0"/>
                <wp:positionH relativeFrom="page">
                  <wp:posOffset>2374265</wp:posOffset>
                </wp:positionH>
                <wp:positionV relativeFrom="paragraph">
                  <wp:posOffset>530225</wp:posOffset>
                </wp:positionV>
                <wp:extent cx="2692400" cy="1404620"/>
                <wp:effectExtent l="0" t="0" r="12700" b="16510"/>
                <wp:wrapTopAndBottom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F60D9" w14:textId="482F160F" w:rsidR="0086329E" w:rsidRDefault="0086329E" w:rsidP="00FF1491">
                            <w:pPr>
                              <w:spacing w:after="0"/>
                              <w:jc w:val="left"/>
                            </w:pPr>
                            <w:proofErr w:type="spellStart"/>
                            <w:r w:rsidRPr="003F5C8E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3F5C8E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5C8E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alldifferent</w:t>
                            </w:r>
                            <w:proofErr w:type="spellEnd"/>
                            <w:r w:rsidRPr="003F5C8E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3F5C8E">
                              <w:rPr>
                                <w:rFonts w:ascii="Consolas" w:hAnsi="Consolas"/>
                                <w:sz w:val="22"/>
                              </w:rPr>
                              <w:t>tulaj)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0068A6" id="_x0000_s1031" type="#_x0000_t202" style="position:absolute;left:0;text-align:left;margin-left:186.95pt;margin-top:41.75pt;width:21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">
                <v:textbox style="mso-fit-shape-to-text:t">
                  <w:txbxContent>
                    <w:p w14:paraId="097F60D9" w14:textId="482F160F" w:rsidR="0086329E" w:rsidRDefault="0086329E" w:rsidP="00FF1491">
                      <w:pPr>
                        <w:spacing w:after="0"/>
                        <w:jc w:val="left"/>
                      </w:pPr>
                      <w:r w:rsidRPr="003F5C8E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r w:rsidRPr="003F5C8E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3F5C8E">
                        <w:rPr>
                          <w:rFonts w:ascii="Consolas" w:hAnsi="Consolas"/>
                          <w:color w:val="0000FF"/>
                          <w:sz w:val="22"/>
                        </w:rPr>
                        <w:t>alldifferent</w:t>
                      </w:r>
                      <w:r w:rsidRPr="003F5C8E">
                        <w:rPr>
                          <w:rFonts w:ascii="Consolas" w:hAnsi="Consolas"/>
                          <w:sz w:val="22"/>
                        </w:rPr>
                        <w:t>(tulaj)</w:t>
                      </w:r>
                      <w:r>
                        <w:rPr>
                          <w:rFonts w:ascii="Consolas" w:hAnsi="Consolas"/>
                          <w:sz w:val="22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33D1B">
        <w:rPr>
          <w:szCs w:val="24"/>
        </w:rPr>
        <w:t>egymástól.</w:t>
      </w:r>
    </w:p>
    <w:p w14:paraId="3FCF46CB" w14:textId="1A588BDF" w:rsidR="006A6059" w:rsidRPr="004E5173" w:rsidRDefault="00BD272B" w:rsidP="004E5173">
      <w:pPr>
        <w:spacing w:after="0"/>
        <w:rPr>
          <w:szCs w:val="24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2809D4" wp14:editId="5818CE4E">
                <wp:simplePos x="0" y="0"/>
                <wp:positionH relativeFrom="margin">
                  <wp:align>center</wp:align>
                </wp:positionH>
                <wp:positionV relativeFrom="paragraph">
                  <wp:posOffset>2682240</wp:posOffset>
                </wp:positionV>
                <wp:extent cx="3378200" cy="635"/>
                <wp:effectExtent l="0" t="0" r="0" b="6350"/>
                <wp:wrapTopAndBottom/>
                <wp:docPr id="11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473601" w14:textId="62445A7A" w:rsidR="0086329E" w:rsidRPr="00391753" w:rsidRDefault="0086329E" w:rsidP="004E5173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eastAsia="en-US"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6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 </w:t>
                            </w:r>
                            <w:r w:rsidRPr="004953BC">
                              <w:rPr>
                                <w:lang w:val="hu-HU"/>
                              </w:rPr>
                              <w:t>Paul kertje a középső, liliom nélkül.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2809D4" id="Szövegdoboz 11" o:spid="_x0000_s1032" type="#_x0000_t202" style="position:absolute;left:0;text-align:left;margin-left:0;margin-top:211.2pt;width:266pt;height:.05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" stroked="f">
                <v:textbox style="mso-fit-shape-to-text:t" inset="0,0,0,0">
                  <w:txbxContent>
                    <w:p w14:paraId="74473601" w14:textId="62445A7A" w:rsidR="0086329E" w:rsidRPr="00391753" w:rsidRDefault="0086329E" w:rsidP="004E5173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eastAsia="en-US" w:bidi="en-US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6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 </w:t>
                      </w:r>
                      <w:r w:rsidRPr="004953BC">
                        <w:rPr>
                          <w:lang w:val="hu-HU"/>
                        </w:rPr>
                        <w:t>Paul kertje a középső, liliom nélkül.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14CA9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CCBF02D" wp14:editId="24CDED2B">
                <wp:simplePos x="0" y="0"/>
                <wp:positionH relativeFrom="margin">
                  <wp:align>center</wp:align>
                </wp:positionH>
                <wp:positionV relativeFrom="paragraph">
                  <wp:posOffset>2004060</wp:posOffset>
                </wp:positionV>
                <wp:extent cx="2743200" cy="1404620"/>
                <wp:effectExtent l="0" t="0" r="19050" b="18415"/>
                <wp:wrapTopAndBottom/>
                <wp:docPr id="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A5F3D" w14:textId="77777777" w:rsidR="0086329E" w:rsidRPr="004E5173" w:rsidRDefault="0086329E" w:rsidP="004E5173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4E5173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4E5173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4E5173">
                              <w:rPr>
                                <w:rFonts w:ascii="Consolas" w:hAnsi="Consolas"/>
                                <w:sz w:val="22"/>
                              </w:rPr>
                              <w:t>termeszt[</w:t>
                            </w:r>
                            <w:proofErr w:type="gramEnd"/>
                            <w:r w:rsidRPr="004E5173">
                              <w:rPr>
                                <w:rFonts w:ascii="Consolas" w:hAnsi="Consolas"/>
                                <w:sz w:val="22"/>
                              </w:rPr>
                              <w:t>12,3]=0;</w:t>
                            </w:r>
                          </w:p>
                          <w:p w14:paraId="0EF222CC" w14:textId="0FF45252" w:rsidR="0086329E" w:rsidRPr="004E5173" w:rsidRDefault="0086329E" w:rsidP="00FF1491">
                            <w:pPr>
                              <w:spacing w:after="0"/>
                              <w:jc w:val="left"/>
                              <w:rPr>
                                <w:sz w:val="22"/>
                              </w:rPr>
                            </w:pPr>
                            <w:proofErr w:type="spellStart"/>
                            <w:r w:rsidRPr="004E5173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4E5173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Pr="004E5173">
                              <w:rPr>
                                <w:rFonts w:ascii="Consolas" w:hAnsi="Consolas"/>
                                <w:sz w:val="22"/>
                              </w:rPr>
                              <w:t>tulaj[</w:t>
                            </w:r>
                            <w:proofErr w:type="gramEnd"/>
                            <w:r w:rsidRPr="004E5173">
                              <w:rPr>
                                <w:rFonts w:ascii="Consolas" w:hAnsi="Consolas"/>
                                <w:sz w:val="22"/>
                              </w:rPr>
                              <w:t>3]=4;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CBF02D" id="_x0000_s1033" type="#_x0000_t202" style="position:absolute;left:0;text-align:left;margin-left:0;margin-top:157.8pt;width:3in;height:110.6pt;z-index:2516746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">
                <v:textbox style="mso-fit-shape-to-text:t">
                  <w:txbxContent>
                    <w:p w14:paraId="130A5F3D" w14:textId="77777777" w:rsidR="0086329E" w:rsidRPr="004E5173" w:rsidRDefault="0086329E" w:rsidP="004E5173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4E5173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r w:rsidRPr="004E5173">
                        <w:rPr>
                          <w:rFonts w:ascii="Consolas" w:hAnsi="Consolas"/>
                          <w:sz w:val="22"/>
                        </w:rPr>
                        <w:t xml:space="preserve"> termeszt[12,3]=0;</w:t>
                      </w:r>
                    </w:p>
                    <w:p w14:paraId="0EF222CC" w14:textId="0FF45252" w:rsidR="0086329E" w:rsidRPr="004E5173" w:rsidRDefault="0086329E" w:rsidP="00FF1491">
                      <w:pPr>
                        <w:spacing w:after="0"/>
                        <w:jc w:val="left"/>
                        <w:rPr>
                          <w:sz w:val="22"/>
                        </w:rPr>
                      </w:pPr>
                      <w:r w:rsidRPr="004E5173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r w:rsidRPr="004E5173">
                        <w:rPr>
                          <w:rFonts w:ascii="Consolas" w:hAnsi="Consolas"/>
                          <w:sz w:val="22"/>
                        </w:rPr>
                        <w:t xml:space="preserve"> tulaj[3]=4;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6059" w:rsidRPr="00B33D1B">
        <w:rPr>
          <w:szCs w:val="24"/>
        </w:rPr>
        <w:t xml:space="preserve">A leírásban sok olyan kikötés szerepel, ami kijelenti, hogy mi hányszor szerepel. Ennek három </w:t>
      </w:r>
      <w:proofErr w:type="gramStart"/>
      <w:r w:rsidR="006A6059" w:rsidRPr="00B33D1B">
        <w:rPr>
          <w:szCs w:val="24"/>
        </w:rPr>
        <w:t>speciális</w:t>
      </w:r>
      <w:proofErr w:type="gramEnd"/>
      <w:r w:rsidR="006A6059" w:rsidRPr="00B33D1B">
        <w:rPr>
          <w:szCs w:val="24"/>
        </w:rPr>
        <w:t xml:space="preserve"> esetét különböztettük meg. Az első mikor </w:t>
      </w:r>
      <w:proofErr w:type="gramStart"/>
      <w:r w:rsidR="006A6059" w:rsidRPr="00B33D1B">
        <w:rPr>
          <w:szCs w:val="24"/>
        </w:rPr>
        <w:t>konkrétan</w:t>
      </w:r>
      <w:proofErr w:type="gramEnd"/>
      <w:r w:rsidR="006A6059" w:rsidRPr="00B33D1B">
        <w:rPr>
          <w:szCs w:val="24"/>
        </w:rPr>
        <w:t xml:space="preserve"> megadják</w:t>
      </w:r>
      <w:r w:rsidR="00B84FEA">
        <w:rPr>
          <w:szCs w:val="24"/>
        </w:rPr>
        <w:t>,</w:t>
      </w:r>
      <w:r w:rsidR="006A6059" w:rsidRPr="00B33D1B">
        <w:rPr>
          <w:szCs w:val="24"/>
        </w:rPr>
        <w:t xml:space="preserve"> hogy melyik kertben vagy melyik tulaj termeszti/nem termeszti az adott dolgot, de eme módon akár a tulajt is megadhatják.  Ilyenkor egyszerűen csak megadjuk az adott cella értékét.</w:t>
      </w:r>
    </w:p>
    <w:p w14:paraId="2A491ABF" w14:textId="1CB3F48D" w:rsidR="006A6059" w:rsidRPr="00430141" w:rsidRDefault="005275C0" w:rsidP="00430141">
      <w:pPr>
        <w:spacing w:after="0"/>
        <w:rPr>
          <w:szCs w:val="24"/>
        </w:rPr>
      </w:pPr>
      <w:r w:rsidRPr="00430141">
        <w:rPr>
          <w:rFonts w:ascii="Consolas" w:hAnsi="Consolas"/>
          <w:noProof/>
          <w:color w:val="008000"/>
          <w:sz w:val="22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32E099F" wp14:editId="3CC25F18">
                <wp:simplePos x="0" y="0"/>
                <wp:positionH relativeFrom="page">
                  <wp:align>center</wp:align>
                </wp:positionH>
                <wp:positionV relativeFrom="paragraph">
                  <wp:posOffset>2086610</wp:posOffset>
                </wp:positionV>
                <wp:extent cx="4069080" cy="1404620"/>
                <wp:effectExtent l="0" t="0" r="26670" b="16510"/>
                <wp:wrapTopAndBottom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E391C" w14:textId="4E8C7D8C" w:rsidR="0086329E" w:rsidRDefault="0086329E" w:rsidP="00FF1491">
                            <w:pPr>
                              <w:spacing w:after="0"/>
                              <w:jc w:val="left"/>
                            </w:pPr>
                            <w:proofErr w:type="spellStart"/>
                            <w:proofErr w:type="gramStart"/>
                            <w:r w:rsidRPr="00430141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( </w:t>
                            </w:r>
                            <w:r w:rsidRPr="00430141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sum</w:t>
                            </w:r>
                            <w:proofErr w:type="gram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(k </w:t>
                            </w:r>
                            <w:r w:rsidRPr="00430141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 Kertek)</w:t>
                            </w:r>
                            <w:r>
                              <w:rPr>
                                <w:rFonts w:ascii="Consolas" w:hAnsi="Consolas"/>
                                <w:szCs w:val="24"/>
                              </w:rPr>
                              <w:t xml:space="preserve"> 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(termeszt[1,k])=1 );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E099F" id="_x0000_s1034" type="#_x0000_t202" style="position:absolute;left:0;text-align:left;margin-left:0;margin-top:164.3pt;width:320.4pt;height:110.6pt;z-index:25167872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">
                <v:textbox style="mso-fit-shape-to-text:t">
                  <w:txbxContent>
                    <w:p w14:paraId="28DE391C" w14:textId="4E8C7D8C" w:rsidR="0086329E" w:rsidRDefault="0086329E" w:rsidP="00FF1491">
                      <w:pPr>
                        <w:spacing w:after="0"/>
                        <w:jc w:val="left"/>
                      </w:pPr>
                      <w:r w:rsidRPr="00430141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( </w:t>
                      </w:r>
                      <w:r w:rsidRPr="00430141">
                        <w:rPr>
                          <w:rFonts w:ascii="Consolas" w:hAnsi="Consolas"/>
                          <w:color w:val="0000FF"/>
                          <w:sz w:val="22"/>
                        </w:rPr>
                        <w:t>sum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(k </w:t>
                      </w:r>
                      <w:r w:rsidRPr="00430141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 Kertek)</w:t>
                      </w:r>
                      <w:r>
                        <w:rPr>
                          <w:rFonts w:ascii="Consolas" w:hAnsi="Consolas"/>
                          <w:szCs w:val="24"/>
                        </w:rPr>
                        <w:t xml:space="preserve"> 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>(termeszt[1,k])=1 );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30141"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B09959" wp14:editId="42435DC0">
                <wp:simplePos x="0" y="0"/>
                <wp:positionH relativeFrom="page">
                  <wp:align>center</wp:align>
                </wp:positionH>
                <wp:positionV relativeFrom="paragraph">
                  <wp:posOffset>2546350</wp:posOffset>
                </wp:positionV>
                <wp:extent cx="5594350" cy="635"/>
                <wp:effectExtent l="0" t="0" r="6350" b="1270"/>
                <wp:wrapTopAndBottom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3B918C" w14:textId="7C9DCACB" w:rsidR="0086329E" w:rsidRPr="002367B9" w:rsidRDefault="0086329E" w:rsidP="00430141">
                            <w:pPr>
                              <w:pStyle w:val="Kpalrs"/>
                              <w:rPr>
                                <w:rFonts w:ascii="Consolas" w:eastAsia="Times New Roman" w:hAnsi="Consolas"/>
                                <w:noProof/>
                                <w:color w:val="008000"/>
                                <w:lang w:eastAsia="en-US" w:bidi="en-US"/>
                              </w:rPr>
                            </w:pP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t>7</w:t>
                            </w:r>
                            <w:r w:rsidRPr="00FF1491">
                              <w:rPr>
                                <w:rFonts w:ascii="Consolas" w:hAnsi="Consolas"/>
                                <w:b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  <w:color w:val="000000" w:themeColor="text1"/>
                              </w:rPr>
                              <w:t>. áb</w:t>
                            </w:r>
                            <w:r w:rsidRPr="00FF1491">
                              <w:rPr>
                                <w:b/>
                              </w:rPr>
                              <w:t>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 </w:t>
                            </w:r>
                            <w:r w:rsidRPr="007B1EDC">
                              <w:rPr>
                                <w:lang w:val="hu-HU"/>
                              </w:rPr>
                              <w:t>Az alma csak egy kertben szerepel.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09959" id="Szövegdoboz 13" o:spid="_x0000_s1035" type="#_x0000_t202" style="position:absolute;left:0;text-align:left;margin-left:0;margin-top:200.5pt;width:440.5pt;height:.05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" stroked="f">
                <v:textbox style="mso-fit-shape-to-text:t" inset="0,0,0,0">
                  <w:txbxContent>
                    <w:p w14:paraId="773B918C" w14:textId="7C9DCACB" w:rsidR="0086329E" w:rsidRPr="002367B9" w:rsidRDefault="0086329E" w:rsidP="00430141">
                      <w:pPr>
                        <w:pStyle w:val="Kpalrs"/>
                        <w:rPr>
                          <w:rFonts w:ascii="Consolas" w:eastAsia="Times New Roman" w:hAnsi="Consolas"/>
                          <w:noProof/>
                          <w:color w:val="008000"/>
                          <w:lang w:eastAsia="en-US" w:bidi="en-US"/>
                        </w:rPr>
                      </w:pP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fldChar w:fldCharType="begin"/>
                      </w: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instrText xml:space="preserve"> SEQ ábra \* ARABIC </w:instrText>
                      </w: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t>7</w:t>
                      </w:r>
                      <w:r w:rsidRPr="00FF1491">
                        <w:rPr>
                          <w:rFonts w:ascii="Consolas" w:hAnsi="Consolas"/>
                          <w:b/>
                          <w:noProof/>
                          <w:color w:val="000000" w:themeColor="text1"/>
                        </w:rPr>
                        <w:fldChar w:fldCharType="end"/>
                      </w:r>
                      <w:r w:rsidRPr="00FF1491">
                        <w:rPr>
                          <w:b/>
                          <w:color w:val="000000" w:themeColor="text1"/>
                        </w:rPr>
                        <w:t>. áb</w:t>
                      </w:r>
                      <w:r w:rsidRPr="00FF1491">
                        <w:rPr>
                          <w:b/>
                        </w:rPr>
                        <w:t>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 </w:t>
                      </w:r>
                      <w:r w:rsidRPr="007B1EDC">
                        <w:rPr>
                          <w:lang w:val="hu-HU"/>
                        </w:rPr>
                        <w:t>Az alma csak egy kertben szerepel.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A6059" w:rsidRPr="00B33D1B">
        <w:rPr>
          <w:szCs w:val="24"/>
        </w:rPr>
        <w:t>A második mikor csak annyit tudunk, hogy az adott növényt hányszor termeljük. Ilyen esetekben azt az előnyt használtuk ki, hogy mivel a táblázatunkban számok vannak, így lehet sima összeadás műveletet használni, így ilyenkor a sorösszegeket adtuk meg neki.</w:t>
      </w:r>
    </w:p>
    <w:p w14:paraId="31D68BB4" w14:textId="1135AA4E" w:rsidR="006A6059" w:rsidRPr="00430141" w:rsidRDefault="00165B4D" w:rsidP="00430141">
      <w:pPr>
        <w:spacing w:after="0"/>
        <w:rPr>
          <w:szCs w:val="24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B43947" wp14:editId="0ADF9CE9">
                <wp:simplePos x="0" y="0"/>
                <wp:positionH relativeFrom="margin">
                  <wp:align>center</wp:align>
                </wp:positionH>
                <wp:positionV relativeFrom="paragraph">
                  <wp:posOffset>2731135</wp:posOffset>
                </wp:positionV>
                <wp:extent cx="5060950" cy="635"/>
                <wp:effectExtent l="0" t="0" r="6350" b="6350"/>
                <wp:wrapTopAndBottom/>
                <wp:docPr id="15" name="Szövegdoboz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53A133" w14:textId="240DD46C" w:rsidR="0086329E" w:rsidRPr="00625043" w:rsidRDefault="0086329E" w:rsidP="00415407">
                            <w:pPr>
                              <w:pStyle w:val="Kpalrs"/>
                              <w:spacing w:after="120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eastAsia="en-US"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8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 </w:t>
                            </w:r>
                            <w:r w:rsidRPr="005E60FF">
                              <w:rPr>
                                <w:lang w:val="hu-HU"/>
                              </w:rPr>
                              <w:t>Csak egy kertben található egy fajta növényből mind a négy darab.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43947" id="Szövegdoboz 15" o:spid="_x0000_s1036" type="#_x0000_t202" style="position:absolute;left:0;text-align:left;margin-left:0;margin-top:215.05pt;width:398.5pt;height:.05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" stroked="f">
                <v:textbox style="mso-fit-shape-to-text:t" inset="0,0,0,0">
                  <w:txbxContent>
                    <w:p w14:paraId="2753A133" w14:textId="240DD46C" w:rsidR="0086329E" w:rsidRPr="00625043" w:rsidRDefault="0086329E" w:rsidP="00415407">
                      <w:pPr>
                        <w:pStyle w:val="Kpalrs"/>
                        <w:spacing w:after="120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eastAsia="en-US" w:bidi="en-US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8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 </w:t>
                      </w:r>
                      <w:r w:rsidRPr="005E60FF">
                        <w:rPr>
                          <w:lang w:val="hu-HU"/>
                        </w:rPr>
                        <w:t>Csak egy kertben található egy fajta növényből mind a négy darab.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30141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4C9C128" wp14:editId="762E19AE">
                <wp:simplePos x="0" y="0"/>
                <wp:positionH relativeFrom="margin">
                  <wp:align>center</wp:align>
                </wp:positionH>
                <wp:positionV relativeFrom="paragraph">
                  <wp:posOffset>1831340</wp:posOffset>
                </wp:positionV>
                <wp:extent cx="5060950" cy="1404620"/>
                <wp:effectExtent l="0" t="0" r="25400" b="20955"/>
                <wp:wrapTopAndBottom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5B37C" w14:textId="360B38D8" w:rsidR="0086329E" w:rsidRPr="00430141" w:rsidRDefault="0086329E" w:rsidP="0043014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430141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65B4D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exactly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1, [bool2int(</w:t>
                            </w:r>
                            <w:r w:rsidRPr="00430141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sum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(z </w:t>
                            </w:r>
                            <w:r w:rsidRPr="00430141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Zoldsegek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) (termeszt[z, k])=4 \/ </w:t>
                            </w:r>
                            <w:r w:rsidRPr="00430141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sum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gy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430141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Gyumolcsok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) (termeszt[</w:t>
                            </w:r>
                            <w:proofErr w:type="spellStart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gy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, k])=4 \/ </w:t>
                            </w:r>
                            <w:r w:rsidRPr="00430141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sum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(v </w:t>
                            </w:r>
                            <w:r w:rsidRPr="00430141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Viragok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) (termeszt [</w:t>
                            </w:r>
                            <w:proofErr w:type="spellStart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>v,k</w:t>
                            </w:r>
                            <w:proofErr w:type="spellEnd"/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])=4) | k </w:t>
                            </w:r>
                            <w:r w:rsidRPr="00430141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30141">
                              <w:rPr>
                                <w:rFonts w:ascii="Consolas" w:hAnsi="Consolas"/>
                                <w:sz w:val="22"/>
                              </w:rPr>
                              <w:t xml:space="preserve"> Kertek],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C9C128" id="_x0000_s1037" type="#_x0000_t202" style="position:absolute;left:0;text-align:left;margin-left:0;margin-top:144.2pt;width:398.5pt;height:110.6pt;z-index:2516828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">
                <v:textbox style="mso-fit-shape-to-text:t">
                  <w:txbxContent>
                    <w:p w14:paraId="1C95B37C" w14:textId="360B38D8" w:rsidR="0086329E" w:rsidRPr="00430141" w:rsidRDefault="0086329E" w:rsidP="0043014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430141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165B4D">
                        <w:rPr>
                          <w:rFonts w:ascii="Consolas" w:hAnsi="Consolas"/>
                          <w:color w:val="0000FF"/>
                          <w:sz w:val="22"/>
                        </w:rPr>
                        <w:t>exactly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>(1, [bool2int(</w:t>
                      </w:r>
                      <w:r w:rsidRPr="00430141">
                        <w:rPr>
                          <w:rFonts w:ascii="Consolas" w:hAnsi="Consolas"/>
                          <w:color w:val="0000FF"/>
                          <w:sz w:val="22"/>
                        </w:rPr>
                        <w:t>sum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(z </w:t>
                      </w:r>
                      <w:r w:rsidRPr="00430141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 Zoldsegek) (termeszt[z, k])=4 \/ </w:t>
                      </w:r>
                      <w:r w:rsidRPr="00430141">
                        <w:rPr>
                          <w:rFonts w:ascii="Consolas" w:hAnsi="Consolas"/>
                          <w:color w:val="0000FF"/>
                          <w:sz w:val="22"/>
                        </w:rPr>
                        <w:t>sum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(gy </w:t>
                      </w:r>
                      <w:r w:rsidRPr="00430141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 Gyumolcsok) (termeszt[gy, k])=4 \/ </w:t>
                      </w:r>
                      <w:r w:rsidRPr="00430141">
                        <w:rPr>
                          <w:rFonts w:ascii="Consolas" w:hAnsi="Consolas"/>
                          <w:color w:val="0000FF"/>
                          <w:sz w:val="22"/>
                        </w:rPr>
                        <w:t>sum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(v </w:t>
                      </w:r>
                      <w:r w:rsidRPr="00430141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 Viragok) (termeszt [v,k])=4) | k </w:t>
                      </w:r>
                      <w:r w:rsidRPr="00430141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30141">
                        <w:rPr>
                          <w:rFonts w:ascii="Consolas" w:hAnsi="Consolas"/>
                          <w:sz w:val="22"/>
                        </w:rPr>
                        <w:t xml:space="preserve"> Kertek], 1);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6059" w:rsidRPr="00B33D1B">
        <w:rPr>
          <w:szCs w:val="24"/>
        </w:rPr>
        <w:t>A harmadik pedig nagyon hasonlít a másodikhoz, de a szövegben valamilyen formában még jobban hangsúlyozza az állítást. Ilyen esetekben az „</w:t>
      </w:r>
      <w:proofErr w:type="spellStart"/>
      <w:r w:rsidR="006A6059" w:rsidRPr="00B33D1B">
        <w:rPr>
          <w:szCs w:val="24"/>
        </w:rPr>
        <w:t>exactly</w:t>
      </w:r>
      <w:proofErr w:type="spellEnd"/>
      <w:r w:rsidR="006A6059" w:rsidRPr="00B33D1B">
        <w:rPr>
          <w:szCs w:val="24"/>
        </w:rPr>
        <w:t xml:space="preserve">”-t használtuk, aminek </w:t>
      </w:r>
      <w:proofErr w:type="gramStart"/>
      <w:r w:rsidR="006A6059" w:rsidRPr="00B33D1B">
        <w:rPr>
          <w:szCs w:val="24"/>
        </w:rPr>
        <w:t>konkrét</w:t>
      </w:r>
      <w:proofErr w:type="gramEnd"/>
      <w:r w:rsidR="006A6059" w:rsidRPr="00B33D1B">
        <w:rPr>
          <w:szCs w:val="24"/>
        </w:rPr>
        <w:t xml:space="preserve"> felépítési kritériuma van.</w:t>
      </w:r>
    </w:p>
    <w:p w14:paraId="70E83788" w14:textId="68DAC4AD" w:rsidR="00415407" w:rsidRPr="004D1899" w:rsidRDefault="00415407" w:rsidP="004D1899">
      <w:pPr>
        <w:spacing w:after="0"/>
        <w:rPr>
          <w:szCs w:val="24"/>
        </w:rPr>
      </w:pPr>
      <w:r w:rsidRPr="004D1899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7148CB36" wp14:editId="40DA9506">
                <wp:simplePos x="0" y="0"/>
                <wp:positionH relativeFrom="page">
                  <wp:posOffset>1775460</wp:posOffset>
                </wp:positionH>
                <wp:positionV relativeFrom="paragraph">
                  <wp:posOffset>1785620</wp:posOffset>
                </wp:positionV>
                <wp:extent cx="4032250" cy="525780"/>
                <wp:effectExtent l="0" t="0" r="25400" b="26670"/>
                <wp:wrapTight wrapText="bothSides">
                  <wp:wrapPolygon edited="0">
                    <wp:start x="0" y="0"/>
                    <wp:lineTo x="0" y="21913"/>
                    <wp:lineTo x="21634" y="21913"/>
                    <wp:lineTo x="21634" y="0"/>
                    <wp:lineTo x="0" y="0"/>
                  </wp:wrapPolygon>
                </wp:wrapTight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D43AA" w14:textId="4A92E772" w:rsidR="0086329E" w:rsidRPr="004D1899" w:rsidRDefault="0086329E" w:rsidP="004D1899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4D189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189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 xml:space="preserve">t </w:t>
                            </w:r>
                            <w:r w:rsidRPr="004D189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 xml:space="preserve"> Tulaj </w:t>
                            </w:r>
                            <w:proofErr w:type="spellStart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where</w:t>
                            </w:r>
                            <w:proofErr w:type="spellEnd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 xml:space="preserve"> tulaj[t]=4)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r w:rsidRPr="004D189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sum</w:t>
                            </w:r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 xml:space="preserve">(z </w:t>
                            </w:r>
                            <w:r w:rsidRPr="004D189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Zoldsegek</w:t>
                            </w:r>
                            <w:proofErr w:type="spellEnd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(termeszt[</w:t>
                            </w:r>
                            <w:proofErr w:type="spellStart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z,t</w:t>
                            </w:r>
                            <w:proofErr w:type="spellEnd"/>
                            <w:r w:rsidRPr="004D1899">
                              <w:rPr>
                                <w:rFonts w:ascii="Consolas" w:hAnsi="Consolas"/>
                                <w:sz w:val="22"/>
                              </w:rPr>
                              <w:t>])=3);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8CB36" id="_x0000_s1038" type="#_x0000_t202" style="position:absolute;left:0;text-align:left;margin-left:139.8pt;margin-top:140.6pt;width:317.5pt;height:41.4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">
                <v:textbox>
                  <w:txbxContent>
                    <w:p w14:paraId="4D8D43AA" w14:textId="4A92E772" w:rsidR="0086329E" w:rsidRPr="004D1899" w:rsidRDefault="0086329E" w:rsidP="004D1899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4D1899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r w:rsidRPr="004D189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4D1899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r w:rsidRPr="004D1899">
                        <w:rPr>
                          <w:rFonts w:ascii="Consolas" w:hAnsi="Consolas"/>
                          <w:sz w:val="22"/>
                        </w:rPr>
                        <w:t xml:space="preserve">(t </w:t>
                      </w:r>
                      <w:r w:rsidRPr="004D189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D1899">
                        <w:rPr>
                          <w:rFonts w:ascii="Consolas" w:hAnsi="Consolas"/>
                          <w:sz w:val="22"/>
                        </w:rPr>
                        <w:t xml:space="preserve"> Tulaj where tulaj[t]=4)</w:t>
                      </w:r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4D1899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r w:rsidRPr="004D1899">
                        <w:rPr>
                          <w:rFonts w:ascii="Consolas" w:hAnsi="Consolas"/>
                          <w:color w:val="0000FF"/>
                          <w:sz w:val="22"/>
                        </w:rPr>
                        <w:t>sum</w:t>
                      </w:r>
                      <w:r w:rsidRPr="004D1899">
                        <w:rPr>
                          <w:rFonts w:ascii="Consolas" w:hAnsi="Consolas"/>
                          <w:sz w:val="22"/>
                        </w:rPr>
                        <w:t xml:space="preserve">(z </w:t>
                      </w:r>
                      <w:r w:rsidRPr="004D189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D1899">
                        <w:rPr>
                          <w:rFonts w:ascii="Consolas" w:hAnsi="Consolas"/>
                          <w:sz w:val="22"/>
                        </w:rPr>
                        <w:t xml:space="preserve"> Zoldsegek)</w:t>
                      </w:r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4D1899">
                        <w:rPr>
                          <w:rFonts w:ascii="Consolas" w:hAnsi="Consolas"/>
                          <w:sz w:val="22"/>
                        </w:rPr>
                        <w:t>(termeszt[z,t])=3);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33AF26" wp14:editId="44BD3D5D">
                <wp:simplePos x="0" y="0"/>
                <wp:positionH relativeFrom="page">
                  <wp:align>center</wp:align>
                </wp:positionH>
                <wp:positionV relativeFrom="paragraph">
                  <wp:posOffset>2376805</wp:posOffset>
                </wp:positionV>
                <wp:extent cx="4032250" cy="635"/>
                <wp:effectExtent l="0" t="0" r="6350" b="6350"/>
                <wp:wrapTopAndBottom/>
                <wp:docPr id="17" name="Szövegdoboz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A76666" w14:textId="44773BC6" w:rsidR="0086329E" w:rsidRPr="0085437A" w:rsidRDefault="0086329E" w:rsidP="004D1899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9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</w:t>
                            </w:r>
                            <w:r w:rsidRPr="00903E20">
                              <w:rPr>
                                <w:lang w:val="hu-HU"/>
                              </w:rPr>
                              <w:t xml:space="preserve"> Paul pontosan három fajta zöldséget termeszt.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3AF26" id="Szövegdoboz 17" o:spid="_x0000_s1039" type="#_x0000_t202" style="position:absolute;left:0;text-align:left;margin-left:0;margin-top:187.15pt;width:317.5pt;height:.05pt;z-index:2516889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" stroked="f">
                <v:textbox style="mso-fit-shape-to-text:t" inset="0,0,0,0">
                  <w:txbxContent>
                    <w:p w14:paraId="0DA76666" w14:textId="44773BC6" w:rsidR="0086329E" w:rsidRPr="0085437A" w:rsidRDefault="0086329E" w:rsidP="004D1899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bidi="en-US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9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</w:t>
                      </w:r>
                      <w:r w:rsidRPr="00903E20">
                        <w:rPr>
                          <w:lang w:val="hu-HU"/>
                        </w:rPr>
                        <w:t xml:space="preserve"> Paul pontosan három fajta zöldséget termeszt.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A6059" w:rsidRPr="00B33D1B">
        <w:rPr>
          <w:szCs w:val="24"/>
        </w:rPr>
        <w:t>Végül, de nem utolsó sorban van még egy kikötési formánk, de ez nem volt elég hatékony megoldás a többi megoldásunknál már nem ezt használtuk.</w:t>
      </w:r>
    </w:p>
    <w:p w14:paraId="7EE41F63" w14:textId="26FF07E1" w:rsidR="006A6059" w:rsidRPr="00B33D1B" w:rsidRDefault="006A6059" w:rsidP="00415407">
      <w:pPr>
        <w:spacing w:before="120" w:after="0"/>
        <w:rPr>
          <w:szCs w:val="24"/>
          <w:lang w:eastAsia="hu-HU"/>
        </w:rPr>
      </w:pPr>
      <w:r w:rsidRPr="00B33D1B">
        <w:rPr>
          <w:szCs w:val="24"/>
          <w:lang w:eastAsia="hu-HU"/>
        </w:rPr>
        <w:lastRenderedPageBreak/>
        <w:t>Ezt a „</w:t>
      </w:r>
      <w:proofErr w:type="spellStart"/>
      <w:r w:rsidRPr="00B33D1B">
        <w:rPr>
          <w:szCs w:val="24"/>
          <w:lang w:eastAsia="hu-HU"/>
        </w:rPr>
        <w:t>where</w:t>
      </w:r>
      <w:proofErr w:type="spellEnd"/>
      <w:r w:rsidRPr="00B33D1B">
        <w:rPr>
          <w:szCs w:val="24"/>
          <w:lang w:eastAsia="hu-HU"/>
        </w:rPr>
        <w:t>”-es megoldást implikációra cseréltük le a projektünk további részeiben.</w:t>
      </w:r>
    </w:p>
    <w:p w14:paraId="03EF9D2A" w14:textId="6CA8852F" w:rsidR="00754602" w:rsidRDefault="00BD272B" w:rsidP="00754602">
      <w:pPr>
        <w:pStyle w:val="Cmsor3"/>
      </w:pPr>
      <w:r w:rsidRPr="00EC1B1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22AE300" wp14:editId="69BD793F">
                <wp:simplePos x="0" y="0"/>
                <wp:positionH relativeFrom="page">
                  <wp:align>center</wp:align>
                </wp:positionH>
                <wp:positionV relativeFrom="paragraph">
                  <wp:posOffset>114300</wp:posOffset>
                </wp:positionV>
                <wp:extent cx="3752850" cy="1404620"/>
                <wp:effectExtent l="0" t="0" r="19050" b="18415"/>
                <wp:wrapTopAndBottom/>
                <wp:docPr id="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B376B" w14:textId="6E9BCB81" w:rsidR="0086329E" w:rsidRPr="00EC1B1E" w:rsidRDefault="0086329E" w:rsidP="00EC1B1E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EC1B1E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1B1E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 xml:space="preserve">t </w:t>
                            </w:r>
                            <w:r w:rsidRPr="00EC1B1E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 xml:space="preserve"> Tulaj)(tulaj[t]=4 -&gt; </w:t>
                            </w:r>
                            <w:r w:rsidRPr="00EC1B1E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sum</w:t>
                            </w:r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 xml:space="preserve">(z </w:t>
                            </w:r>
                            <w:r w:rsidRPr="00EC1B1E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>Zoldsegek</w:t>
                            </w:r>
                            <w:proofErr w:type="spellEnd"/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>)(termeszt[</w:t>
                            </w:r>
                            <w:proofErr w:type="spellStart"/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>z,t</w:t>
                            </w:r>
                            <w:proofErr w:type="spellEnd"/>
                            <w:r w:rsidRPr="00EC1B1E">
                              <w:rPr>
                                <w:rFonts w:ascii="Consolas" w:hAnsi="Consolas"/>
                                <w:sz w:val="22"/>
                              </w:rPr>
                              <w:t>])=3);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2AE300" id="_x0000_s1040" type="#_x0000_t202" style="position:absolute;left:0;text-align:left;margin-left:0;margin-top:9pt;width:295.5pt;height:110.6pt;z-index:25169100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">
                <v:textbox style="mso-fit-shape-to-text:t">
                  <w:txbxContent>
                    <w:p w14:paraId="063B376B" w14:textId="6E9BCB81" w:rsidR="0086329E" w:rsidRPr="00EC1B1E" w:rsidRDefault="0086329E" w:rsidP="00EC1B1E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EC1B1E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r w:rsidRPr="00EC1B1E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EC1B1E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r w:rsidRPr="00EC1B1E">
                        <w:rPr>
                          <w:rFonts w:ascii="Consolas" w:hAnsi="Consolas"/>
                          <w:sz w:val="22"/>
                        </w:rPr>
                        <w:t xml:space="preserve">(t </w:t>
                      </w:r>
                      <w:r w:rsidRPr="00EC1B1E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EC1B1E">
                        <w:rPr>
                          <w:rFonts w:ascii="Consolas" w:hAnsi="Consolas"/>
                          <w:sz w:val="22"/>
                        </w:rPr>
                        <w:t xml:space="preserve"> Tulaj)(tulaj[t]=4 -&gt; </w:t>
                      </w:r>
                      <w:r w:rsidRPr="00EC1B1E">
                        <w:rPr>
                          <w:rFonts w:ascii="Consolas" w:hAnsi="Consolas"/>
                          <w:color w:val="0000FF"/>
                          <w:sz w:val="22"/>
                        </w:rPr>
                        <w:t>sum</w:t>
                      </w:r>
                      <w:r w:rsidRPr="00EC1B1E">
                        <w:rPr>
                          <w:rFonts w:ascii="Consolas" w:hAnsi="Consolas"/>
                          <w:sz w:val="22"/>
                        </w:rPr>
                        <w:t xml:space="preserve">(z </w:t>
                      </w:r>
                      <w:r w:rsidRPr="00EC1B1E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EC1B1E">
                        <w:rPr>
                          <w:rFonts w:ascii="Consolas" w:hAnsi="Consolas"/>
                          <w:sz w:val="22"/>
                        </w:rPr>
                        <w:t xml:space="preserve"> Zoldsegek)(termeszt[z,t])=3);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8A2733" wp14:editId="68C306E1">
                <wp:simplePos x="0" y="0"/>
                <wp:positionH relativeFrom="margin">
                  <wp:align>center</wp:align>
                </wp:positionH>
                <wp:positionV relativeFrom="paragraph">
                  <wp:posOffset>731520</wp:posOffset>
                </wp:positionV>
                <wp:extent cx="3752850" cy="635"/>
                <wp:effectExtent l="0" t="0" r="0" b="6350"/>
                <wp:wrapTopAndBottom/>
                <wp:docPr id="19" name="Szövegdoboz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D58800" w14:textId="536293ED" w:rsidR="0086329E" w:rsidRPr="00FB02B1" w:rsidRDefault="0086329E" w:rsidP="00EC1B1E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10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Implikáció.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A2733" id="Szövegdoboz 19" o:spid="_x0000_s1041" type="#_x0000_t202" style="position:absolute;left:0;text-align:left;margin-left:0;margin-top:57.6pt;width:295.5pt;height:.0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" stroked="f">
                <v:textbox style="mso-fit-shape-to-text:t" inset="0,0,0,0">
                  <w:txbxContent>
                    <w:p w14:paraId="43D58800" w14:textId="536293ED" w:rsidR="0086329E" w:rsidRPr="00FB02B1" w:rsidRDefault="0086329E" w:rsidP="00EC1B1E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bidi="en-US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10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Implikáció.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54602">
        <w:t>Feladatunk második verziója</w:t>
      </w:r>
    </w:p>
    <w:p w14:paraId="414CCB4E" w14:textId="38A91D70" w:rsidR="006A6059" w:rsidRDefault="006A6059" w:rsidP="006A6059">
      <w:pPr>
        <w:spacing w:after="160"/>
        <w:rPr>
          <w:szCs w:val="24"/>
          <w:lang w:eastAsia="hu-HU"/>
        </w:rPr>
      </w:pPr>
      <w:r w:rsidRPr="00B33D1B">
        <w:rPr>
          <w:szCs w:val="24"/>
          <w:lang w:eastAsia="hu-HU"/>
        </w:rPr>
        <w:t xml:space="preserve">A programunk második verziója csupán </w:t>
      </w:r>
      <w:r w:rsidR="00BD272B">
        <w:rPr>
          <w:szCs w:val="24"/>
          <w:lang w:eastAsia="hu-HU"/>
        </w:rPr>
        <w:t>a</w:t>
      </w:r>
      <w:r w:rsidRPr="00B33D1B">
        <w:rPr>
          <w:szCs w:val="24"/>
          <w:lang w:eastAsia="hu-HU"/>
        </w:rPr>
        <w:t xml:space="preserve"> kikötések felépítésében tér el, de mégis sokkal hatékonyabb lett</w:t>
      </w:r>
      <w:r w:rsidR="00BD272B">
        <w:rPr>
          <w:szCs w:val="24"/>
          <w:lang w:eastAsia="hu-HU"/>
        </w:rPr>
        <w:t xml:space="preserve"> azzal, hogy implikációkat raktunk bele a kódba.</w:t>
      </w:r>
    </w:p>
    <w:p w14:paraId="10CF4985" w14:textId="7613D9F1" w:rsidR="00754602" w:rsidRPr="00B33D1B" w:rsidRDefault="00754602" w:rsidP="00754602">
      <w:pPr>
        <w:pStyle w:val="Cmsor3"/>
      </w:pPr>
      <w:r>
        <w:t>Harmadik megoldás</w:t>
      </w:r>
    </w:p>
    <w:p w14:paraId="025F43A3" w14:textId="1512B005" w:rsidR="006A6059" w:rsidRPr="00B33D1B" w:rsidRDefault="006A6059" w:rsidP="006A6059">
      <w:pPr>
        <w:spacing w:after="0"/>
        <w:rPr>
          <w:szCs w:val="24"/>
          <w:lang w:eastAsia="hu-HU"/>
        </w:rPr>
      </w:pPr>
      <w:r w:rsidRPr="00B33D1B">
        <w:rPr>
          <w:szCs w:val="24"/>
          <w:lang w:eastAsia="hu-HU"/>
        </w:rPr>
        <w:t>A harmadik verzióban már a meglévő mátrix mellé felvettünk még egyet a tulaj-kert kapcsolatokhoz. Az új mátrixot szintén egyesekkel és nullákkal töltöttük fel.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6A6059" w:rsidRPr="00B33D1B" w14:paraId="4F9C98DA" w14:textId="77777777" w:rsidTr="007968A9">
        <w:trPr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27C90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24" w:space="0" w:color="auto"/>
            </w:tcBorders>
            <w:vAlign w:val="center"/>
          </w:tcPr>
          <w:p w14:paraId="29616A92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proofErr w:type="spellStart"/>
            <w:r w:rsidRPr="00B33D1B">
              <w:rPr>
                <w:b/>
                <w:szCs w:val="24"/>
                <w:lang w:eastAsia="hu-HU"/>
              </w:rPr>
              <w:t>Luke</w:t>
            </w:r>
            <w:proofErr w:type="spellEnd"/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14:paraId="19422DBF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Sam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14:paraId="1AE1AF89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proofErr w:type="spellStart"/>
            <w:r w:rsidRPr="00B33D1B">
              <w:rPr>
                <w:b/>
                <w:szCs w:val="24"/>
                <w:lang w:eastAsia="hu-HU"/>
              </w:rPr>
              <w:t>Hank</w:t>
            </w:r>
            <w:proofErr w:type="spellEnd"/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14:paraId="5F17E89E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Paul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14:paraId="3343EB09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proofErr w:type="spellStart"/>
            <w:r w:rsidRPr="00B33D1B">
              <w:rPr>
                <w:b/>
                <w:szCs w:val="24"/>
                <w:lang w:eastAsia="hu-HU"/>
              </w:rPr>
              <w:t>Zick</w:t>
            </w:r>
            <w:proofErr w:type="spellEnd"/>
          </w:p>
        </w:tc>
      </w:tr>
      <w:tr w:rsidR="006A6059" w:rsidRPr="00B33D1B" w14:paraId="206198DC" w14:textId="77777777" w:rsidTr="007968A9">
        <w:trPr>
          <w:jc w:val="center"/>
        </w:trPr>
        <w:tc>
          <w:tcPr>
            <w:tcW w:w="1134" w:type="dxa"/>
            <w:tcBorders>
              <w:top w:val="single" w:sz="4" w:space="0" w:color="auto"/>
              <w:right w:val="single" w:sz="24" w:space="0" w:color="auto"/>
            </w:tcBorders>
            <w:vAlign w:val="center"/>
          </w:tcPr>
          <w:p w14:paraId="45A0C234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Kert1</w:t>
            </w:r>
          </w:p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43472B05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1C4A2866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63FC92C4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1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6B974E81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26AB9AE2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</w:tr>
      <w:tr w:rsidR="006A6059" w:rsidRPr="00B33D1B" w14:paraId="5CEE7AB5" w14:textId="77777777" w:rsidTr="006368CF">
        <w:trPr>
          <w:trHeight w:val="369"/>
          <w:jc w:val="center"/>
        </w:trPr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5B31F1B5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Kert2</w:t>
            </w:r>
          </w:p>
        </w:tc>
        <w:tc>
          <w:tcPr>
            <w:tcW w:w="1134" w:type="dxa"/>
            <w:tcBorders>
              <w:left w:val="single" w:sz="24" w:space="0" w:color="auto"/>
            </w:tcBorders>
            <w:vAlign w:val="center"/>
          </w:tcPr>
          <w:p w14:paraId="26129907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32856714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1</w:t>
            </w:r>
          </w:p>
        </w:tc>
        <w:tc>
          <w:tcPr>
            <w:tcW w:w="1134" w:type="dxa"/>
            <w:vAlign w:val="center"/>
          </w:tcPr>
          <w:p w14:paraId="42D03352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484DAE73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672A4D90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</w:tr>
      <w:tr w:rsidR="006A6059" w:rsidRPr="00B33D1B" w14:paraId="681B49BC" w14:textId="77777777" w:rsidTr="007968A9">
        <w:trPr>
          <w:jc w:val="center"/>
        </w:trPr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43E65316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Kert3</w:t>
            </w:r>
          </w:p>
        </w:tc>
        <w:tc>
          <w:tcPr>
            <w:tcW w:w="1134" w:type="dxa"/>
            <w:tcBorders>
              <w:left w:val="single" w:sz="24" w:space="0" w:color="auto"/>
            </w:tcBorders>
            <w:vAlign w:val="center"/>
          </w:tcPr>
          <w:p w14:paraId="760E4AF4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1D5E7C49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4CD2C9EC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4D992E90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1</w:t>
            </w:r>
          </w:p>
        </w:tc>
        <w:tc>
          <w:tcPr>
            <w:tcW w:w="1134" w:type="dxa"/>
            <w:vAlign w:val="center"/>
          </w:tcPr>
          <w:p w14:paraId="089C1D43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</w:tr>
      <w:tr w:rsidR="006A6059" w:rsidRPr="00B33D1B" w14:paraId="233CE380" w14:textId="77777777" w:rsidTr="007968A9">
        <w:trPr>
          <w:jc w:val="center"/>
        </w:trPr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79E8AC8D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Kert4</w:t>
            </w:r>
          </w:p>
        </w:tc>
        <w:tc>
          <w:tcPr>
            <w:tcW w:w="1134" w:type="dxa"/>
            <w:tcBorders>
              <w:left w:val="single" w:sz="24" w:space="0" w:color="auto"/>
            </w:tcBorders>
            <w:vAlign w:val="center"/>
          </w:tcPr>
          <w:p w14:paraId="6E3095B4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58EC1D97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753805CA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014311B8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050B72B9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1</w:t>
            </w:r>
          </w:p>
        </w:tc>
      </w:tr>
      <w:tr w:rsidR="006A6059" w:rsidRPr="00B33D1B" w14:paraId="32DCB39A" w14:textId="77777777" w:rsidTr="007968A9">
        <w:trPr>
          <w:jc w:val="center"/>
        </w:trPr>
        <w:tc>
          <w:tcPr>
            <w:tcW w:w="1134" w:type="dxa"/>
            <w:tcBorders>
              <w:right w:val="single" w:sz="24" w:space="0" w:color="auto"/>
            </w:tcBorders>
            <w:vAlign w:val="center"/>
          </w:tcPr>
          <w:p w14:paraId="71F05EA0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Kert5</w:t>
            </w:r>
          </w:p>
        </w:tc>
        <w:tc>
          <w:tcPr>
            <w:tcW w:w="1134" w:type="dxa"/>
            <w:tcBorders>
              <w:left w:val="single" w:sz="24" w:space="0" w:color="auto"/>
            </w:tcBorders>
            <w:vAlign w:val="center"/>
          </w:tcPr>
          <w:p w14:paraId="2D6B18B9" w14:textId="77777777" w:rsidR="006A6059" w:rsidRPr="00B33D1B" w:rsidRDefault="006A6059" w:rsidP="006368CF">
            <w:pPr>
              <w:spacing w:after="0"/>
              <w:jc w:val="center"/>
              <w:rPr>
                <w:b/>
                <w:szCs w:val="24"/>
                <w:lang w:eastAsia="hu-HU"/>
              </w:rPr>
            </w:pPr>
            <w:r w:rsidRPr="00B33D1B">
              <w:rPr>
                <w:b/>
                <w:szCs w:val="24"/>
                <w:lang w:eastAsia="hu-HU"/>
              </w:rPr>
              <w:t>1</w:t>
            </w:r>
          </w:p>
        </w:tc>
        <w:tc>
          <w:tcPr>
            <w:tcW w:w="1134" w:type="dxa"/>
            <w:vAlign w:val="center"/>
          </w:tcPr>
          <w:p w14:paraId="00A0455B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1F9166DD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2823E59C" w14:textId="77777777" w:rsidR="006A6059" w:rsidRPr="00B33D1B" w:rsidRDefault="006A6059" w:rsidP="006368CF">
            <w:pPr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  <w:tc>
          <w:tcPr>
            <w:tcW w:w="1134" w:type="dxa"/>
            <w:vAlign w:val="center"/>
          </w:tcPr>
          <w:p w14:paraId="042C4EEE" w14:textId="77777777" w:rsidR="006A6059" w:rsidRPr="00B33D1B" w:rsidRDefault="006A6059" w:rsidP="00034AF4">
            <w:pPr>
              <w:keepNext/>
              <w:spacing w:after="0"/>
              <w:jc w:val="center"/>
              <w:rPr>
                <w:szCs w:val="24"/>
                <w:lang w:eastAsia="hu-HU"/>
              </w:rPr>
            </w:pPr>
            <w:r w:rsidRPr="00B33D1B">
              <w:rPr>
                <w:szCs w:val="24"/>
                <w:lang w:eastAsia="hu-HU"/>
              </w:rPr>
              <w:t>0</w:t>
            </w:r>
          </w:p>
        </w:tc>
      </w:tr>
    </w:tbl>
    <w:p w14:paraId="03506D77" w14:textId="4BDEB17C" w:rsidR="00034AF4" w:rsidRPr="00034AF4" w:rsidRDefault="00034AF4" w:rsidP="00034AF4">
      <w:pPr>
        <w:pStyle w:val="Kpalrs"/>
        <w:rPr>
          <w:lang w:val="hu-HU"/>
        </w:rPr>
      </w:pPr>
      <w:r w:rsidRPr="00F05A9C">
        <w:rPr>
          <w:b/>
        </w:rPr>
        <w:fldChar w:fldCharType="begin"/>
      </w:r>
      <w:r w:rsidRPr="00F05A9C">
        <w:rPr>
          <w:b/>
        </w:rPr>
        <w:instrText xml:space="preserve"> SEQ ábra \* ARABIC </w:instrText>
      </w:r>
      <w:r w:rsidRPr="00F05A9C">
        <w:rPr>
          <w:b/>
        </w:rPr>
        <w:fldChar w:fldCharType="separate"/>
      </w:r>
      <w:r w:rsidR="001F4173" w:rsidRPr="00F05A9C">
        <w:rPr>
          <w:b/>
          <w:noProof/>
        </w:rPr>
        <w:t>11</w:t>
      </w:r>
      <w:r w:rsidRPr="00F05A9C">
        <w:rPr>
          <w:b/>
        </w:rPr>
        <w:fldChar w:fldCharType="end"/>
      </w:r>
      <w:r w:rsidRPr="00F05A9C">
        <w:rPr>
          <w:b/>
        </w:rPr>
        <w:t>. ábra</w:t>
      </w:r>
      <w:r>
        <w:rPr>
          <w:lang w:val="hu-HU"/>
        </w:rPr>
        <w:t xml:space="preserve"> Tulaj-Kert kapcsolatok.</w:t>
      </w:r>
    </w:p>
    <w:p w14:paraId="57E2E071" w14:textId="59DF3D79" w:rsidR="006A6059" w:rsidRDefault="006A6059" w:rsidP="006A6059">
      <w:pPr>
        <w:rPr>
          <w:szCs w:val="24"/>
          <w:lang w:eastAsia="hu-HU"/>
        </w:rPr>
      </w:pPr>
      <w:r w:rsidRPr="00B33D1B">
        <w:rPr>
          <w:szCs w:val="24"/>
          <w:lang w:eastAsia="hu-HU"/>
        </w:rPr>
        <w:t xml:space="preserve"> A kikötések felépítésében itt nincs változás, tehát nem sok különbség van a két változat között.</w:t>
      </w:r>
    </w:p>
    <w:p w14:paraId="64463DBF" w14:textId="42C4CC05" w:rsidR="00754602" w:rsidRPr="00B33D1B" w:rsidRDefault="00754602" w:rsidP="00754602">
      <w:pPr>
        <w:pStyle w:val="Cmsor3"/>
      </w:pPr>
      <w:r>
        <w:t>Negyedik változat</w:t>
      </w:r>
    </w:p>
    <w:p w14:paraId="7FEFA995" w14:textId="533029C9" w:rsidR="001F4173" w:rsidRDefault="001F4173" w:rsidP="00034AF4">
      <w:pPr>
        <w:spacing w:after="0"/>
        <w:rPr>
          <w:szCs w:val="24"/>
          <w:lang w:eastAsia="hu-HU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347537" wp14:editId="74E5BBDA">
                <wp:simplePos x="0" y="0"/>
                <wp:positionH relativeFrom="column">
                  <wp:posOffset>708660</wp:posOffset>
                </wp:positionH>
                <wp:positionV relativeFrom="paragraph">
                  <wp:posOffset>983615</wp:posOffset>
                </wp:positionV>
                <wp:extent cx="3954780" cy="635"/>
                <wp:effectExtent l="0" t="0" r="0" b="0"/>
                <wp:wrapTopAndBottom/>
                <wp:docPr id="120" name="Szövegdoboz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0B3307" w14:textId="5ABCAA05" w:rsidR="0086329E" w:rsidRPr="00FD22CE" w:rsidRDefault="0086329E" w:rsidP="001F4173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bidi="en-US"/>
                              </w:rPr>
                            </w:pPr>
                            <w:r w:rsidRPr="00F05A9C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05A9C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05A9C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 w:rsidRPr="00F05A9C">
                              <w:rPr>
                                <w:b/>
                                <w:noProof/>
                                <w:szCs w:val="24"/>
                              </w:rPr>
                              <w:t>12</w:t>
                            </w:r>
                            <w:r w:rsidRPr="00F05A9C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05A9C">
                              <w:rPr>
                                <w:b/>
                              </w:rPr>
                              <w:t>. ábra</w:t>
                            </w:r>
                            <w:r>
                              <w:rPr>
                                <w:lang w:val="hu-HU"/>
                              </w:rPr>
                              <w:t xml:space="preserve"> Halmaz definiálása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47537" id="Szövegdoboz 120" o:spid="_x0000_s1042" type="#_x0000_t202" style="position:absolute;left:0;text-align:left;margin-left:55.8pt;margin-top:77.45pt;width:311.4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" stroked="f">
                <v:textbox style="mso-fit-shape-to-text:t" inset="0,0,0,0">
                  <w:txbxContent>
                    <w:p w14:paraId="530B3307" w14:textId="5ABCAA05" w:rsidR="0086329E" w:rsidRPr="00FD22CE" w:rsidRDefault="0086329E" w:rsidP="001F4173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bidi="en-US"/>
                        </w:rPr>
                      </w:pPr>
                      <w:r w:rsidRPr="00F05A9C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05A9C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05A9C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 w:rsidRPr="00F05A9C">
                        <w:rPr>
                          <w:b/>
                          <w:noProof/>
                          <w:szCs w:val="24"/>
                        </w:rPr>
                        <w:t>12</w:t>
                      </w:r>
                      <w:r w:rsidRPr="00F05A9C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05A9C">
                        <w:rPr>
                          <w:b/>
                        </w:rPr>
                        <w:t>. ábra</w:t>
                      </w:r>
                      <w:r>
                        <w:rPr>
                          <w:lang w:val="hu-HU"/>
                        </w:rPr>
                        <w:t xml:space="preserve"> Halmaz definiálása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F4173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21BCAEE" wp14:editId="1EA7A5CB">
                <wp:simplePos x="0" y="0"/>
                <wp:positionH relativeFrom="margin">
                  <wp:align>center</wp:align>
                </wp:positionH>
                <wp:positionV relativeFrom="paragraph">
                  <wp:posOffset>581025</wp:posOffset>
                </wp:positionV>
                <wp:extent cx="3954780" cy="1404620"/>
                <wp:effectExtent l="0" t="0" r="26670" b="16510"/>
                <wp:wrapTopAndBottom/>
                <wp:docPr id="1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73726" w14:textId="669DBB98" w:rsidR="0086329E" w:rsidRPr="001F4173" w:rsidRDefault="0086329E" w:rsidP="001F4173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1F4173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array</w:t>
                            </w:r>
                            <w:proofErr w:type="spellEnd"/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>[</w:t>
                            </w:r>
                            <w:proofErr w:type="gramEnd"/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 xml:space="preserve">Kertek] </w:t>
                            </w:r>
                            <w:r w:rsidRPr="001F4173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of</w:t>
                            </w:r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1F4173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var</w:t>
                            </w:r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F4173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set</w:t>
                            </w:r>
                            <w:proofErr w:type="spellEnd"/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1F4173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of</w:t>
                            </w:r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>Termenyek</w:t>
                            </w:r>
                            <w:proofErr w:type="spellEnd"/>
                            <w:r w:rsidRPr="001F4173">
                              <w:rPr>
                                <w:rFonts w:ascii="Consolas" w:hAnsi="Consolas"/>
                                <w:sz w:val="22"/>
                              </w:rPr>
                              <w:t>: termeszt;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1BCAEE" id="_x0000_s1043" type="#_x0000_t202" style="position:absolute;left:0;text-align:left;margin-left:0;margin-top:45.75pt;width:311.4pt;height:110.6pt;z-index:2517258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">
                <v:textbox style="mso-fit-shape-to-text:t">
                  <w:txbxContent>
                    <w:p w14:paraId="36073726" w14:textId="669DBB98" w:rsidR="0086329E" w:rsidRPr="001F4173" w:rsidRDefault="0086329E" w:rsidP="001F4173">
                      <w:pPr>
                        <w:spacing w:after="0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1F4173">
                        <w:rPr>
                          <w:rFonts w:ascii="Consolas" w:hAnsi="Consolas"/>
                          <w:color w:val="008000"/>
                          <w:sz w:val="22"/>
                        </w:rPr>
                        <w:t>array</w:t>
                      </w:r>
                      <w:r w:rsidRPr="001F4173">
                        <w:rPr>
                          <w:rFonts w:ascii="Consolas" w:hAnsi="Consolas"/>
                          <w:sz w:val="22"/>
                        </w:rPr>
                        <w:t xml:space="preserve">[Kertek] </w:t>
                      </w:r>
                      <w:r w:rsidRPr="001F4173">
                        <w:rPr>
                          <w:rFonts w:ascii="Consolas" w:hAnsi="Consolas"/>
                          <w:color w:val="008000"/>
                          <w:sz w:val="22"/>
                        </w:rPr>
                        <w:t>of</w:t>
                      </w:r>
                      <w:r w:rsidRPr="001F4173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1F4173">
                        <w:rPr>
                          <w:rFonts w:ascii="Consolas" w:hAnsi="Consolas"/>
                          <w:color w:val="008000"/>
                          <w:sz w:val="22"/>
                        </w:rPr>
                        <w:t>var</w:t>
                      </w:r>
                      <w:r w:rsidRPr="001F4173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1F4173">
                        <w:rPr>
                          <w:rFonts w:ascii="Consolas" w:hAnsi="Consolas"/>
                          <w:color w:val="008000"/>
                          <w:sz w:val="22"/>
                        </w:rPr>
                        <w:t>set</w:t>
                      </w:r>
                      <w:r w:rsidRPr="001F4173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1F4173">
                        <w:rPr>
                          <w:rFonts w:ascii="Consolas" w:hAnsi="Consolas"/>
                          <w:color w:val="008000"/>
                          <w:sz w:val="22"/>
                        </w:rPr>
                        <w:t>of</w:t>
                      </w:r>
                      <w:r w:rsidRPr="001F4173">
                        <w:rPr>
                          <w:rFonts w:ascii="Consolas" w:hAnsi="Consolas"/>
                          <w:sz w:val="22"/>
                        </w:rPr>
                        <w:t xml:space="preserve"> Termenyek: termeszt;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6059" w:rsidRPr="00B33D1B">
        <w:rPr>
          <w:szCs w:val="24"/>
          <w:lang w:eastAsia="hu-HU"/>
        </w:rPr>
        <w:t xml:space="preserve"> A következő ötletünk az volt, hogy a kétdimenziós tömb helyett halmazokkal </w:t>
      </w:r>
      <w:proofErr w:type="gramStart"/>
      <w:r w:rsidR="006A6059" w:rsidRPr="00B33D1B">
        <w:rPr>
          <w:szCs w:val="24"/>
          <w:lang w:eastAsia="hu-HU"/>
        </w:rPr>
        <w:t>reprezentáljuk</w:t>
      </w:r>
      <w:proofErr w:type="gramEnd"/>
      <w:r w:rsidR="006A6059" w:rsidRPr="00B33D1B">
        <w:rPr>
          <w:szCs w:val="24"/>
          <w:lang w:eastAsia="hu-HU"/>
        </w:rPr>
        <w:t xml:space="preserve"> a megoldást.</w:t>
      </w:r>
    </w:p>
    <w:p w14:paraId="14DD75A2" w14:textId="219334EF" w:rsidR="001F4173" w:rsidRDefault="006A6059" w:rsidP="00034AF4">
      <w:pPr>
        <w:spacing w:after="0"/>
        <w:rPr>
          <w:szCs w:val="24"/>
          <w:lang w:eastAsia="hu-HU"/>
        </w:rPr>
      </w:pPr>
      <w:r w:rsidRPr="00B33D1B">
        <w:rPr>
          <w:szCs w:val="24"/>
          <w:lang w:eastAsia="hu-HU"/>
        </w:rPr>
        <w:t xml:space="preserve">A tulajokat csak egy egyszerű tömbben tároltuk itt el. </w:t>
      </w:r>
    </w:p>
    <w:p w14:paraId="0108D66B" w14:textId="4BCDAFAF" w:rsidR="006A6059" w:rsidRPr="00034AF4" w:rsidRDefault="006A6059" w:rsidP="00034AF4">
      <w:pPr>
        <w:spacing w:after="0"/>
        <w:rPr>
          <w:szCs w:val="24"/>
          <w:lang w:eastAsia="hu-HU"/>
        </w:rPr>
      </w:pPr>
      <w:r w:rsidRPr="00B33D1B">
        <w:rPr>
          <w:szCs w:val="24"/>
          <w:lang w:eastAsia="hu-HU"/>
        </w:rPr>
        <w:t>Két fontos új kifejezés is megjelent a kikötésekben ennél a munkánál. Az első a „</w:t>
      </w:r>
      <w:proofErr w:type="spellStart"/>
      <w:r w:rsidRPr="00B33D1B">
        <w:rPr>
          <w:szCs w:val="24"/>
          <w:lang w:eastAsia="hu-HU"/>
        </w:rPr>
        <w:t>card</w:t>
      </w:r>
      <w:proofErr w:type="spellEnd"/>
      <w:r w:rsidRPr="00B33D1B">
        <w:rPr>
          <w:szCs w:val="24"/>
          <w:lang w:eastAsia="hu-HU"/>
        </w:rPr>
        <w:t>”</w:t>
      </w:r>
      <w:r w:rsidR="005A54A3">
        <w:rPr>
          <w:szCs w:val="24"/>
          <w:lang w:eastAsia="hu-HU"/>
        </w:rPr>
        <w:t xml:space="preserve"> nevű függvény</w:t>
      </w:r>
      <w:r w:rsidRPr="00B33D1B">
        <w:rPr>
          <w:szCs w:val="24"/>
          <w:lang w:eastAsia="hu-HU"/>
        </w:rPr>
        <w:t>, ami megadja a részhalmaz elemszámát.</w:t>
      </w:r>
    </w:p>
    <w:p w14:paraId="490C6D8E" w14:textId="66EDDC39" w:rsidR="006A6059" w:rsidRPr="00034AF4" w:rsidRDefault="00F9147D" w:rsidP="00034AF4">
      <w:pPr>
        <w:spacing w:after="0"/>
        <w:rPr>
          <w:szCs w:val="24"/>
          <w:lang w:eastAsia="hu-HU"/>
        </w:rPr>
      </w:pPr>
      <w:r>
        <w:rPr>
          <w:noProof/>
          <w:lang w:eastAsia="hu-HU" w:bidi="ar-SA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DDA4E8" wp14:editId="03E57CD9">
                <wp:simplePos x="0" y="0"/>
                <wp:positionH relativeFrom="page">
                  <wp:align>center</wp:align>
                </wp:positionH>
                <wp:positionV relativeFrom="paragraph">
                  <wp:posOffset>411480</wp:posOffset>
                </wp:positionV>
                <wp:extent cx="4292600" cy="635"/>
                <wp:effectExtent l="0" t="0" r="0" b="6350"/>
                <wp:wrapTopAndBottom/>
                <wp:docPr id="21" name="Szövegdoboz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EF63D" w14:textId="619CD7B9" w:rsidR="0086329E" w:rsidRPr="00D26B24" w:rsidRDefault="0086329E" w:rsidP="00034AF4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13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 </w:t>
                            </w:r>
                            <w:r w:rsidRPr="00095562">
                              <w:t>Mindenki négy különböző növényt termeszt.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DA4E8" id="Szövegdoboz 21" o:spid="_x0000_s1044" type="#_x0000_t202" style="position:absolute;left:0;text-align:left;margin-left:0;margin-top:32.4pt;width:338pt;height:.05pt;z-index:2516971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" stroked="f">
                <v:textbox style="mso-fit-shape-to-text:t" inset="0,0,0,0">
                  <w:txbxContent>
                    <w:p w14:paraId="295EF63D" w14:textId="619CD7B9" w:rsidR="0086329E" w:rsidRPr="00D26B24" w:rsidRDefault="0086329E" w:rsidP="00034AF4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bidi="en-US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13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 </w:t>
                      </w:r>
                      <w:r w:rsidRPr="00095562">
                        <w:t>Mindenki négy különböző növényt termeszt.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34AF4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EA09BB" wp14:editId="54026B72">
                <wp:simplePos x="0" y="0"/>
                <wp:positionH relativeFrom="margin">
                  <wp:posOffset>285750</wp:posOffset>
                </wp:positionH>
                <wp:positionV relativeFrom="paragraph">
                  <wp:posOffset>0</wp:posOffset>
                </wp:positionV>
                <wp:extent cx="4292600" cy="1404620"/>
                <wp:effectExtent l="0" t="0" r="12700" b="16510"/>
                <wp:wrapTopAndBottom/>
                <wp:docPr id="2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EEB99" w14:textId="4C55100D" w:rsidR="0086329E" w:rsidRPr="00034AF4" w:rsidRDefault="0086329E" w:rsidP="00034A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034AF4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4AF4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k </w:t>
                            </w:r>
                            <w:r w:rsidRPr="00034AF4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 Kertek)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034AF4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card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>(termeszt[k])=4);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EA09BB" id="_x0000_s1045" type="#_x0000_t202" style="position:absolute;left:0;text-align:left;margin-left:22.5pt;margin-top:0;width:338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">
                <v:textbox style="mso-fit-shape-to-text:t">
                  <w:txbxContent>
                    <w:p w14:paraId="62DEEB99" w14:textId="4C55100D" w:rsidR="0086329E" w:rsidRPr="00034AF4" w:rsidRDefault="0086329E" w:rsidP="00034A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034AF4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034AF4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(k </w:t>
                      </w:r>
                      <w:r w:rsidRPr="00034AF4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 Kertek)</w:t>
                      </w:r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034AF4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r w:rsidRPr="00034AF4">
                        <w:rPr>
                          <w:rFonts w:ascii="Consolas" w:hAnsi="Consolas"/>
                          <w:color w:val="0000FF"/>
                          <w:sz w:val="22"/>
                        </w:rPr>
                        <w:t>card</w:t>
                      </w:r>
                      <w:r w:rsidRPr="00034AF4">
                        <w:rPr>
                          <w:rFonts w:ascii="Consolas" w:hAnsi="Consolas"/>
                          <w:sz w:val="22"/>
                        </w:rPr>
                        <w:t>(termeszt[k])=4);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34AF4"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077C46" wp14:editId="331061E9">
                <wp:simplePos x="0" y="0"/>
                <wp:positionH relativeFrom="page">
                  <wp:align>center</wp:align>
                </wp:positionH>
                <wp:positionV relativeFrom="paragraph">
                  <wp:posOffset>1987550</wp:posOffset>
                </wp:positionV>
                <wp:extent cx="3752850" cy="635"/>
                <wp:effectExtent l="0" t="0" r="0" b="6350"/>
                <wp:wrapTopAndBottom/>
                <wp:docPr id="23" name="Szövegdoboz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42D375" w14:textId="27F2FB6C" w:rsidR="0086329E" w:rsidRPr="006F29A5" w:rsidRDefault="0086329E" w:rsidP="006F29A5">
                            <w:pPr>
                              <w:pStyle w:val="Kpalrs"/>
                              <w:rPr>
                                <w:lang w:val="hu-HU"/>
                              </w:rPr>
                            </w:pPr>
                            <w:r w:rsidRPr="00FF1491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FF1491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</w:rPr>
                              <w:t>14</w:t>
                            </w:r>
                            <w:r w:rsidRPr="00FF1491">
                              <w:rPr>
                                <w:rFonts w:cstheme="minorHAnsi"/>
                                <w:b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 </w:t>
                            </w:r>
                            <w:r w:rsidRPr="00660B06">
                              <w:rPr>
                                <w:lang w:val="hu-HU"/>
                              </w:rPr>
                              <w:t>Paul pontosan három fajta zöldséget termeszt</w:t>
                            </w:r>
                            <w:r>
                              <w:rPr>
                                <w:lang w:val="hu-HU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77C46" id="Szövegdoboz 23" o:spid="_x0000_s1046" type="#_x0000_t202" style="position:absolute;left:0;text-align:left;margin-left:0;margin-top:156.5pt;width:295.5pt;height:.05pt;z-index:2517012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" stroked="f">
                <v:textbox style="mso-fit-shape-to-text:t" inset="0,0,0,0">
                  <w:txbxContent>
                    <w:p w14:paraId="0C42D375" w14:textId="27F2FB6C" w:rsidR="0086329E" w:rsidRPr="006F29A5" w:rsidRDefault="0086329E" w:rsidP="006F29A5">
                      <w:pPr>
                        <w:pStyle w:val="Kpalrs"/>
                        <w:rPr>
                          <w:lang w:val="hu-HU"/>
                        </w:rPr>
                      </w:pPr>
                      <w:r w:rsidRPr="00FF1491">
                        <w:rPr>
                          <w:rFonts w:cstheme="minorHAnsi"/>
                          <w:b/>
                          <w:noProof/>
                          <w:color w:val="000000" w:themeColor="text1"/>
                        </w:rPr>
                        <w:fldChar w:fldCharType="begin"/>
                      </w:r>
                      <w:r w:rsidRPr="00FF1491">
                        <w:rPr>
                          <w:rFonts w:cstheme="minorHAnsi"/>
                          <w:b/>
                          <w:noProof/>
                          <w:color w:val="000000" w:themeColor="text1"/>
                        </w:rPr>
                        <w:instrText xml:space="preserve"> SEQ ábra \* ARABIC </w:instrText>
                      </w:r>
                      <w:r w:rsidRPr="00FF1491">
                        <w:rPr>
                          <w:rFonts w:cstheme="minorHAnsi"/>
                          <w:b/>
                          <w:noProof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cstheme="minorHAnsi"/>
                          <w:b/>
                          <w:noProof/>
                          <w:color w:val="000000" w:themeColor="text1"/>
                        </w:rPr>
                        <w:t>14</w:t>
                      </w:r>
                      <w:r w:rsidRPr="00FF1491">
                        <w:rPr>
                          <w:rFonts w:cstheme="minorHAnsi"/>
                          <w:b/>
                          <w:noProof/>
                          <w:color w:val="000000" w:themeColor="text1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 </w:t>
                      </w:r>
                      <w:r w:rsidRPr="00660B06">
                        <w:rPr>
                          <w:lang w:val="hu-HU"/>
                        </w:rPr>
                        <w:t>Paul pontosan három fajta zöldséget termeszt</w:t>
                      </w:r>
                      <w:r>
                        <w:rPr>
                          <w:lang w:val="hu-HU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34AF4" w:rsidRPr="00034AF4">
        <w:rPr>
          <w:rFonts w:cstheme="minorHAnsi"/>
          <w:noProof/>
          <w:color w:val="FF0000"/>
          <w:sz w:val="28"/>
          <w:szCs w:val="28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97D9BA4" wp14:editId="1FC156E9">
                <wp:simplePos x="0" y="0"/>
                <wp:positionH relativeFrom="page">
                  <wp:align>center</wp:align>
                </wp:positionH>
                <wp:positionV relativeFrom="paragraph">
                  <wp:posOffset>1339215</wp:posOffset>
                </wp:positionV>
                <wp:extent cx="3752850" cy="1404620"/>
                <wp:effectExtent l="0" t="0" r="19050" b="22225"/>
                <wp:wrapTopAndBottom/>
                <wp:docPr id="2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A9133" w14:textId="6AA0E082" w:rsidR="0086329E" w:rsidRPr="00034AF4" w:rsidRDefault="0086329E" w:rsidP="00034AF4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034AF4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34AF4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t </w:t>
                            </w:r>
                            <w:r w:rsidRPr="00034AF4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 Tulaj)(tulaj[t]=4 -&gt; </w:t>
                            </w:r>
                            <w:proofErr w:type="spellStart"/>
                            <w:r w:rsidRPr="00034AF4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card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 (</w:t>
                            </w:r>
                            <w:proofErr w:type="spellStart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>Zoldsegek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034AF4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intersect</w:t>
                            </w:r>
                            <w:proofErr w:type="spellEnd"/>
                            <w:r w:rsidRPr="00034AF4">
                              <w:rPr>
                                <w:rFonts w:ascii="Consolas" w:hAnsi="Consolas"/>
                                <w:sz w:val="22"/>
                              </w:rPr>
                              <w:t xml:space="preserve"> termeszt[t])=3);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D9BA4" id="_x0000_s1047" type="#_x0000_t202" style="position:absolute;left:0;text-align:left;margin-left:0;margin-top:105.45pt;width:295.5pt;height:110.6pt;z-index:25169920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">
                <v:textbox style="mso-fit-shape-to-text:t">
                  <w:txbxContent>
                    <w:p w14:paraId="369A9133" w14:textId="6AA0E082" w:rsidR="0086329E" w:rsidRPr="00034AF4" w:rsidRDefault="0086329E" w:rsidP="00034AF4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034AF4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034AF4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(t </w:t>
                      </w:r>
                      <w:r w:rsidRPr="00034AF4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 Tulaj)(tulaj[t]=4 -&gt; </w:t>
                      </w:r>
                      <w:r w:rsidRPr="00034AF4">
                        <w:rPr>
                          <w:rFonts w:ascii="Consolas" w:hAnsi="Consolas"/>
                          <w:color w:val="0000FF"/>
                          <w:sz w:val="22"/>
                        </w:rPr>
                        <w:t>card</w:t>
                      </w:r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 (Zoldsegek </w:t>
                      </w:r>
                      <w:r w:rsidRPr="00034AF4">
                        <w:rPr>
                          <w:rFonts w:ascii="Consolas" w:hAnsi="Consolas"/>
                          <w:color w:val="0000FF"/>
                          <w:sz w:val="22"/>
                        </w:rPr>
                        <w:t>intersect</w:t>
                      </w:r>
                      <w:r w:rsidRPr="00034AF4">
                        <w:rPr>
                          <w:rFonts w:ascii="Consolas" w:hAnsi="Consolas"/>
                          <w:sz w:val="22"/>
                        </w:rPr>
                        <w:t xml:space="preserve"> termeszt[t])=3);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A6059" w:rsidRPr="00B33D1B">
        <w:rPr>
          <w:szCs w:val="24"/>
          <w:lang w:eastAsia="hu-HU"/>
        </w:rPr>
        <w:t>Ehhez a „</w:t>
      </w:r>
      <w:proofErr w:type="spellStart"/>
      <w:r w:rsidR="006A6059" w:rsidRPr="00B33D1B">
        <w:rPr>
          <w:szCs w:val="24"/>
          <w:lang w:eastAsia="hu-HU"/>
        </w:rPr>
        <w:t>card</w:t>
      </w:r>
      <w:proofErr w:type="spellEnd"/>
      <w:r w:rsidR="006A6059" w:rsidRPr="00B33D1B">
        <w:rPr>
          <w:szCs w:val="24"/>
          <w:lang w:eastAsia="hu-HU"/>
        </w:rPr>
        <w:t xml:space="preserve">”-hoz használtunk még helyenként </w:t>
      </w:r>
      <w:r w:rsidR="00EA6D6D">
        <w:rPr>
          <w:szCs w:val="24"/>
          <w:lang w:eastAsia="hu-HU"/>
        </w:rPr>
        <w:t xml:space="preserve">az </w:t>
      </w:r>
      <w:r w:rsidR="006A6059" w:rsidRPr="00B33D1B">
        <w:rPr>
          <w:szCs w:val="24"/>
          <w:lang w:eastAsia="hu-HU"/>
        </w:rPr>
        <w:t>„</w:t>
      </w:r>
      <w:proofErr w:type="spellStart"/>
      <w:r w:rsidR="006A6059" w:rsidRPr="00B33D1B">
        <w:rPr>
          <w:szCs w:val="24"/>
          <w:lang w:eastAsia="hu-HU"/>
        </w:rPr>
        <w:t>intersect</w:t>
      </w:r>
      <w:proofErr w:type="spellEnd"/>
      <w:r w:rsidR="006A6059" w:rsidRPr="00B33D1B">
        <w:rPr>
          <w:szCs w:val="24"/>
          <w:lang w:eastAsia="hu-HU"/>
        </w:rPr>
        <w:t xml:space="preserve">” </w:t>
      </w:r>
      <w:r w:rsidR="00EA6D6D">
        <w:rPr>
          <w:szCs w:val="24"/>
          <w:lang w:eastAsia="hu-HU"/>
        </w:rPr>
        <w:t>függvényt</w:t>
      </w:r>
      <w:r w:rsidR="006A6059" w:rsidRPr="00B33D1B">
        <w:rPr>
          <w:szCs w:val="24"/>
          <w:lang w:eastAsia="hu-HU"/>
        </w:rPr>
        <w:t xml:space="preserve"> is, ami kifejezi, hogy az éppen vizsgát halmaz részünk milyen másik halmazzal legyen </w:t>
      </w:r>
      <w:r w:rsidR="00EA6D6D">
        <w:rPr>
          <w:szCs w:val="24"/>
          <w:lang w:eastAsia="hu-HU"/>
        </w:rPr>
        <w:t>egy metszetben</w:t>
      </w:r>
      <w:r w:rsidR="006A6059" w:rsidRPr="00B33D1B">
        <w:rPr>
          <w:szCs w:val="24"/>
          <w:lang w:eastAsia="hu-HU"/>
        </w:rPr>
        <w:t>.</w:t>
      </w:r>
    </w:p>
    <w:p w14:paraId="02D1E7FA" w14:textId="6767A696" w:rsidR="006A6059" w:rsidRPr="00094037" w:rsidRDefault="00094037" w:rsidP="00094037">
      <w:pPr>
        <w:spacing w:after="0"/>
        <w:rPr>
          <w:szCs w:val="24"/>
          <w:lang w:eastAsia="hu-HU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6ADE77" wp14:editId="6F44630D">
                <wp:simplePos x="0" y="0"/>
                <wp:positionH relativeFrom="margin">
                  <wp:align>center</wp:align>
                </wp:positionH>
                <wp:positionV relativeFrom="paragraph">
                  <wp:posOffset>1751965</wp:posOffset>
                </wp:positionV>
                <wp:extent cx="4622800" cy="635"/>
                <wp:effectExtent l="0" t="0" r="6350" b="6350"/>
                <wp:wrapTopAndBottom/>
                <wp:docPr id="2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2335D4" w14:textId="4913FE8D" w:rsidR="0086329E" w:rsidRPr="00630895" w:rsidRDefault="0086329E" w:rsidP="00094037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15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 </w:t>
                            </w:r>
                            <w:r w:rsidRPr="00750459">
                              <w:rPr>
                                <w:lang w:val="hu-HU"/>
                              </w:rPr>
                              <w:t>Minden egyes variáció minimum egy kertben megtalálható.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6ADE77" id="Szövegdoboz 25" o:spid="_x0000_s1048" type="#_x0000_t202" style="position:absolute;left:0;text-align:left;margin-left:0;margin-top:137.95pt;width:364pt;height:.05pt;z-index:251705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" stroked="f">
                <v:textbox style="mso-fit-shape-to-text:t" inset="0,0,0,0">
                  <w:txbxContent>
                    <w:p w14:paraId="1D2335D4" w14:textId="4913FE8D" w:rsidR="0086329E" w:rsidRPr="00630895" w:rsidRDefault="0086329E" w:rsidP="00094037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bidi="en-US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15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 </w:t>
                      </w:r>
                      <w:r w:rsidRPr="00750459">
                        <w:rPr>
                          <w:lang w:val="hu-HU"/>
                        </w:rPr>
                        <w:t>Minden egyes variáció minimum egy kertben megtalálható.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94037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5DEDDBF4" wp14:editId="7B40D9B2">
                <wp:simplePos x="0" y="0"/>
                <wp:positionH relativeFrom="page">
                  <wp:align>center</wp:align>
                </wp:positionH>
                <wp:positionV relativeFrom="paragraph">
                  <wp:posOffset>1275080</wp:posOffset>
                </wp:positionV>
                <wp:extent cx="4076700" cy="1404620"/>
                <wp:effectExtent l="0" t="0" r="19050" b="16510"/>
                <wp:wrapTopAndBottom/>
                <wp:docPr id="2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90289" w14:textId="0D89A16A" w:rsidR="0086329E" w:rsidRPr="00094037" w:rsidRDefault="0086329E" w:rsidP="00FF149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094037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094037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94037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card</w:t>
                            </w:r>
                            <w:proofErr w:type="spellEnd"/>
                            <w:r w:rsidRPr="00094037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4037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array_union</w:t>
                            </w:r>
                            <w:proofErr w:type="spellEnd"/>
                            <w:r w:rsidRPr="00094037">
                              <w:rPr>
                                <w:rFonts w:ascii="Consolas" w:hAnsi="Consolas"/>
                                <w:sz w:val="22"/>
                              </w:rPr>
                              <w:t>(termeszt))=</w:t>
                            </w:r>
                            <w:proofErr w:type="spellStart"/>
                            <w:r w:rsidRPr="00094037">
                              <w:rPr>
                                <w:rFonts w:ascii="Consolas" w:hAnsi="Consolas"/>
                                <w:sz w:val="22"/>
                              </w:rPr>
                              <w:t>termenyek</w:t>
                            </w:r>
                            <w:proofErr w:type="spellEnd"/>
                            <w:r w:rsidRPr="00094037"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DDBF4" id="_x0000_s1049" type="#_x0000_t202" style="position:absolute;left:0;text-align:left;margin-left:0;margin-top:100.4pt;width:321pt;height:110.6pt;z-index:25170329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">
                <v:textbox style="mso-fit-shape-to-text:t">
                  <w:txbxContent>
                    <w:p w14:paraId="1A790289" w14:textId="0D89A16A" w:rsidR="0086329E" w:rsidRPr="00094037" w:rsidRDefault="0086329E" w:rsidP="00FF149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094037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r w:rsidRPr="00094037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094037">
                        <w:rPr>
                          <w:rFonts w:ascii="Consolas" w:hAnsi="Consolas"/>
                          <w:color w:val="0000FF"/>
                          <w:sz w:val="22"/>
                        </w:rPr>
                        <w:t>card</w:t>
                      </w:r>
                      <w:r w:rsidRPr="00094037">
                        <w:rPr>
                          <w:rFonts w:ascii="Consolas" w:hAnsi="Consolas"/>
                          <w:sz w:val="22"/>
                        </w:rPr>
                        <w:t>(</w:t>
                      </w:r>
                      <w:r w:rsidRPr="00094037">
                        <w:rPr>
                          <w:rFonts w:ascii="Consolas" w:hAnsi="Consolas"/>
                          <w:color w:val="0000FF"/>
                          <w:sz w:val="22"/>
                        </w:rPr>
                        <w:t>array_union</w:t>
                      </w:r>
                      <w:r w:rsidRPr="00094037">
                        <w:rPr>
                          <w:rFonts w:ascii="Consolas" w:hAnsi="Consolas"/>
                          <w:sz w:val="22"/>
                        </w:rPr>
                        <w:t>(termeszt))=termenyek;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A6059" w:rsidRPr="00B33D1B">
        <w:rPr>
          <w:szCs w:val="24"/>
          <w:lang w:eastAsia="hu-HU"/>
        </w:rPr>
        <w:t>A másik újdonság az „</w:t>
      </w:r>
      <w:proofErr w:type="spellStart"/>
      <w:r w:rsidR="006A6059" w:rsidRPr="00B33D1B">
        <w:rPr>
          <w:szCs w:val="24"/>
          <w:lang w:eastAsia="hu-HU"/>
        </w:rPr>
        <w:t>array_union</w:t>
      </w:r>
      <w:proofErr w:type="spellEnd"/>
      <w:r w:rsidR="006A6059" w:rsidRPr="00B33D1B">
        <w:rPr>
          <w:szCs w:val="24"/>
          <w:lang w:eastAsia="hu-HU"/>
        </w:rPr>
        <w:t xml:space="preserve">”, ami </w:t>
      </w:r>
      <w:r w:rsidR="005503CE">
        <w:rPr>
          <w:szCs w:val="24"/>
          <w:lang w:eastAsia="hu-HU"/>
        </w:rPr>
        <w:t>a tömbben tárolt halmazok unióját képezi</w:t>
      </w:r>
      <w:r w:rsidR="006A6059" w:rsidRPr="00B33D1B">
        <w:rPr>
          <w:szCs w:val="24"/>
          <w:lang w:eastAsia="hu-HU"/>
        </w:rPr>
        <w:t>.</w:t>
      </w:r>
    </w:p>
    <w:p w14:paraId="4DA0CD42" w14:textId="167FF2B7" w:rsidR="00754602" w:rsidRDefault="00754602" w:rsidP="00754602">
      <w:pPr>
        <w:pStyle w:val="Cmsor3"/>
      </w:pPr>
      <w:r>
        <w:t>Ötödik ötlet</w:t>
      </w:r>
    </w:p>
    <w:p w14:paraId="50DA670A" w14:textId="307E9BC8" w:rsidR="006A6059" w:rsidRPr="00B33D1B" w:rsidRDefault="001F77AD" w:rsidP="004D36B9">
      <w:pPr>
        <w:spacing w:after="0"/>
        <w:rPr>
          <w:szCs w:val="24"/>
          <w:lang w:eastAsia="hu-HU"/>
        </w:rPr>
      </w:pPr>
      <w:r w:rsidRPr="004D36B9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2F4BA44" wp14:editId="4570DD66">
                <wp:simplePos x="0" y="0"/>
                <wp:positionH relativeFrom="margin">
                  <wp:posOffset>682625</wp:posOffset>
                </wp:positionH>
                <wp:positionV relativeFrom="paragraph">
                  <wp:posOffset>1671320</wp:posOffset>
                </wp:positionV>
                <wp:extent cx="4241800" cy="629285"/>
                <wp:effectExtent l="0" t="0" r="25400" b="18415"/>
                <wp:wrapTopAndBottom/>
                <wp:docPr id="2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0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EC474" w14:textId="1483BB92" w:rsidR="0086329E" w:rsidRPr="004D36B9" w:rsidRDefault="0086329E" w:rsidP="00FF149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4D36B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36B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k </w:t>
                            </w:r>
                            <w:r w:rsidRPr="004D36B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 Kertek)(tulaj[k]=</w:t>
                            </w:r>
                            <w:proofErr w:type="spellStart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Hank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 -&gt; </w:t>
                            </w:r>
                            <w:proofErr w:type="spellStart"/>
                            <w:r w:rsidRPr="004D36B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count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([termeszt[k, n] | n </w:t>
                            </w:r>
                            <w:r w:rsidRPr="004D36B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Noveny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],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oszirozsa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)=0);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4BA44" id="_x0000_s1050" type="#_x0000_t202" style="position:absolute;left:0;text-align:left;margin-left:53.75pt;margin-top:131.6pt;width:334pt;height:49.5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">
                <v:textbox>
                  <w:txbxContent>
                    <w:p w14:paraId="22CEC474" w14:textId="1483BB92" w:rsidR="0086329E" w:rsidRPr="004D36B9" w:rsidRDefault="0086329E" w:rsidP="00FF149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4D36B9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4D36B9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(k </w:t>
                      </w:r>
                      <w:r w:rsidRPr="004D36B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 Kertek)(tulaj[k]=Hank -&gt; </w:t>
                      </w:r>
                      <w:r w:rsidRPr="004D36B9">
                        <w:rPr>
                          <w:rFonts w:ascii="Consolas" w:hAnsi="Consolas"/>
                          <w:color w:val="0000FF"/>
                          <w:sz w:val="22"/>
                        </w:rPr>
                        <w:t>count</w:t>
                      </w:r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([termeszt[k, n] | n </w:t>
                      </w:r>
                      <w:r w:rsidRPr="004D36B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 Noveny],</w:t>
                      </w:r>
                      <w:r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4D36B9">
                        <w:rPr>
                          <w:rFonts w:ascii="Consolas" w:hAnsi="Consolas"/>
                          <w:sz w:val="22"/>
                        </w:rPr>
                        <w:t>oszirozsa)=0);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40ED4D" wp14:editId="523BC105">
                <wp:simplePos x="0" y="0"/>
                <wp:positionH relativeFrom="margin">
                  <wp:align>center</wp:align>
                </wp:positionH>
                <wp:positionV relativeFrom="paragraph">
                  <wp:posOffset>2365375</wp:posOffset>
                </wp:positionV>
                <wp:extent cx="4241800" cy="635"/>
                <wp:effectExtent l="0" t="0" r="6350" b="6350"/>
                <wp:wrapTopAndBottom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7CD68A" w14:textId="567F5530" w:rsidR="0086329E" w:rsidRPr="002C3902" w:rsidRDefault="0086329E" w:rsidP="004D36B9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sz w:val="24"/>
                                <w:szCs w:val="24"/>
                                <w:lang w:bidi="en-US"/>
                              </w:rPr>
                            </w:pPr>
                            <w:r w:rsidRPr="00FF1491">
                              <w:rPr>
                                <w:b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16</w:t>
                            </w:r>
                            <w:r w:rsidRPr="00FF1491">
                              <w:rPr>
                                <w:b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Kikötés: </w:t>
                            </w:r>
                            <w:proofErr w:type="spellStart"/>
                            <w:r w:rsidRPr="0048636F">
                              <w:rPr>
                                <w:lang w:val="hu-HU"/>
                              </w:rPr>
                              <w:t>Hank</w:t>
                            </w:r>
                            <w:proofErr w:type="spellEnd"/>
                            <w:r w:rsidRPr="0048636F">
                              <w:rPr>
                                <w:lang w:val="hu-HU"/>
                              </w:rPr>
                              <w:t xml:space="preserve"> nem termel őszirózsát.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0ED4D" id="Szövegdoboz 27" o:spid="_x0000_s1051" type="#_x0000_t202" style="position:absolute;left:0;text-align:left;margin-left:0;margin-top:186.25pt;width:334pt;height:.05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" stroked="f">
                <v:textbox style="mso-fit-shape-to-text:t" inset="0,0,0,0">
                  <w:txbxContent>
                    <w:p w14:paraId="0A7CD68A" w14:textId="567F5530" w:rsidR="0086329E" w:rsidRPr="002C3902" w:rsidRDefault="0086329E" w:rsidP="004D36B9">
                      <w:pPr>
                        <w:pStyle w:val="Kpalrs"/>
                        <w:rPr>
                          <w:rFonts w:ascii="Times New Roman" w:eastAsia="Times New Roman" w:hAnsi="Times New Roman"/>
                          <w:sz w:val="24"/>
                          <w:szCs w:val="24"/>
                          <w:lang w:bidi="en-US"/>
                        </w:rPr>
                      </w:pPr>
                      <w:r w:rsidRPr="00FF1491">
                        <w:rPr>
                          <w:b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16</w:t>
                      </w:r>
                      <w:r w:rsidRPr="00FF1491">
                        <w:rPr>
                          <w:b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Kikötés: </w:t>
                      </w:r>
                      <w:r w:rsidRPr="0048636F">
                        <w:rPr>
                          <w:lang w:val="hu-HU"/>
                        </w:rPr>
                        <w:t>Hank nem termel őszirózsát.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6059" w:rsidRPr="00B33D1B">
        <w:rPr>
          <w:szCs w:val="24"/>
          <w:lang w:eastAsia="hu-HU"/>
        </w:rPr>
        <w:t xml:space="preserve">A Kertek utolsó verziójában ismét visszatértünk a mátrixos megoldáshoz, ám itt már nem bináris értékekkel töltöttük fel, hanem </w:t>
      </w:r>
      <w:proofErr w:type="gramStart"/>
      <w:r w:rsidR="006A6059" w:rsidRPr="00B33D1B">
        <w:rPr>
          <w:szCs w:val="24"/>
          <w:lang w:eastAsia="hu-HU"/>
        </w:rPr>
        <w:t>konkrétan</w:t>
      </w:r>
      <w:proofErr w:type="gramEnd"/>
      <w:r w:rsidR="006A6059" w:rsidRPr="00B33D1B">
        <w:rPr>
          <w:szCs w:val="24"/>
          <w:lang w:eastAsia="hu-HU"/>
        </w:rPr>
        <w:t xml:space="preserve"> a terményekkel. A leghasznosabb változtatás itt az volt, hogy a tömböket „</w:t>
      </w:r>
      <w:proofErr w:type="spellStart"/>
      <w:r w:rsidR="006A6059" w:rsidRPr="00B33D1B">
        <w:rPr>
          <w:szCs w:val="24"/>
          <w:lang w:eastAsia="hu-HU"/>
        </w:rPr>
        <w:t>enum</w:t>
      </w:r>
      <w:proofErr w:type="spellEnd"/>
      <w:r w:rsidR="006A6059" w:rsidRPr="00B33D1B">
        <w:rPr>
          <w:szCs w:val="24"/>
          <w:lang w:eastAsia="hu-HU"/>
        </w:rPr>
        <w:t xml:space="preserve">” </w:t>
      </w:r>
      <w:r w:rsidR="005503CE">
        <w:rPr>
          <w:szCs w:val="24"/>
          <w:lang w:eastAsia="hu-HU"/>
        </w:rPr>
        <w:t>típusú adatokkal</w:t>
      </w:r>
      <w:r w:rsidR="006A6059" w:rsidRPr="00B33D1B">
        <w:rPr>
          <w:szCs w:val="24"/>
          <w:lang w:eastAsia="hu-HU"/>
        </w:rPr>
        <w:t xml:space="preserve"> töltöttük fel, így akár maga az </w:t>
      </w:r>
      <w:proofErr w:type="gramStart"/>
      <w:r w:rsidR="006A6059" w:rsidRPr="00B33D1B">
        <w:rPr>
          <w:szCs w:val="24"/>
          <w:lang w:eastAsia="hu-HU"/>
        </w:rPr>
        <w:t>objektum</w:t>
      </w:r>
      <w:proofErr w:type="gramEnd"/>
      <w:r w:rsidR="006A6059" w:rsidRPr="00B33D1B">
        <w:rPr>
          <w:szCs w:val="24"/>
          <w:lang w:eastAsia="hu-HU"/>
        </w:rPr>
        <w:t xml:space="preserve"> nevét, akár csak a sorszámát írtuk le a kikötésben, mind kettő variációt felismerte a rendszer. Egy másik fontos változtatás volt, hogy itt mivel nem tudtunk sorösszegeket számolni, így a „</w:t>
      </w:r>
      <w:proofErr w:type="spellStart"/>
      <w:r w:rsidR="006A6059" w:rsidRPr="00B33D1B">
        <w:rPr>
          <w:szCs w:val="24"/>
          <w:lang w:eastAsia="hu-HU"/>
        </w:rPr>
        <w:t>count</w:t>
      </w:r>
      <w:proofErr w:type="spellEnd"/>
      <w:r w:rsidR="006A6059" w:rsidRPr="00B33D1B">
        <w:rPr>
          <w:szCs w:val="24"/>
          <w:lang w:eastAsia="hu-HU"/>
        </w:rPr>
        <w:t>”-</w:t>
      </w:r>
      <w:proofErr w:type="spellStart"/>
      <w:r w:rsidR="006A6059" w:rsidRPr="00B33D1B">
        <w:rPr>
          <w:szCs w:val="24"/>
          <w:lang w:eastAsia="hu-HU"/>
        </w:rPr>
        <w:t>ot</w:t>
      </w:r>
      <w:proofErr w:type="spellEnd"/>
      <w:r w:rsidR="006A6059" w:rsidRPr="00B33D1B">
        <w:rPr>
          <w:szCs w:val="24"/>
          <w:lang w:eastAsia="hu-HU"/>
        </w:rPr>
        <w:t xml:space="preserve"> kellett használnu</w:t>
      </w:r>
      <w:r w:rsidR="00754602">
        <w:rPr>
          <w:szCs w:val="24"/>
          <w:lang w:eastAsia="hu-HU"/>
        </w:rPr>
        <w:t>n</w:t>
      </w:r>
      <w:r w:rsidR="006A6059" w:rsidRPr="00B33D1B">
        <w:rPr>
          <w:szCs w:val="24"/>
          <w:lang w:eastAsia="hu-HU"/>
        </w:rPr>
        <w:t xml:space="preserve">k. </w:t>
      </w:r>
    </w:p>
    <w:p w14:paraId="264D0263" w14:textId="45AA763C" w:rsidR="006A6059" w:rsidRDefault="00F9147D" w:rsidP="006A6059">
      <w:pPr>
        <w:spacing w:after="0"/>
        <w:rPr>
          <w:szCs w:val="24"/>
          <w:lang w:eastAsia="hu-HU"/>
        </w:rPr>
      </w:pPr>
      <w:r>
        <w:rPr>
          <w:noProof/>
          <w:lang w:eastAsia="hu-HU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F172C6" wp14:editId="6749F021">
                <wp:simplePos x="0" y="0"/>
                <wp:positionH relativeFrom="page">
                  <wp:align>center</wp:align>
                </wp:positionH>
                <wp:positionV relativeFrom="paragraph">
                  <wp:posOffset>1992630</wp:posOffset>
                </wp:positionV>
                <wp:extent cx="4254500" cy="635"/>
                <wp:effectExtent l="0" t="0" r="0" b="6350"/>
                <wp:wrapTopAndBottom/>
                <wp:docPr id="29" name="Szövegdoboz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BE1A47" w14:textId="1C3BBFC6" w:rsidR="0086329E" w:rsidRPr="00122E29" w:rsidRDefault="0086329E" w:rsidP="004D36B9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szCs w:val="24"/>
                                <w:lang w:val="hu-HU"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Cs w:val="24"/>
                              </w:rPr>
                              <w:t>17</w:t>
                            </w:r>
                            <w:r w:rsidRPr="00FF1491">
                              <w:rPr>
                                <w:b/>
                                <w:noProof/>
                                <w:szCs w:val="24"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Rendezés.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172C6" id="Szövegdoboz 29" o:spid="_x0000_s1052" type="#_x0000_t202" style="position:absolute;left:0;text-align:left;margin-left:0;margin-top:156.9pt;width:335pt;height:.05pt;z-index:2517135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" stroked="f">
                <v:textbox style="mso-fit-shape-to-text:t" inset="0,0,0,0">
                  <w:txbxContent>
                    <w:p w14:paraId="6FBE1A47" w14:textId="1C3BBFC6" w:rsidR="0086329E" w:rsidRPr="00122E29" w:rsidRDefault="0086329E" w:rsidP="004D36B9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szCs w:val="24"/>
                          <w:lang w:val="hu-HU" w:bidi="en-US"/>
                        </w:rPr>
                      </w:pP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Cs w:val="24"/>
                        </w:rPr>
                        <w:t>17</w:t>
                      </w:r>
                      <w:r w:rsidRPr="00FF1491">
                        <w:rPr>
                          <w:b/>
                          <w:noProof/>
                          <w:szCs w:val="24"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Rendezés.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D36B9">
        <w:rPr>
          <w:noProof/>
          <w:szCs w:val="24"/>
          <w:lang w:eastAsia="hu-HU" w:bidi="ar-SA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DB1044F" wp14:editId="45C17E90">
                <wp:simplePos x="0" y="0"/>
                <wp:positionH relativeFrom="page">
                  <wp:align>center</wp:align>
                </wp:positionH>
                <wp:positionV relativeFrom="paragraph">
                  <wp:posOffset>1085850</wp:posOffset>
                </wp:positionV>
                <wp:extent cx="5334000" cy="1404620"/>
                <wp:effectExtent l="0" t="0" r="19050" b="18415"/>
                <wp:wrapTopAndBottom/>
                <wp:docPr id="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EBF0C" w14:textId="04487B5B" w:rsidR="0086329E" w:rsidRPr="004D36B9" w:rsidRDefault="0086329E" w:rsidP="00FF1491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4D36B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D36B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k </w:t>
                            </w:r>
                            <w:r w:rsidRPr="004D36B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 Kertek, n </w:t>
                            </w:r>
                            <w:r w:rsidRPr="004D36B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 xml:space="preserve"> 1..noveny-1)(termeszt[</w:t>
                            </w:r>
                            <w:proofErr w:type="spellStart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k,n</w:t>
                            </w:r>
                            <w:proofErr w:type="spellEnd"/>
                            <w:r w:rsidRPr="004D36B9">
                              <w:rPr>
                                <w:rFonts w:ascii="Consolas" w:hAnsi="Consolas"/>
                                <w:sz w:val="22"/>
                              </w:rPr>
                              <w:t>] &lt; termeszt[k,n+1]);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B1044F" id="_x0000_s1053" type="#_x0000_t202" style="position:absolute;left:0;text-align:left;margin-left:0;margin-top:85.5pt;width:420pt;height:110.6pt;z-index:2517114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">
                <v:textbox style="mso-fit-shape-to-text:t">
                  <w:txbxContent>
                    <w:p w14:paraId="08EEBF0C" w14:textId="04487B5B" w:rsidR="0086329E" w:rsidRPr="004D36B9" w:rsidRDefault="0086329E" w:rsidP="00FF1491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4D36B9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4D36B9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(k </w:t>
                      </w:r>
                      <w:r w:rsidRPr="004D36B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 Kertek, n </w:t>
                      </w:r>
                      <w:r w:rsidRPr="004D36B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4D36B9">
                        <w:rPr>
                          <w:rFonts w:ascii="Consolas" w:hAnsi="Consolas"/>
                          <w:sz w:val="22"/>
                        </w:rPr>
                        <w:t xml:space="preserve"> 1..noveny-1)(termeszt[k,n] &lt; termeszt[k,n+1]);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6A6059" w:rsidRPr="00B33D1B">
        <w:rPr>
          <w:szCs w:val="24"/>
          <w:lang w:eastAsia="hu-HU"/>
        </w:rPr>
        <w:t xml:space="preserve">Egy plusz kikötést kellett még írnunk ehhez a változathoz az egy megoldás megtartása érdekében. Le kellett fixálnunk a termények sorrendjét, hogy ne adjon ki több lehetőséget is a megoldó, így a sorszámuk alapján növekvő sorrendben rakosgattuk be a növényeket a helyükre. Ennek a módszernek pontos szemléltetése </w:t>
      </w:r>
      <w:r w:rsidR="00754602">
        <w:rPr>
          <w:szCs w:val="24"/>
          <w:lang w:eastAsia="hu-HU"/>
        </w:rPr>
        <w:t>a 2.</w:t>
      </w:r>
      <w:r w:rsidR="009F408B">
        <w:rPr>
          <w:szCs w:val="24"/>
          <w:lang w:eastAsia="hu-HU"/>
        </w:rPr>
        <w:t xml:space="preserve"> </w:t>
      </w:r>
      <w:r w:rsidR="00754602">
        <w:rPr>
          <w:szCs w:val="24"/>
          <w:lang w:eastAsia="hu-HU"/>
        </w:rPr>
        <w:t>ábrán látható</w:t>
      </w:r>
      <w:r w:rsidR="006A6059" w:rsidRPr="00B33D1B">
        <w:rPr>
          <w:szCs w:val="24"/>
          <w:lang w:eastAsia="hu-HU"/>
        </w:rPr>
        <w:t xml:space="preserve">. </w:t>
      </w:r>
    </w:p>
    <w:p w14:paraId="1BCD19DC" w14:textId="422B17B1" w:rsidR="002944CE" w:rsidRPr="00B33D1B" w:rsidRDefault="002944CE" w:rsidP="002944CE">
      <w:pPr>
        <w:pStyle w:val="Cmsor3"/>
      </w:pPr>
      <w:r>
        <w:lastRenderedPageBreak/>
        <w:t>Verzióktól függetlenül</w:t>
      </w:r>
    </w:p>
    <w:p w14:paraId="75AFD45B" w14:textId="56BE7657" w:rsidR="006A6059" w:rsidRDefault="006A6059" w:rsidP="006A6059">
      <w:pPr>
        <w:spacing w:after="0"/>
        <w:rPr>
          <w:szCs w:val="24"/>
          <w:lang w:eastAsia="hu-HU"/>
        </w:rPr>
      </w:pPr>
      <w:r w:rsidRPr="00B33D1B">
        <w:rPr>
          <w:szCs w:val="24"/>
          <w:lang w:eastAsia="hu-HU"/>
        </w:rPr>
        <w:t>A kimeneteket egységesen minden verziónál formáztuk a jobb olvashatóság érdekében.</w:t>
      </w:r>
    </w:p>
    <w:p w14:paraId="22EC82DD" w14:textId="3BA51A4A" w:rsidR="009F408B" w:rsidRPr="00B33D1B" w:rsidRDefault="009F408B" w:rsidP="009F408B">
      <w:pPr>
        <w:spacing w:after="0"/>
        <w:jc w:val="center"/>
        <w:rPr>
          <w:szCs w:val="24"/>
          <w:lang w:eastAsia="hu-HU"/>
        </w:rPr>
      </w:pPr>
      <w:r>
        <w:rPr>
          <w:noProof/>
          <w:lang w:eastAsia="hu-HU" w:bidi="ar-SA"/>
        </w:rPr>
        <mc:AlternateContent>
          <mc:Choice Requires="wps">
            <w:drawing>
              <wp:inline distT="0" distB="0" distL="0" distR="0" wp14:anchorId="355C4D36" wp14:editId="310ACF1C">
                <wp:extent cx="3467100" cy="1404620"/>
                <wp:effectExtent l="0" t="0" r="19050" b="22860"/>
                <wp:docPr id="3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25A9" w14:textId="77777777" w:rsidR="009F408B" w:rsidRPr="00122E29" w:rsidRDefault="009F408B" w:rsidP="009F408B">
                            <w:pPr>
                              <w:spacing w:after="0"/>
                              <w:ind w:left="709" w:hanging="709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gramStart"/>
                            <w:r w:rsidRPr="00122E2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output</w:t>
                            </w:r>
                            <w:proofErr w:type="gramEnd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 xml:space="preserve"> [</w:t>
                            </w:r>
                            <w:r w:rsidRPr="00122E2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show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tulajNev</w:t>
                            </w:r>
                            <w:proofErr w:type="spellEnd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[</w:t>
                            </w:r>
                            <w:r w:rsidRPr="00122E2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fix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 xml:space="preserve">(tulaj[1])]) ++ </w:t>
                            </w:r>
                            <w:r w:rsidRPr="00122E29">
                              <w:rPr>
                                <w:rFonts w:ascii="Consolas" w:hAnsi="Consolas"/>
                                <w:color w:val="800000"/>
                                <w:sz w:val="22"/>
                              </w:rPr>
                              <w:t>":\t"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]++[</w:t>
                            </w:r>
                            <w:r w:rsidRPr="00122E2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show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termenyNev</w:t>
                            </w:r>
                            <w:proofErr w:type="spellEnd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 xml:space="preserve">[t]) ++ </w:t>
                            </w:r>
                            <w:r w:rsidRPr="00122E29">
                              <w:rPr>
                                <w:rFonts w:ascii="Consolas" w:hAnsi="Consolas"/>
                                <w:color w:val="800000"/>
                                <w:sz w:val="22"/>
                              </w:rPr>
                              <w:t>" "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 xml:space="preserve"> | t </w:t>
                            </w:r>
                            <w:r w:rsidRPr="00122E2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Termenyek</w:t>
                            </w:r>
                            <w:proofErr w:type="spellEnd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122E2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where</w:t>
                            </w:r>
                            <w:proofErr w:type="spellEnd"/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122E2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fix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(termeszt[t,1])=1]++[</w:t>
                            </w:r>
                            <w:r w:rsidRPr="00122E29">
                              <w:rPr>
                                <w:rFonts w:ascii="Consolas" w:hAnsi="Consolas"/>
                                <w:color w:val="800000"/>
                                <w:sz w:val="22"/>
                              </w:rPr>
                              <w:t>"\n"</w:t>
                            </w:r>
                            <w:r w:rsidRPr="00122E29">
                              <w:rPr>
                                <w:rFonts w:ascii="Consolas" w:hAnsi="Consolas"/>
                                <w:sz w:val="22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5C4D36" id="Szövegdoboz 2" o:spid="_x0000_s1054" type="#_x0000_t202" style="width:27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">
                <v:textbox style="mso-fit-shape-to-text:t">
                  <w:txbxContent>
                    <w:p w14:paraId="2D8B25A9" w14:textId="77777777" w:rsidR="009F408B" w:rsidRPr="00122E29" w:rsidRDefault="009F408B" w:rsidP="009F408B">
                      <w:pPr>
                        <w:spacing w:after="0"/>
                        <w:ind w:left="709" w:hanging="709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122E29">
                        <w:rPr>
                          <w:rFonts w:ascii="Consolas" w:hAnsi="Consolas"/>
                          <w:color w:val="008000"/>
                          <w:sz w:val="22"/>
                        </w:rPr>
                        <w:t>output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 xml:space="preserve"> [</w:t>
                      </w:r>
                      <w:r w:rsidRPr="00122E29">
                        <w:rPr>
                          <w:rFonts w:ascii="Consolas" w:hAnsi="Consolas"/>
                          <w:color w:val="0000FF"/>
                          <w:sz w:val="22"/>
                        </w:rPr>
                        <w:t>show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>(tulajNev[</w:t>
                      </w:r>
                      <w:r w:rsidRPr="00122E29">
                        <w:rPr>
                          <w:rFonts w:ascii="Consolas" w:hAnsi="Consolas"/>
                          <w:color w:val="0000FF"/>
                          <w:sz w:val="22"/>
                        </w:rPr>
                        <w:t>fix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 xml:space="preserve">(tulaj[1])]) ++ </w:t>
                      </w:r>
                      <w:r w:rsidRPr="00122E29">
                        <w:rPr>
                          <w:rFonts w:ascii="Consolas" w:hAnsi="Consolas"/>
                          <w:color w:val="800000"/>
                          <w:sz w:val="22"/>
                        </w:rPr>
                        <w:t>":\t"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>]++[</w:t>
                      </w:r>
                      <w:r w:rsidRPr="00122E29">
                        <w:rPr>
                          <w:rFonts w:ascii="Consolas" w:hAnsi="Consolas"/>
                          <w:color w:val="0000FF"/>
                          <w:sz w:val="22"/>
                        </w:rPr>
                        <w:t>show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 xml:space="preserve">(termenyNev[t]) ++ </w:t>
                      </w:r>
                      <w:r w:rsidRPr="00122E29">
                        <w:rPr>
                          <w:rFonts w:ascii="Consolas" w:hAnsi="Consolas"/>
                          <w:color w:val="800000"/>
                          <w:sz w:val="22"/>
                        </w:rPr>
                        <w:t>" "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 xml:space="preserve"> | t </w:t>
                      </w:r>
                      <w:r w:rsidRPr="00122E2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 xml:space="preserve"> Termenyek </w:t>
                      </w:r>
                      <w:r w:rsidRPr="00122E29">
                        <w:rPr>
                          <w:rFonts w:ascii="Consolas" w:hAnsi="Consolas"/>
                          <w:color w:val="008000"/>
                          <w:sz w:val="22"/>
                        </w:rPr>
                        <w:t>where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122E29">
                        <w:rPr>
                          <w:rFonts w:ascii="Consolas" w:hAnsi="Consolas"/>
                          <w:color w:val="0000FF"/>
                          <w:sz w:val="22"/>
                        </w:rPr>
                        <w:t>fix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>(termeszt[t,1])=1]++[</w:t>
                      </w:r>
                      <w:r w:rsidRPr="00122E29">
                        <w:rPr>
                          <w:rFonts w:ascii="Consolas" w:hAnsi="Consolas"/>
                          <w:color w:val="800000"/>
                          <w:sz w:val="22"/>
                        </w:rPr>
                        <w:t>"\n"</w:t>
                      </w:r>
                      <w:r w:rsidRPr="00122E29">
                        <w:rPr>
                          <w:rFonts w:ascii="Consolas" w:hAnsi="Consolas"/>
                          <w:sz w:val="22"/>
                        </w:rPr>
                        <w:t>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hu-HU" w:bidi="ar-SA"/>
        </w:rPr>
        <mc:AlternateContent>
          <mc:Choice Requires="wps">
            <w:drawing>
              <wp:inline distT="0" distB="0" distL="0" distR="0" wp14:anchorId="47EE4D98" wp14:editId="1C23895A">
                <wp:extent cx="3467100" cy="635"/>
                <wp:effectExtent l="0" t="0" r="0" b="6350"/>
                <wp:docPr id="31" name="Szövegdoboz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142390" w14:textId="77777777" w:rsidR="009F408B" w:rsidRPr="00846033" w:rsidRDefault="009F408B" w:rsidP="009F408B">
                            <w:pPr>
                              <w:pStyle w:val="Kpalrs"/>
                              <w:rPr>
                                <w:rFonts w:ascii="Times New Roman" w:eastAsia="Times New Roman" w:hAnsi="Times New Roman"/>
                                <w:noProof/>
                                <w:sz w:val="24"/>
                                <w:lang w:eastAsia="en-US" w:bidi="en-US"/>
                              </w:rPr>
                            </w:pPr>
                            <w:r w:rsidRPr="00FF1491">
                              <w:rPr>
                                <w:b/>
                                <w:noProof/>
                              </w:rPr>
                              <w:fldChar w:fldCharType="begin"/>
                            </w:r>
                            <w:r w:rsidRPr="00FF1491">
                              <w:rPr>
                                <w:b/>
                                <w:noProof/>
                              </w:rPr>
                              <w:instrText xml:space="preserve"> SEQ ábra \* ARABIC </w:instrText>
                            </w:r>
                            <w:r w:rsidRPr="00FF1491">
                              <w:rPr>
                                <w:b/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18</w:t>
                            </w:r>
                            <w:r w:rsidRPr="00FF1491">
                              <w:rPr>
                                <w:b/>
                                <w:noProof/>
                              </w:rPr>
                              <w:fldChar w:fldCharType="end"/>
                            </w:r>
                            <w:r w:rsidRPr="00FF1491">
                              <w:rPr>
                                <w:b/>
                              </w:rPr>
                              <w:t>. ábra</w:t>
                            </w:r>
                            <w:r w:rsidRPr="00FF1491">
                              <w:rPr>
                                <w:b/>
                                <w:lang w:val="hu-HU"/>
                              </w:rPr>
                              <w:t>:</w:t>
                            </w:r>
                            <w:r>
                              <w:rPr>
                                <w:lang w:val="hu-HU"/>
                              </w:rPr>
                              <w:t xml:space="preserve"> Output formázás.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EE4D98" id="Szövegdoboz 31" o:spid="_x0000_s1055" type="#_x0000_t202" style="width:27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" stroked="f">
                <v:textbox style="mso-fit-shape-to-text:t" inset="0,0,0,0">
                  <w:txbxContent>
                    <w:p w14:paraId="4C142390" w14:textId="77777777" w:rsidR="009F408B" w:rsidRPr="00846033" w:rsidRDefault="009F408B" w:rsidP="009F408B">
                      <w:pPr>
                        <w:pStyle w:val="Kpalrs"/>
                        <w:rPr>
                          <w:rFonts w:ascii="Times New Roman" w:eastAsia="Times New Roman" w:hAnsi="Times New Roman"/>
                          <w:noProof/>
                          <w:sz w:val="24"/>
                          <w:lang w:eastAsia="en-US" w:bidi="en-US"/>
                        </w:rPr>
                      </w:pPr>
                      <w:r w:rsidRPr="00FF1491">
                        <w:rPr>
                          <w:b/>
                          <w:noProof/>
                        </w:rPr>
                        <w:fldChar w:fldCharType="begin"/>
                      </w:r>
                      <w:r w:rsidRPr="00FF1491">
                        <w:rPr>
                          <w:b/>
                          <w:noProof/>
                        </w:rPr>
                        <w:instrText xml:space="preserve"> SEQ ábra \* ARABIC </w:instrText>
                      </w:r>
                      <w:r w:rsidRPr="00FF1491">
                        <w:rPr>
                          <w:b/>
                          <w:noProof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</w:rPr>
                        <w:t>18</w:t>
                      </w:r>
                      <w:r w:rsidRPr="00FF1491">
                        <w:rPr>
                          <w:b/>
                          <w:noProof/>
                        </w:rPr>
                        <w:fldChar w:fldCharType="end"/>
                      </w:r>
                      <w:r w:rsidRPr="00FF1491">
                        <w:rPr>
                          <w:b/>
                        </w:rPr>
                        <w:t>. ábra</w:t>
                      </w:r>
                      <w:r w:rsidRPr="00FF1491">
                        <w:rPr>
                          <w:b/>
                          <w:lang w:val="hu-HU"/>
                        </w:rPr>
                        <w:t>:</w:t>
                      </w:r>
                      <w:r>
                        <w:rPr>
                          <w:lang w:val="hu-HU"/>
                        </w:rPr>
                        <w:t xml:space="preserve"> Output formázás.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55D35A" w14:textId="77777777" w:rsidR="00122E29" w:rsidRDefault="006A6059" w:rsidP="00122E29">
      <w:pPr>
        <w:keepNext/>
        <w:spacing w:after="0"/>
        <w:jc w:val="center"/>
      </w:pPr>
      <w:r w:rsidRPr="00B33D1B">
        <w:rPr>
          <w:noProof/>
          <w:szCs w:val="24"/>
          <w:lang w:eastAsia="hu-HU" w:bidi="ar-SA"/>
        </w:rPr>
        <w:drawing>
          <wp:inline distT="0" distB="0" distL="0" distR="0" wp14:anchorId="07926885" wp14:editId="16C0623A">
            <wp:extent cx="4216400" cy="1666158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245" cy="168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AC63" w14:textId="17A8CDA9" w:rsidR="006A6059" w:rsidRPr="00B33D1B" w:rsidRDefault="00122E29" w:rsidP="009F408B">
      <w:pPr>
        <w:pStyle w:val="Kpalrs"/>
        <w:rPr>
          <w:lang w:val="hu-HU"/>
        </w:rPr>
      </w:pPr>
      <w:r w:rsidRPr="00FF1491">
        <w:rPr>
          <w:b/>
        </w:rPr>
        <w:fldChar w:fldCharType="begin"/>
      </w:r>
      <w:r w:rsidRPr="00FF1491">
        <w:rPr>
          <w:b/>
        </w:rPr>
        <w:instrText xml:space="preserve"> SEQ ábra \* ARABIC </w:instrText>
      </w:r>
      <w:r w:rsidRPr="00FF1491">
        <w:rPr>
          <w:b/>
        </w:rPr>
        <w:fldChar w:fldCharType="separate"/>
      </w:r>
      <w:r w:rsidR="001F4173">
        <w:rPr>
          <w:b/>
          <w:noProof/>
        </w:rPr>
        <w:t>19</w:t>
      </w:r>
      <w:r w:rsidRPr="00FF1491">
        <w:rPr>
          <w:b/>
        </w:rPr>
        <w:fldChar w:fldCharType="end"/>
      </w:r>
      <w:r w:rsidRPr="00FF1491">
        <w:rPr>
          <w:b/>
        </w:rPr>
        <w:t>. ábra</w:t>
      </w:r>
      <w:r w:rsidR="00FF1491" w:rsidRPr="00FF1491">
        <w:rPr>
          <w:b/>
          <w:lang w:val="hu-HU"/>
        </w:rPr>
        <w:t>:</w:t>
      </w:r>
      <w:r>
        <w:rPr>
          <w:lang w:val="hu-HU"/>
        </w:rPr>
        <w:t xml:space="preserve"> Output.</w:t>
      </w:r>
    </w:p>
    <w:p w14:paraId="4FBF4C52" w14:textId="77777777" w:rsidR="006A6059" w:rsidRPr="00B33D1B" w:rsidRDefault="006A6059" w:rsidP="006A6059">
      <w:r w:rsidRPr="00B33D1B">
        <w:t xml:space="preserve">Ötből három változatban az adatokat külső fájlban tároltuk, így például, ha csak a növények neveit szeretnénk módosítani, nem kell az egész programunkat </w:t>
      </w:r>
      <w:proofErr w:type="gramStart"/>
      <w:r w:rsidRPr="00B33D1B">
        <w:t>átírni</w:t>
      </w:r>
      <w:proofErr w:type="gramEnd"/>
      <w:r w:rsidRPr="00B33D1B">
        <w:t xml:space="preserve"> hanem csak az adatfájlt. Ez a módszer is egy jó megoldás, ha munkát szeretnénk spórolni később.</w:t>
      </w:r>
    </w:p>
    <w:p w14:paraId="0C5C89CF" w14:textId="7CE989CB" w:rsidR="006E5062" w:rsidRPr="00B33D1B" w:rsidRDefault="006E5062" w:rsidP="006E5062">
      <w:pPr>
        <w:pStyle w:val="Cmsor2"/>
        <w:ind w:left="680" w:hanging="680"/>
        <w:rPr>
          <w:b/>
          <w:i w:val="0"/>
          <w:sz w:val="28"/>
          <w:szCs w:val="28"/>
          <w:lang w:val="hu-HU"/>
        </w:rPr>
      </w:pPr>
      <w:bookmarkStart w:id="10" w:name="_Toc507505134"/>
      <w:r w:rsidRPr="00B33D1B">
        <w:rPr>
          <w:b/>
          <w:i w:val="0"/>
          <w:sz w:val="28"/>
          <w:szCs w:val="28"/>
          <w:lang w:val="hu-HU"/>
        </w:rPr>
        <w:t>Zebra feladatok</w:t>
      </w:r>
      <w:bookmarkEnd w:id="10"/>
    </w:p>
    <w:p w14:paraId="4D65151F" w14:textId="4714041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>A bevezetőben bemutatott Einstein-féle úgynevezett Zebra Puzzle-típusú fejtörők</w:t>
      </w:r>
      <w:r w:rsidR="009F408B">
        <w:rPr>
          <w:szCs w:val="24"/>
        </w:rPr>
        <w:fldChar w:fldCharType="begin"/>
      </w:r>
      <w:r w:rsidR="009F408B">
        <w:rPr>
          <w:szCs w:val="24"/>
        </w:rPr>
        <w:instrText xml:space="preserve"> REF _Ref507697315 \r \h </w:instrText>
      </w:r>
      <w:r w:rsidR="009F408B">
        <w:rPr>
          <w:szCs w:val="24"/>
        </w:rPr>
      </w:r>
      <w:r w:rsidR="009F408B">
        <w:rPr>
          <w:szCs w:val="24"/>
        </w:rPr>
        <w:fldChar w:fldCharType="separate"/>
      </w:r>
      <w:r w:rsidR="009F408B">
        <w:rPr>
          <w:szCs w:val="24"/>
        </w:rPr>
        <w:t>[7]</w:t>
      </w:r>
      <w:r w:rsidR="009F408B">
        <w:rPr>
          <w:szCs w:val="24"/>
        </w:rPr>
        <w:fldChar w:fldCharType="end"/>
      </w:r>
      <w:r w:rsidRPr="00B33D1B">
        <w:rPr>
          <w:szCs w:val="24"/>
        </w:rPr>
        <w:t xml:space="preserve"> modellezése és megoldása tette ki kutatási tevékenységünk nagy részét. Célunk az volt, hogy minél több féle adatszerkezettel és esetleg egy adatszerkezethez is minél több féle módon leírható korlátozásokat készítsünk. A könnyebb kezelhetőség illetve az átláthatóság érdekében a korlátozásokat felépítésük alapján kategorizáltuk, így az ugyan más tartalmú, de hasonló logikai felépítésű kifejezések megírásakor jelentős mennyiségű időt takaríthattunk meg.</w:t>
      </w:r>
    </w:p>
    <w:p w14:paraId="39E81EE7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A következőkben részletesen bemutatjuk </w:t>
      </w:r>
      <w:proofErr w:type="gramStart"/>
      <w:r w:rsidRPr="00B33D1B">
        <w:rPr>
          <w:szCs w:val="24"/>
        </w:rPr>
        <w:t>ezen</w:t>
      </w:r>
      <w:proofErr w:type="gramEnd"/>
      <w:r w:rsidRPr="00B33D1B">
        <w:rPr>
          <w:szCs w:val="24"/>
        </w:rPr>
        <w:t xml:space="preserve"> példák megoldására készített modelleket. A két példa, amelyekkel részletesen foglalkoztunk a „</w:t>
      </w:r>
      <w:proofErr w:type="spellStart"/>
      <w:r w:rsidRPr="00B33D1B">
        <w:rPr>
          <w:szCs w:val="24"/>
        </w:rPr>
        <w:t>Movies</w:t>
      </w:r>
      <w:proofErr w:type="spellEnd"/>
      <w:r w:rsidRPr="00B33D1B">
        <w:rPr>
          <w:szCs w:val="24"/>
        </w:rPr>
        <w:t xml:space="preserve"> </w:t>
      </w:r>
      <w:proofErr w:type="spellStart"/>
      <w:r w:rsidRPr="00B33D1B">
        <w:rPr>
          <w:szCs w:val="24"/>
        </w:rPr>
        <w:t>Night</w:t>
      </w:r>
      <w:proofErr w:type="spellEnd"/>
      <w:r w:rsidRPr="00B33D1B">
        <w:rPr>
          <w:szCs w:val="24"/>
        </w:rPr>
        <w:t>” névre hallgató „könnyű” nehézségi szintű és a „</w:t>
      </w:r>
      <w:proofErr w:type="spellStart"/>
      <w:r w:rsidRPr="00B33D1B">
        <w:rPr>
          <w:szCs w:val="24"/>
        </w:rPr>
        <w:t>Fundraising</w:t>
      </w:r>
      <w:proofErr w:type="spellEnd"/>
      <w:r w:rsidRPr="00B33D1B">
        <w:rPr>
          <w:szCs w:val="24"/>
        </w:rPr>
        <w:t xml:space="preserve"> </w:t>
      </w:r>
      <w:proofErr w:type="spellStart"/>
      <w:r w:rsidRPr="00B33D1B">
        <w:rPr>
          <w:szCs w:val="24"/>
        </w:rPr>
        <w:t>Dinner</w:t>
      </w:r>
      <w:proofErr w:type="spellEnd"/>
      <w:r w:rsidRPr="00B33D1B">
        <w:rPr>
          <w:szCs w:val="24"/>
        </w:rPr>
        <w:t>” nevű „nagyon nehéz” nehézségű voltak. Továbbá mindegyikhez két különböző adatszerkezeti megvalósítást, illetve ezeken belül további kétféle korlátozás-leírási módot használtunk.</w:t>
      </w:r>
    </w:p>
    <w:p w14:paraId="18F65930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lastRenderedPageBreak/>
        <w:t xml:space="preserve">Lássuk is az első 4x5-ös nagyságú példát: adott 4 barát, akik moziba mennek egyik este. A moziban egymás mellé ülnek le. Mindegyikük azon felül, hogy hányadik széken ül, 5 tulajdonsággal jellemezhető: </w:t>
      </w:r>
    </w:p>
    <w:p w14:paraId="3DC8550A" w14:textId="77777777" w:rsidR="00914B6C" w:rsidRPr="00B33D1B" w:rsidRDefault="00914B6C" w:rsidP="008B4F35">
      <w:pPr>
        <w:pStyle w:val="Listaszerbekezds"/>
        <w:numPr>
          <w:ilvl w:val="0"/>
          <w:numId w:val="44"/>
        </w:numPr>
        <w:spacing w:after="160" w:line="259" w:lineRule="auto"/>
        <w:jc w:val="both"/>
      </w:pPr>
      <w:r w:rsidRPr="00B33D1B">
        <w:t xml:space="preserve">Milyen színű inget visel: </w:t>
      </w:r>
      <w:r w:rsidRPr="00B33D1B">
        <w:rPr>
          <w:b/>
        </w:rPr>
        <w:t xml:space="preserve">fekete, </w:t>
      </w:r>
      <w:r w:rsidRPr="00B33D1B">
        <w:rPr>
          <w:b/>
          <w:color w:val="2E74B5" w:themeColor="accent1" w:themeShade="BF"/>
        </w:rPr>
        <w:t>kék</w:t>
      </w:r>
      <w:r w:rsidRPr="00B33D1B">
        <w:rPr>
          <w:b/>
        </w:rPr>
        <w:t xml:space="preserve">, </w:t>
      </w:r>
      <w:r w:rsidRPr="00B33D1B">
        <w:rPr>
          <w:b/>
          <w:color w:val="538135" w:themeColor="accent6" w:themeShade="BF"/>
        </w:rPr>
        <w:t>zöld</w:t>
      </w:r>
      <w:r w:rsidRPr="00B33D1B">
        <w:rPr>
          <w:b/>
        </w:rPr>
        <w:t xml:space="preserve">, </w:t>
      </w:r>
      <w:r w:rsidRPr="00B33D1B">
        <w:rPr>
          <w:b/>
          <w:color w:val="FF0000"/>
        </w:rPr>
        <w:t>piros</w:t>
      </w:r>
    </w:p>
    <w:p w14:paraId="497328DD" w14:textId="77777777" w:rsidR="00914B6C" w:rsidRPr="00B33D1B" w:rsidRDefault="00914B6C" w:rsidP="008B4F35">
      <w:pPr>
        <w:pStyle w:val="Listaszerbekezds"/>
        <w:numPr>
          <w:ilvl w:val="0"/>
          <w:numId w:val="44"/>
        </w:numPr>
        <w:spacing w:after="160" w:line="259" w:lineRule="auto"/>
        <w:jc w:val="both"/>
      </w:pPr>
      <w:r w:rsidRPr="00B33D1B">
        <w:t xml:space="preserve">Keresztnév: </w:t>
      </w:r>
      <w:r w:rsidRPr="00B33D1B">
        <w:rPr>
          <w:b/>
        </w:rPr>
        <w:t xml:space="preserve">Daniel, </w:t>
      </w:r>
      <w:proofErr w:type="spellStart"/>
      <w:r w:rsidRPr="00B33D1B">
        <w:rPr>
          <w:b/>
        </w:rPr>
        <w:t>Joshua</w:t>
      </w:r>
      <w:proofErr w:type="spellEnd"/>
      <w:r w:rsidRPr="00B33D1B">
        <w:rPr>
          <w:b/>
        </w:rPr>
        <w:t xml:space="preserve">, </w:t>
      </w:r>
      <w:proofErr w:type="spellStart"/>
      <w:r w:rsidRPr="00B33D1B">
        <w:rPr>
          <w:b/>
        </w:rPr>
        <w:t>Nicholas</w:t>
      </w:r>
      <w:proofErr w:type="spellEnd"/>
      <w:r w:rsidRPr="00B33D1B">
        <w:rPr>
          <w:b/>
        </w:rPr>
        <w:t xml:space="preserve">, </w:t>
      </w:r>
      <w:proofErr w:type="spellStart"/>
      <w:r w:rsidRPr="00B33D1B">
        <w:rPr>
          <w:b/>
        </w:rPr>
        <w:t>Ryan</w:t>
      </w:r>
      <w:proofErr w:type="spellEnd"/>
    </w:p>
    <w:p w14:paraId="61F38405" w14:textId="77777777" w:rsidR="00914B6C" w:rsidRPr="00B33D1B" w:rsidRDefault="00914B6C" w:rsidP="008B4F35">
      <w:pPr>
        <w:pStyle w:val="Listaszerbekezds"/>
        <w:numPr>
          <w:ilvl w:val="0"/>
          <w:numId w:val="44"/>
        </w:numPr>
        <w:spacing w:after="160" w:line="259" w:lineRule="auto"/>
        <w:jc w:val="both"/>
      </w:pPr>
      <w:r w:rsidRPr="00B33D1B">
        <w:t xml:space="preserve">Milyen típusú film a kedvence: </w:t>
      </w:r>
      <w:proofErr w:type="gramStart"/>
      <w:r w:rsidRPr="00B33D1B">
        <w:rPr>
          <w:b/>
        </w:rPr>
        <w:t>akció</w:t>
      </w:r>
      <w:proofErr w:type="gramEnd"/>
      <w:r w:rsidRPr="00B33D1B">
        <w:rPr>
          <w:b/>
        </w:rPr>
        <w:t>, vígjáték, horror, thriller</w:t>
      </w:r>
    </w:p>
    <w:p w14:paraId="561C9692" w14:textId="77777777" w:rsidR="00914B6C" w:rsidRPr="00B33D1B" w:rsidRDefault="00914B6C" w:rsidP="008B4F35">
      <w:pPr>
        <w:pStyle w:val="Listaszerbekezds"/>
        <w:numPr>
          <w:ilvl w:val="0"/>
          <w:numId w:val="44"/>
        </w:numPr>
        <w:spacing w:after="160" w:line="259" w:lineRule="auto"/>
        <w:jc w:val="both"/>
      </w:pPr>
      <w:proofErr w:type="spellStart"/>
      <w:r w:rsidRPr="00B33D1B">
        <w:t>Nassolnivaló</w:t>
      </w:r>
      <w:proofErr w:type="spellEnd"/>
      <w:r w:rsidRPr="00B33D1B">
        <w:t xml:space="preserve">: </w:t>
      </w:r>
      <w:r w:rsidRPr="00B33D1B">
        <w:rPr>
          <w:b/>
        </w:rPr>
        <w:t xml:space="preserve">chips, süti, </w:t>
      </w:r>
      <w:proofErr w:type="spellStart"/>
      <w:r w:rsidRPr="00B33D1B">
        <w:rPr>
          <w:b/>
        </w:rPr>
        <w:t>cracker</w:t>
      </w:r>
      <w:proofErr w:type="spellEnd"/>
      <w:r w:rsidRPr="00B33D1B">
        <w:rPr>
          <w:b/>
        </w:rPr>
        <w:t xml:space="preserve">, </w:t>
      </w:r>
      <w:proofErr w:type="spellStart"/>
      <w:r w:rsidRPr="00B33D1B">
        <w:rPr>
          <w:b/>
        </w:rPr>
        <w:t>popcorn</w:t>
      </w:r>
      <w:proofErr w:type="spellEnd"/>
    </w:p>
    <w:p w14:paraId="21C94851" w14:textId="77777777" w:rsidR="00914B6C" w:rsidRPr="00B33D1B" w:rsidRDefault="00914B6C" w:rsidP="008B4F35">
      <w:pPr>
        <w:pStyle w:val="Listaszerbekezds"/>
        <w:numPr>
          <w:ilvl w:val="0"/>
          <w:numId w:val="44"/>
        </w:numPr>
        <w:spacing w:after="160" w:line="259" w:lineRule="auto"/>
        <w:jc w:val="both"/>
      </w:pPr>
      <w:r w:rsidRPr="00B33D1B">
        <w:t xml:space="preserve">Életkor: </w:t>
      </w:r>
      <w:r w:rsidRPr="00B33D1B">
        <w:rPr>
          <w:b/>
        </w:rPr>
        <w:t>11, 12, 13</w:t>
      </w:r>
      <w:r w:rsidRPr="00B33D1B">
        <w:t xml:space="preserve"> és </w:t>
      </w:r>
      <w:r w:rsidRPr="00B33D1B">
        <w:rPr>
          <w:b/>
        </w:rPr>
        <w:t>14</w:t>
      </w:r>
      <w:r w:rsidRPr="00B33D1B">
        <w:t xml:space="preserve"> éves</w:t>
      </w:r>
    </w:p>
    <w:p w14:paraId="41E806C5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Ahhoz, hogy megtudjuk, melyik széken ki </w:t>
      </w:r>
      <w:proofErr w:type="gramStart"/>
      <w:r w:rsidRPr="00B33D1B">
        <w:rPr>
          <w:szCs w:val="24"/>
        </w:rPr>
        <w:t>ül</w:t>
      </w:r>
      <w:proofErr w:type="gramEnd"/>
      <w:r w:rsidRPr="00B33D1B">
        <w:rPr>
          <w:szCs w:val="24"/>
        </w:rPr>
        <w:t xml:space="preserve"> és milyen tulajdonságokkal rendelkezik, a rendelkezésünkre áll 13 állítás, amelyeket modellezésünk során korlátozásokként(</w:t>
      </w:r>
      <w:proofErr w:type="spellStart"/>
      <w:r w:rsidRPr="00B33D1B">
        <w:rPr>
          <w:szCs w:val="24"/>
        </w:rPr>
        <w:t>constraint</w:t>
      </w:r>
      <w:proofErr w:type="spellEnd"/>
      <w:r w:rsidRPr="00B33D1B">
        <w:rPr>
          <w:szCs w:val="24"/>
        </w:rPr>
        <w:t>) kezeltünk.</w:t>
      </w:r>
    </w:p>
    <w:p w14:paraId="7D588802" w14:textId="7B656E7B" w:rsidR="00914B6C" w:rsidRDefault="00914B6C" w:rsidP="00914B6C">
      <w:pPr>
        <w:rPr>
          <w:rFonts w:cstheme="minorHAnsi"/>
          <w:szCs w:val="24"/>
          <w:lang w:eastAsia="hu-HU"/>
        </w:rPr>
      </w:pPr>
      <w:r w:rsidRPr="00B33D1B">
        <w:rPr>
          <w:szCs w:val="24"/>
        </w:rPr>
        <w:t xml:space="preserve">Az első verziójú modell esetében a 4 fiú adatainak tárolására tulajdonságtípusonként egy-egy bináris értékeket tartalmazó 2 </w:t>
      </w:r>
      <w:r w:rsidR="008867B1" w:rsidRPr="00B33D1B">
        <w:rPr>
          <w:szCs w:val="24"/>
        </w:rPr>
        <w:t xml:space="preserve">dimenziós mátrixot </w:t>
      </w:r>
      <w:proofErr w:type="gramStart"/>
      <w:r w:rsidR="008867B1" w:rsidRPr="00B33D1B">
        <w:rPr>
          <w:szCs w:val="24"/>
        </w:rPr>
        <w:t>deklaráltunk</w:t>
      </w:r>
      <w:proofErr w:type="gramEnd"/>
      <w:r w:rsidR="008867B1" w:rsidRPr="00B33D1B">
        <w:rPr>
          <w:rFonts w:cstheme="minorHAnsi"/>
          <w:szCs w:val="24"/>
          <w:lang w:eastAsia="hu-HU"/>
        </w:rPr>
        <w:t>(</w:t>
      </w:r>
      <w:r w:rsidR="00FF1491">
        <w:rPr>
          <w:rFonts w:cstheme="minorHAnsi"/>
          <w:szCs w:val="24"/>
          <w:lang w:eastAsia="hu-HU"/>
        </w:rPr>
        <w:t>18</w:t>
      </w:r>
      <w:r w:rsidR="008867B1" w:rsidRPr="00B33D1B">
        <w:rPr>
          <w:rFonts w:cstheme="minorHAnsi"/>
          <w:szCs w:val="24"/>
          <w:lang w:eastAsia="hu-HU"/>
        </w:rPr>
        <w:t>. ábra).</w:t>
      </w:r>
    </w:p>
    <w:p w14:paraId="6A4781FB" w14:textId="77777777" w:rsidR="00095AC0" w:rsidRDefault="00FF1491" w:rsidP="00564120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FF1491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3346BF6E" wp14:editId="13DEED6F">
                <wp:extent cx="4030980" cy="1404620"/>
                <wp:effectExtent l="0" t="0" r="26670" b="27940"/>
                <wp:docPr id="9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580B7" w14:textId="0238C143" w:rsidR="0086329E" w:rsidRPr="00FF1491" w:rsidRDefault="0086329E" w:rsidP="00095AC0">
                            <w:pPr>
                              <w:tabs>
                                <w:tab w:val="left" w:pos="851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gramStart"/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int</w:t>
                            </w:r>
                            <w:proofErr w:type="gram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: db = 4;</w:t>
                            </w:r>
                          </w:p>
                          <w:p w14:paraId="6B77DFCB" w14:textId="77777777" w:rsidR="0086329E" w:rsidRPr="00FF1491" w:rsidRDefault="0086329E" w:rsidP="00095AC0">
                            <w:pPr>
                              <w:tabs>
                                <w:tab w:val="left" w:pos="851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FF1491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set</w:t>
                            </w:r>
                            <w:proofErr w:type="spellEnd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F1491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of</w:t>
                            </w:r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F1491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int</w:t>
                            </w:r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: PEOPLE = 1</w:t>
                            </w:r>
                            <w:proofErr w:type="gramStart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..db</w:t>
                            </w:r>
                            <w:proofErr w:type="gramEnd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;</w:t>
                            </w:r>
                          </w:p>
                          <w:p w14:paraId="70D15D90" w14:textId="77777777" w:rsidR="0086329E" w:rsidRPr="00FF1491" w:rsidRDefault="0086329E" w:rsidP="00095AC0">
                            <w:pPr>
                              <w:tabs>
                                <w:tab w:val="left" w:pos="851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</w:pPr>
                          </w:p>
                          <w:p w14:paraId="2AFF5008" w14:textId="77777777" w:rsidR="0086329E" w:rsidRPr="00FF1491" w:rsidRDefault="0086329E" w:rsidP="00095AC0">
                            <w:pPr>
                              <w:tabs>
                                <w:tab w:val="left" w:pos="851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enum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NAMES = {Daniel, </w:t>
                            </w:r>
                            <w:proofErr w:type="spellStart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Joshua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Nicholas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Ryan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};</w:t>
                            </w:r>
                          </w:p>
                          <w:p w14:paraId="1FADF9FB" w14:textId="77777777" w:rsidR="0086329E" w:rsidRPr="00FF1491" w:rsidRDefault="0086329E" w:rsidP="00095AC0">
                            <w:pPr>
                              <w:tabs>
                                <w:tab w:val="left" w:pos="851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FF1491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enum</w:t>
                            </w:r>
                            <w:proofErr w:type="spellEnd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MOVIES = {</w:t>
                            </w:r>
                            <w:proofErr w:type="spellStart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action</w:t>
                            </w:r>
                            <w:proofErr w:type="spellEnd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comedy</w:t>
                            </w:r>
                            <w:proofErr w:type="spellEnd"/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, horror, thriller};</w:t>
                            </w:r>
                          </w:p>
                          <w:p w14:paraId="705BD910" w14:textId="77777777" w:rsidR="0086329E" w:rsidRPr="00FF1491" w:rsidRDefault="0086329E" w:rsidP="00095AC0">
                            <w:pPr>
                              <w:tabs>
                                <w:tab w:val="left" w:pos="851"/>
                              </w:tabs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[...]</w:t>
                            </w:r>
                          </w:p>
                          <w:p w14:paraId="0EA33493" w14:textId="77777777" w:rsidR="0086329E" w:rsidRPr="00FF1491" w:rsidRDefault="0086329E" w:rsidP="00095AC0">
                            <w:pPr>
                              <w:tabs>
                                <w:tab w:val="left" w:pos="851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array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NAMES, PEOPLE] </w:t>
                            </w:r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of</w:t>
                            </w:r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var</w:t>
                            </w:r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{0, 1}: </w:t>
                            </w:r>
                            <w:proofErr w:type="spellStart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;</w:t>
                            </w:r>
                          </w:p>
                          <w:p w14:paraId="2624A553" w14:textId="77777777" w:rsidR="0086329E" w:rsidRPr="00FF1491" w:rsidRDefault="0086329E" w:rsidP="00095AC0">
                            <w:pPr>
                              <w:tabs>
                                <w:tab w:val="left" w:pos="851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array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MOVIES, PEOPLE] </w:t>
                            </w:r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of</w:t>
                            </w:r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F1491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var</w:t>
                            </w:r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{0, 1}: </w:t>
                            </w:r>
                            <w:proofErr w:type="spellStart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movie</w:t>
                            </w:r>
                            <w:proofErr w:type="spellEnd"/>
                            <w:r w:rsidRPr="00FF1491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;</w:t>
                            </w:r>
                          </w:p>
                          <w:p w14:paraId="66E72449" w14:textId="77777777" w:rsidR="0086329E" w:rsidRPr="00FF1491" w:rsidRDefault="0086329E" w:rsidP="00095AC0">
                            <w:pPr>
                              <w:tabs>
                                <w:tab w:val="left" w:pos="851"/>
                              </w:tabs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r w:rsidRPr="00FF1491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[...]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46BF6E" id="_x0000_s1056" type="#_x0000_t202" style="width:317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">
                <v:textbox style="mso-fit-shape-to-text:t">
                  <w:txbxContent>
                    <w:p w14:paraId="7D9580B7" w14:textId="0238C143" w:rsidR="0086329E" w:rsidRPr="00FF1491" w:rsidRDefault="0086329E" w:rsidP="00095AC0">
                      <w:pPr>
                        <w:tabs>
                          <w:tab w:val="left" w:pos="851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int</w:t>
                      </w:r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: db = 4;</w:t>
                      </w:r>
                    </w:p>
                    <w:p w14:paraId="6B77DFCB" w14:textId="77777777" w:rsidR="0086329E" w:rsidRPr="00FF1491" w:rsidRDefault="0086329E" w:rsidP="00095AC0">
                      <w:pPr>
                        <w:tabs>
                          <w:tab w:val="left" w:pos="851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</w:pPr>
                      <w:r w:rsidRPr="00FF1491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set</w:t>
                      </w:r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r w:rsidRPr="00FF1491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of</w:t>
                      </w:r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r w:rsidRPr="00FF1491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int</w:t>
                      </w:r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>: PEOPLE = 1..db;</w:t>
                      </w:r>
                    </w:p>
                    <w:p w14:paraId="70D15D90" w14:textId="77777777" w:rsidR="0086329E" w:rsidRPr="00FF1491" w:rsidRDefault="0086329E" w:rsidP="00095AC0">
                      <w:pPr>
                        <w:tabs>
                          <w:tab w:val="left" w:pos="851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</w:pPr>
                    </w:p>
                    <w:p w14:paraId="2AFF5008" w14:textId="77777777" w:rsidR="0086329E" w:rsidRPr="00FF1491" w:rsidRDefault="0086329E" w:rsidP="00095AC0">
                      <w:pPr>
                        <w:tabs>
                          <w:tab w:val="left" w:pos="851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enum</w:t>
                      </w:r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NAMES = {Daniel, Joshua, Nicholas, Ryan};</w:t>
                      </w:r>
                    </w:p>
                    <w:p w14:paraId="1FADF9FB" w14:textId="77777777" w:rsidR="0086329E" w:rsidRPr="00FF1491" w:rsidRDefault="0086329E" w:rsidP="00095AC0">
                      <w:pPr>
                        <w:tabs>
                          <w:tab w:val="left" w:pos="851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FF1491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enum</w:t>
                      </w:r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MOVIES = {action, comedy, horror, thriller};</w:t>
                      </w:r>
                    </w:p>
                    <w:p w14:paraId="705BD910" w14:textId="77777777" w:rsidR="0086329E" w:rsidRPr="00FF1491" w:rsidRDefault="0086329E" w:rsidP="00095AC0">
                      <w:pPr>
                        <w:tabs>
                          <w:tab w:val="left" w:pos="851"/>
                        </w:tabs>
                        <w:spacing w:after="0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>[...]</w:t>
                      </w:r>
                    </w:p>
                    <w:p w14:paraId="0EA33493" w14:textId="77777777" w:rsidR="0086329E" w:rsidRPr="00FF1491" w:rsidRDefault="0086329E" w:rsidP="00095AC0">
                      <w:pPr>
                        <w:tabs>
                          <w:tab w:val="left" w:pos="851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array</w:t>
                      </w:r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[NAMES, PEOPLE] </w:t>
                      </w:r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of</w:t>
                      </w:r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var</w:t>
                      </w:r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{0, 1}: name;</w:t>
                      </w:r>
                    </w:p>
                    <w:p w14:paraId="2624A553" w14:textId="77777777" w:rsidR="0086329E" w:rsidRPr="00FF1491" w:rsidRDefault="0086329E" w:rsidP="00095AC0">
                      <w:pPr>
                        <w:tabs>
                          <w:tab w:val="left" w:pos="851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array</w:t>
                      </w:r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[MOVIES, PEOPLE] </w:t>
                      </w:r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of</w:t>
                      </w:r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r w:rsidRPr="00FF1491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var</w:t>
                      </w:r>
                      <w:r w:rsidRPr="00FF1491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{0, 1}: movie;</w:t>
                      </w:r>
                    </w:p>
                    <w:p w14:paraId="66E72449" w14:textId="77777777" w:rsidR="0086329E" w:rsidRPr="00FF1491" w:rsidRDefault="0086329E" w:rsidP="00095AC0">
                      <w:pPr>
                        <w:tabs>
                          <w:tab w:val="left" w:pos="851"/>
                        </w:tabs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FF1491">
                        <w:rPr>
                          <w:rFonts w:ascii="Consolas" w:hAnsi="Consolas"/>
                          <w:sz w:val="22"/>
                          <w:lang w:eastAsia="hu-HU"/>
                        </w:rPr>
                        <w:t>[...]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208AE8" w14:textId="54525F09" w:rsidR="00564120" w:rsidRPr="00B33D1B" w:rsidRDefault="00095AC0" w:rsidP="00564120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18</w:t>
      </w:r>
      <w:r w:rsidR="00564120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564120" w:rsidRPr="00B33D1B">
        <w:rPr>
          <w:rFonts w:ascii="Arial" w:hAnsi="Arial" w:cs="Arial"/>
          <w:sz w:val="20"/>
          <w:szCs w:val="20"/>
          <w:lang w:eastAsia="hu-HU" w:bidi="ar-SA"/>
        </w:rPr>
        <w:t xml:space="preserve"> </w:t>
      </w:r>
      <w:r w:rsidR="007968A9" w:rsidRPr="00B33D1B">
        <w:rPr>
          <w:rFonts w:ascii="Arial" w:hAnsi="Arial" w:cs="Arial"/>
          <w:sz w:val="20"/>
          <w:szCs w:val="20"/>
          <w:lang w:eastAsia="hu-HU" w:bidi="ar-SA"/>
        </w:rPr>
        <w:t>B</w:t>
      </w:r>
      <w:r w:rsidR="00564120" w:rsidRPr="00B33D1B">
        <w:rPr>
          <w:rFonts w:ascii="Arial" w:hAnsi="Arial" w:cs="Arial"/>
          <w:sz w:val="20"/>
          <w:szCs w:val="20"/>
          <w:lang w:eastAsia="hu-HU" w:bidi="ar-SA"/>
        </w:rPr>
        <w:t>ináris mátrixok deklarációja</w:t>
      </w:r>
      <w:r w:rsidR="007968A9" w:rsidRPr="00B33D1B">
        <w:rPr>
          <w:rFonts w:ascii="Arial" w:hAnsi="Arial" w:cs="Arial"/>
          <w:sz w:val="20"/>
          <w:szCs w:val="20"/>
          <w:lang w:eastAsia="hu-HU" w:bidi="ar-SA"/>
        </w:rPr>
        <w:t>.</w:t>
      </w:r>
    </w:p>
    <w:p w14:paraId="36D4D9D2" w14:textId="77777777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 </w:t>
      </w:r>
      <w:proofErr w:type="spellStart"/>
      <w:r w:rsidRPr="00B33D1B">
        <w:rPr>
          <w:rFonts w:cstheme="minorHAnsi"/>
          <w:szCs w:val="24"/>
        </w:rPr>
        <w:t>MiniZinc</w:t>
      </w:r>
      <w:proofErr w:type="spellEnd"/>
      <w:r w:rsidRPr="00B33D1B">
        <w:rPr>
          <w:rFonts w:cstheme="minorHAnsi"/>
          <w:szCs w:val="24"/>
        </w:rPr>
        <w:t xml:space="preserve"> nyelv sajátosságait kihasználva a sorok indexelésére egy-egy </w:t>
      </w:r>
      <w:proofErr w:type="gramStart"/>
      <w:r w:rsidRPr="00B33D1B">
        <w:rPr>
          <w:rFonts w:cstheme="minorHAnsi"/>
          <w:szCs w:val="24"/>
        </w:rPr>
        <w:t>felsorol(</w:t>
      </w:r>
      <w:proofErr w:type="spellStart"/>
      <w:proofErr w:type="gramEnd"/>
      <w:r w:rsidRPr="00B33D1B">
        <w:rPr>
          <w:rFonts w:ascii="Consolas" w:hAnsi="Consolas" w:cstheme="minorHAnsi"/>
          <w:szCs w:val="24"/>
        </w:rPr>
        <w:t>enum</w:t>
      </w:r>
      <w:proofErr w:type="spellEnd"/>
      <w:r w:rsidRPr="00B33D1B">
        <w:rPr>
          <w:rFonts w:cstheme="minorHAnsi"/>
          <w:szCs w:val="24"/>
        </w:rPr>
        <w:t xml:space="preserve">) típusú tömböt használtunk. Ennek a megoldás kiíratásánál illetve a korlátozások megfogalmazásánál lesz különös szerepe. Ebből következik, hogy a mátrix sorai az egyes tulajdonságok </w:t>
      </w:r>
      <w:proofErr w:type="gramStart"/>
      <w:r w:rsidRPr="00B33D1B">
        <w:rPr>
          <w:rFonts w:cstheme="minorHAnsi"/>
          <w:szCs w:val="24"/>
        </w:rPr>
        <w:t>konkrét</w:t>
      </w:r>
      <w:proofErr w:type="gramEnd"/>
      <w:r w:rsidRPr="00B33D1B">
        <w:rPr>
          <w:rFonts w:cstheme="minorHAnsi"/>
          <w:szCs w:val="24"/>
        </w:rPr>
        <w:t xml:space="preserve"> értékeit az oszlopai pedig sorrendben a fiúk moziban elfoglalt helyét jelölik. Amelynek indexelésére pedig szintén a leíró nyelv sajátossága miatt egy {1</w:t>
      </w:r>
      <w:proofErr w:type="gramStart"/>
      <w:r w:rsidRPr="00B33D1B">
        <w:rPr>
          <w:rFonts w:cstheme="minorHAnsi"/>
          <w:szCs w:val="24"/>
        </w:rPr>
        <w:t>..</w:t>
      </w:r>
      <w:proofErr w:type="gramEnd"/>
      <w:r w:rsidRPr="00B33D1B">
        <w:rPr>
          <w:rFonts w:cstheme="minorHAnsi"/>
          <w:szCs w:val="24"/>
        </w:rPr>
        <w:t xml:space="preserve">4} értékkészletű segédhalmazt használtunk, ahogy az a fenti ábrán is látható. Vegyünk egy példát: amennyiben a </w:t>
      </w:r>
      <w:proofErr w:type="spellStart"/>
      <w:r w:rsidRPr="00B33D1B">
        <w:rPr>
          <w:rFonts w:ascii="Consolas" w:hAnsi="Consolas" w:cstheme="minorHAnsi"/>
          <w:szCs w:val="24"/>
        </w:rPr>
        <w:t>movie</w:t>
      </w:r>
      <w:proofErr w:type="spellEnd"/>
      <w:r w:rsidRPr="00B33D1B">
        <w:rPr>
          <w:rFonts w:cstheme="minorHAnsi"/>
          <w:szCs w:val="24"/>
        </w:rPr>
        <w:t xml:space="preserve"> mátrix 3. sorának és 1. oszlopának metszetében az 1-es érték </w:t>
      </w:r>
      <w:proofErr w:type="gramStart"/>
      <w:r w:rsidRPr="00B33D1B">
        <w:rPr>
          <w:rFonts w:cstheme="minorHAnsi"/>
          <w:szCs w:val="24"/>
        </w:rPr>
        <w:t>szerepel(</w:t>
      </w:r>
      <w:proofErr w:type="spellStart"/>
      <w:proofErr w:type="gramEnd"/>
      <w:r w:rsidRPr="00B33D1B">
        <w:rPr>
          <w:rFonts w:ascii="Consolas" w:hAnsi="Consolas" w:cstheme="minorHAnsi"/>
          <w:szCs w:val="24"/>
        </w:rPr>
        <w:t>movie</w:t>
      </w:r>
      <w:proofErr w:type="spellEnd"/>
      <w:r w:rsidRPr="00B33D1B">
        <w:rPr>
          <w:rFonts w:ascii="Consolas" w:hAnsi="Consolas" w:cstheme="minorHAnsi"/>
          <w:szCs w:val="24"/>
        </w:rPr>
        <w:t>[horror, 1]=1</w:t>
      </w:r>
      <w:r w:rsidRPr="00B33D1B">
        <w:rPr>
          <w:rFonts w:cstheme="minorHAnsi"/>
          <w:szCs w:val="24"/>
        </w:rPr>
        <w:t>) azt jelenti, hogy az első helyen ülő fiúnak a horrorfilm a kedvence.</w:t>
      </w:r>
    </w:p>
    <w:p w14:paraId="1EB50D81" w14:textId="33521260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lastRenderedPageBreak/>
        <w:t xml:space="preserve">Belátható, hogy mivel egy tulajdonság </w:t>
      </w:r>
      <w:proofErr w:type="gramStart"/>
      <w:r w:rsidRPr="00B33D1B">
        <w:rPr>
          <w:rFonts w:cstheme="minorHAnsi"/>
          <w:szCs w:val="24"/>
        </w:rPr>
        <w:t>kategóriából</w:t>
      </w:r>
      <w:proofErr w:type="gramEnd"/>
      <w:r w:rsidRPr="00B33D1B">
        <w:rPr>
          <w:rFonts w:cstheme="minorHAnsi"/>
          <w:szCs w:val="24"/>
        </w:rPr>
        <w:t xml:space="preserve"> minden fiúhoz(egész pontosan ülőhelyhez, mivel még nem tudjuk, ki hol ül) pontosan egy értéket rendelünk hozzá, ezért az összes bináris mátrix sor- és oszlopösszegének egyenlőnek kell lennie 1-gyel. Ezt hivatottak biz</w:t>
      </w:r>
      <w:r w:rsidR="008867B1" w:rsidRPr="00B33D1B">
        <w:rPr>
          <w:rFonts w:cstheme="minorHAnsi"/>
          <w:szCs w:val="24"/>
        </w:rPr>
        <w:t xml:space="preserve">tosítani az alábbi </w:t>
      </w:r>
      <w:proofErr w:type="gramStart"/>
      <w:r w:rsidR="008867B1" w:rsidRPr="00B33D1B">
        <w:rPr>
          <w:rFonts w:cstheme="minorHAnsi"/>
          <w:szCs w:val="24"/>
        </w:rPr>
        <w:t>korlátok</w:t>
      </w:r>
      <w:r w:rsidR="008867B1" w:rsidRPr="00B33D1B">
        <w:rPr>
          <w:rFonts w:cstheme="minorHAnsi"/>
          <w:szCs w:val="24"/>
          <w:lang w:eastAsia="hu-HU"/>
        </w:rPr>
        <w:t>(</w:t>
      </w:r>
      <w:proofErr w:type="gramEnd"/>
      <w:r w:rsidR="008867B1" w:rsidRPr="00B33D1B">
        <w:rPr>
          <w:rFonts w:cstheme="minorHAnsi"/>
          <w:szCs w:val="24"/>
          <w:lang w:eastAsia="hu-HU"/>
        </w:rPr>
        <w:t>x. ábra).</w:t>
      </w:r>
    </w:p>
    <w:p w14:paraId="09210FA0" w14:textId="5EFC48A6" w:rsidR="0005758F" w:rsidRDefault="0005758F" w:rsidP="00BA32E6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05758F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4C467115" wp14:editId="71C4C980">
                <wp:extent cx="5013960" cy="1404620"/>
                <wp:effectExtent l="0" t="0" r="15240" b="20955"/>
                <wp:docPr id="9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106D1" w14:textId="570D5B1A" w:rsidR="0086329E" w:rsidRPr="00957B1E" w:rsidRDefault="0086329E" w:rsidP="000575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7B1E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p </w:t>
                            </w:r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r w:rsidRPr="00957B1E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sum</w:t>
                            </w:r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(n </w:t>
                            </w:r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NAMES)(</w:t>
                            </w: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[n, p])=1);</w:t>
                            </w:r>
                          </w:p>
                          <w:p w14:paraId="0ADF319B" w14:textId="77777777" w:rsidR="0086329E" w:rsidRPr="00957B1E" w:rsidRDefault="0086329E" w:rsidP="0005758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7B1E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n </w:t>
                            </w:r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NAMES)(</w:t>
                            </w:r>
                            <w:r w:rsidRPr="00957B1E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sum</w:t>
                            </w:r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(p </w:t>
                            </w:r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[n, p])=1);</w:t>
                            </w:r>
                          </w:p>
                          <w:p w14:paraId="2F7ECB33" w14:textId="77777777" w:rsidR="0086329E" w:rsidRPr="00957B1E" w:rsidRDefault="0086329E" w:rsidP="0005758F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[...]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467115" id="_x0000_s1057" type="#_x0000_t202" style="width:394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">
                <v:textbox style="mso-fit-shape-to-text:t">
                  <w:txbxContent>
                    <w:p w14:paraId="033106D1" w14:textId="570D5B1A" w:rsidR="0086329E" w:rsidRPr="00957B1E" w:rsidRDefault="0086329E" w:rsidP="000575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r w:rsidRPr="00957B1E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(p </w:t>
                      </w:r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PEOPLE)(</w:t>
                      </w:r>
                      <w:r w:rsidRPr="00957B1E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sum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(n </w:t>
                      </w:r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NAMES)(name[n, p])=1);</w:t>
                      </w:r>
                    </w:p>
                    <w:p w14:paraId="0ADF319B" w14:textId="77777777" w:rsidR="0086329E" w:rsidRPr="00957B1E" w:rsidRDefault="0086329E" w:rsidP="0005758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r w:rsidRPr="00957B1E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(n </w:t>
                      </w:r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NAMES)(</w:t>
                      </w:r>
                      <w:r w:rsidRPr="00957B1E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sum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(p </w:t>
                      </w:r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PEOPLE)(name[n, p])=1);</w:t>
                      </w:r>
                    </w:p>
                    <w:p w14:paraId="2F7ECB33" w14:textId="77777777" w:rsidR="0086329E" w:rsidRPr="00957B1E" w:rsidRDefault="0086329E" w:rsidP="0005758F">
                      <w:pPr>
                        <w:spacing w:after="0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>[...]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349B06" w14:textId="69E04727" w:rsidR="00F646D6" w:rsidRPr="00B33D1B" w:rsidRDefault="0005758F" w:rsidP="00BA32E6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19</w:t>
      </w:r>
      <w:r w:rsidR="00A26B62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A26B62" w:rsidRPr="00B33D1B">
        <w:rPr>
          <w:rFonts w:ascii="Arial" w:hAnsi="Arial" w:cs="Arial"/>
          <w:sz w:val="20"/>
          <w:szCs w:val="20"/>
          <w:lang w:eastAsia="hu-HU" w:bidi="ar-SA"/>
        </w:rPr>
        <w:t xml:space="preserve"> Állandó sor- illetve oszlopösszeg biztosítása.</w:t>
      </w:r>
    </w:p>
    <w:p w14:paraId="149E088E" w14:textId="77777777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 </w:t>
      </w:r>
      <w:proofErr w:type="spellStart"/>
      <w:r w:rsidRPr="00B33D1B">
        <w:rPr>
          <w:rFonts w:ascii="Consolas" w:hAnsi="Consolas" w:cstheme="minorHAnsi"/>
          <w:szCs w:val="24"/>
        </w:rPr>
        <w:t>forall</w:t>
      </w:r>
      <w:proofErr w:type="spellEnd"/>
      <w:r w:rsidRPr="00B33D1B">
        <w:rPr>
          <w:rFonts w:cstheme="minorHAnsi"/>
          <w:szCs w:val="24"/>
        </w:rPr>
        <w:t xml:space="preserve"> biztosítja, hogy minden sorra(ill. oszlopra) teljesüljön az, hogy a </w:t>
      </w:r>
      <w:r w:rsidRPr="00B33D1B">
        <w:rPr>
          <w:rFonts w:ascii="Consolas" w:hAnsi="Consolas" w:cstheme="minorHAnsi"/>
          <w:szCs w:val="24"/>
        </w:rPr>
        <w:t>sum</w:t>
      </w:r>
      <w:r w:rsidRPr="00B33D1B">
        <w:rPr>
          <w:rFonts w:cstheme="minorHAnsi"/>
          <w:szCs w:val="24"/>
        </w:rPr>
        <w:t xml:space="preserve"> függvény visszatérési értéke(amely az </w:t>
      </w:r>
      <w:proofErr w:type="gramStart"/>
      <w:r w:rsidRPr="00B33D1B">
        <w:rPr>
          <w:rFonts w:cstheme="minorHAnsi"/>
          <w:szCs w:val="24"/>
        </w:rPr>
        <w:t>oszlopot</w:t>
      </w:r>
      <w:proofErr w:type="gramEnd"/>
      <w:r w:rsidRPr="00B33D1B">
        <w:rPr>
          <w:rFonts w:cstheme="minorHAnsi"/>
          <w:szCs w:val="24"/>
        </w:rPr>
        <w:t xml:space="preserve"> ill. sort </w:t>
      </w:r>
      <w:proofErr w:type="spellStart"/>
      <w:r w:rsidRPr="00B33D1B">
        <w:rPr>
          <w:rFonts w:cstheme="minorHAnsi"/>
          <w:szCs w:val="24"/>
        </w:rPr>
        <w:t>összegzi</w:t>
      </w:r>
      <w:proofErr w:type="spellEnd"/>
      <w:r w:rsidRPr="00B33D1B">
        <w:rPr>
          <w:rFonts w:cstheme="minorHAnsi"/>
          <w:szCs w:val="24"/>
        </w:rPr>
        <w:t>) 1.</w:t>
      </w:r>
    </w:p>
    <w:p w14:paraId="0DBAF5A6" w14:textId="29DB6DA1" w:rsidR="00914B6C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Ezek után következhetett a 13 korlátozás megfogalmazása. Ezen példa esetében 6 különböző típusú korlátozást azonosítottunk, amelyek esetében a kifejezések szerkezete változatlan csak az </w:t>
      </w:r>
      <w:proofErr w:type="gramStart"/>
      <w:r w:rsidRPr="00B33D1B">
        <w:rPr>
          <w:rFonts w:cstheme="minorHAnsi"/>
          <w:szCs w:val="24"/>
        </w:rPr>
        <w:t>adatok(</w:t>
      </w:r>
      <w:proofErr w:type="gramEnd"/>
      <w:r w:rsidRPr="00B33D1B">
        <w:rPr>
          <w:rFonts w:cstheme="minorHAnsi"/>
          <w:szCs w:val="24"/>
        </w:rPr>
        <w:t>egész pontosan az indexelés) változik.</w:t>
      </w:r>
    </w:p>
    <w:p w14:paraId="4576B3FD" w14:textId="38BA45A7" w:rsidR="009C7915" w:rsidRDefault="009C7915" w:rsidP="009C7915">
      <w:pPr>
        <w:rPr>
          <w:rFonts w:cstheme="minorHAnsi"/>
        </w:rPr>
      </w:pPr>
      <w:r>
        <w:rPr>
          <w:rFonts w:cstheme="minorHAnsi"/>
          <w:szCs w:val="24"/>
        </w:rPr>
        <w:t xml:space="preserve">Az </w:t>
      </w:r>
      <w:r w:rsidR="007C2AFD">
        <w:rPr>
          <w:rFonts w:cstheme="minorHAnsi"/>
          <w:szCs w:val="24"/>
        </w:rPr>
        <w:t>I.</w:t>
      </w:r>
      <w:r>
        <w:rPr>
          <w:rFonts w:cstheme="minorHAnsi"/>
          <w:szCs w:val="24"/>
        </w:rPr>
        <w:t xml:space="preserve"> típusnál </w:t>
      </w:r>
      <w:proofErr w:type="gramStart"/>
      <w:r w:rsidRPr="00B33D1B">
        <w:rPr>
          <w:rFonts w:cstheme="minorHAnsi"/>
        </w:rPr>
        <w:t>konkrétan</w:t>
      </w:r>
      <w:proofErr w:type="gramEnd"/>
      <w:r w:rsidRPr="00B33D1B">
        <w:rPr>
          <w:rFonts w:cstheme="minorHAnsi"/>
        </w:rPr>
        <w:t xml:space="preserve"> megmondják, hogy mely pozícióban milyen tulajdonságú ember ül(</w:t>
      </w:r>
      <w:r>
        <w:rPr>
          <w:rFonts w:cstheme="minorHAnsi"/>
        </w:rPr>
        <w:t>20</w:t>
      </w:r>
      <w:r w:rsidRPr="00B33D1B">
        <w:rPr>
          <w:rFonts w:cstheme="minorHAnsi"/>
        </w:rPr>
        <w:t>. ábra).</w:t>
      </w:r>
    </w:p>
    <w:p w14:paraId="57FC2AC9" w14:textId="07E038ED" w:rsidR="00957B1E" w:rsidRDefault="00957B1E" w:rsidP="00957B1E">
      <w:pPr>
        <w:jc w:val="center"/>
        <w:rPr>
          <w:rFonts w:cstheme="minorHAnsi"/>
        </w:rPr>
      </w:pPr>
      <w:r w:rsidRPr="00957B1E">
        <w:rPr>
          <w:rFonts w:cstheme="minorHAnsi"/>
          <w:noProof/>
          <w:lang w:eastAsia="hu-HU" w:bidi="ar-SA"/>
        </w:rPr>
        <mc:AlternateContent>
          <mc:Choice Requires="wps">
            <w:drawing>
              <wp:inline distT="0" distB="0" distL="0" distR="0" wp14:anchorId="1529D4D9" wp14:editId="2726E55C">
                <wp:extent cx="2437130" cy="1404620"/>
                <wp:effectExtent l="0" t="0" r="20320" b="16510"/>
                <wp:docPr id="1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7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239F7" w14:textId="5FDA277E" w:rsidR="0086329E" w:rsidRPr="00957B1E" w:rsidRDefault="0086329E" w:rsidP="00957B1E">
                            <w:pPr>
                              <w:spacing w:after="0"/>
                              <w:jc w:val="left"/>
                              <w:rPr>
                                <w:sz w:val="22"/>
                              </w:rPr>
                            </w:pPr>
                            <w:proofErr w:type="spellStart"/>
                            <w:r w:rsidRPr="00957B1E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age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fourteen,3]=1;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29D4D9" id="_x0000_s1058" type="#_x0000_t202" style="width:191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">
                <v:textbox style="mso-fit-shape-to-text:t">
                  <w:txbxContent>
                    <w:p w14:paraId="000239F7" w14:textId="5FDA277E" w:rsidR="0086329E" w:rsidRPr="00957B1E" w:rsidRDefault="0086329E" w:rsidP="00957B1E">
                      <w:pPr>
                        <w:spacing w:after="0"/>
                        <w:jc w:val="left"/>
                        <w:rPr>
                          <w:sz w:val="22"/>
                        </w:rPr>
                      </w:pPr>
                      <w:r w:rsidRPr="00957B1E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age[fourteen,3]=1;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5658C4" w14:textId="3A9863D8" w:rsidR="00957B1E" w:rsidRPr="00B33D1B" w:rsidRDefault="00957B1E" w:rsidP="00957B1E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20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Kikötés: A 14 éves fiú a harmadik helyen ül.</w:t>
      </w:r>
    </w:p>
    <w:p w14:paraId="703E6C3E" w14:textId="21EC330C" w:rsidR="009C7915" w:rsidRDefault="009C7915" w:rsidP="009C7915">
      <w:pPr>
        <w:rPr>
          <w:rFonts w:cstheme="minorHAnsi"/>
          <w:szCs w:val="24"/>
          <w:lang w:eastAsia="hu-HU"/>
        </w:rPr>
      </w:pPr>
      <w:r>
        <w:rPr>
          <w:rFonts w:cstheme="minorHAnsi"/>
        </w:rPr>
        <w:t xml:space="preserve">A </w:t>
      </w:r>
      <w:r w:rsidR="007C2AFD">
        <w:rPr>
          <w:rFonts w:cstheme="minorHAnsi"/>
        </w:rPr>
        <w:t xml:space="preserve">II. </w:t>
      </w:r>
      <w:proofErr w:type="gramStart"/>
      <w:r w:rsidR="007C2AFD">
        <w:rPr>
          <w:rFonts w:cstheme="minorHAnsi"/>
        </w:rPr>
        <w:t>típus</w:t>
      </w:r>
      <w:r>
        <w:rPr>
          <w:rFonts w:cstheme="minorHAnsi"/>
        </w:rPr>
        <w:t xml:space="preserve"> </w:t>
      </w:r>
      <w:r w:rsidRPr="00B33D1B">
        <w:rPr>
          <w:rFonts w:cstheme="minorHAnsi"/>
        </w:rPr>
        <w:t>hasonló</w:t>
      </w:r>
      <w:proofErr w:type="gramEnd"/>
      <w:r w:rsidRPr="00B33D1B">
        <w:rPr>
          <w:rFonts w:cstheme="minorHAnsi"/>
        </w:rPr>
        <w:t xml:space="preserve"> az elsőhöz, de itt a széksor valamelyik széléről nyilatkozunk(</w:t>
      </w:r>
      <w:r>
        <w:rPr>
          <w:rFonts w:cstheme="minorHAnsi"/>
        </w:rPr>
        <w:t>21</w:t>
      </w:r>
      <w:r w:rsidRPr="00B33D1B">
        <w:rPr>
          <w:rFonts w:cstheme="minorHAnsi"/>
        </w:rPr>
        <w:t>. ábra).</w:t>
      </w:r>
      <w:r>
        <w:rPr>
          <w:rFonts w:cstheme="minorHAnsi"/>
        </w:rPr>
        <w:t xml:space="preserve"> </w:t>
      </w:r>
      <w:r w:rsidRPr="00B33D1B">
        <w:rPr>
          <w:rFonts w:cstheme="minorHAnsi"/>
          <w:szCs w:val="24"/>
          <w:lang w:eastAsia="hu-HU"/>
        </w:rPr>
        <w:t>Itt kihasználjuk</w:t>
      </w:r>
      <w:r>
        <w:rPr>
          <w:rFonts w:cstheme="minorHAnsi"/>
          <w:szCs w:val="24"/>
          <w:lang w:eastAsia="hu-HU"/>
        </w:rPr>
        <w:t>,</w:t>
      </w:r>
      <w:r w:rsidRPr="00B33D1B">
        <w:rPr>
          <w:rFonts w:cstheme="minorHAnsi"/>
          <w:szCs w:val="24"/>
          <w:lang w:eastAsia="hu-HU"/>
        </w:rPr>
        <w:t xml:space="preserve"> hogy bináris mátrixszal dolgozunk, ezért két elem összege 1 kell</w:t>
      </w:r>
      <w:r>
        <w:rPr>
          <w:rFonts w:cstheme="minorHAnsi"/>
          <w:szCs w:val="24"/>
          <w:lang w:eastAsia="hu-HU"/>
        </w:rPr>
        <w:t>,</w:t>
      </w:r>
      <w:r w:rsidRPr="00B33D1B">
        <w:rPr>
          <w:rFonts w:cstheme="minorHAnsi"/>
          <w:szCs w:val="24"/>
          <w:lang w:eastAsia="hu-HU"/>
        </w:rPr>
        <w:t xml:space="preserve"> hogy legyen, miszerint vagy az egyik szélen vagy a másikon ülhet </w:t>
      </w:r>
      <w:proofErr w:type="spellStart"/>
      <w:r w:rsidRPr="00B33D1B">
        <w:rPr>
          <w:rFonts w:cstheme="minorHAnsi"/>
          <w:szCs w:val="24"/>
          <w:lang w:eastAsia="hu-HU"/>
        </w:rPr>
        <w:t>Joshua</w:t>
      </w:r>
      <w:proofErr w:type="spellEnd"/>
      <w:r w:rsidRPr="00B33D1B">
        <w:rPr>
          <w:rFonts w:cstheme="minorHAnsi"/>
          <w:szCs w:val="24"/>
          <w:lang w:eastAsia="hu-HU"/>
        </w:rPr>
        <w:t>.</w:t>
      </w:r>
    </w:p>
    <w:p w14:paraId="033B2D10" w14:textId="1174CA57" w:rsidR="00957B1E" w:rsidRDefault="00957B1E" w:rsidP="00957B1E">
      <w:pPr>
        <w:jc w:val="center"/>
        <w:rPr>
          <w:rFonts w:cstheme="minorHAnsi"/>
          <w:szCs w:val="24"/>
          <w:lang w:eastAsia="hu-HU"/>
        </w:rPr>
      </w:pPr>
      <w:r w:rsidRPr="00957B1E">
        <w:rPr>
          <w:rFonts w:cstheme="minorHAnsi"/>
          <w:noProof/>
          <w:szCs w:val="24"/>
          <w:lang w:eastAsia="hu-HU" w:bidi="ar-SA"/>
        </w:rPr>
        <mc:AlternateContent>
          <mc:Choice Requires="wps">
            <w:drawing>
              <wp:inline distT="0" distB="0" distL="0" distR="0" wp14:anchorId="6DBFDF25" wp14:editId="4D7CB6D2">
                <wp:extent cx="3610610" cy="1404620"/>
                <wp:effectExtent l="0" t="0" r="27940" b="16510"/>
                <wp:docPr id="1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0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7F27F" w14:textId="6E621243" w:rsidR="0086329E" w:rsidRPr="00957B1E" w:rsidRDefault="0086329E" w:rsidP="00957B1E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957B1E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Joshua,1]+</w:t>
                            </w:r>
                            <w:proofErr w:type="spell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Joshua,db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]=1;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BFDF25" id="_x0000_s1059" type="#_x0000_t202" style="width:284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">
                <v:textbox style="mso-fit-shape-to-text:t">
                  <w:txbxContent>
                    <w:p w14:paraId="49A7F27F" w14:textId="6E621243" w:rsidR="0086329E" w:rsidRPr="00957B1E" w:rsidRDefault="0086329E" w:rsidP="00957B1E">
                      <w:pPr>
                        <w:spacing w:after="0"/>
                        <w:jc w:val="center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957B1E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name[Joshua,1]+name[Joshua,db]=1;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76910F" w14:textId="447E73BA" w:rsidR="00957B1E" w:rsidRPr="00B33D1B" w:rsidRDefault="00957B1E" w:rsidP="00957B1E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21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Kikötés: </w:t>
      </w:r>
      <w:proofErr w:type="spellStart"/>
      <w:r w:rsidRPr="00B33D1B">
        <w:rPr>
          <w:rFonts w:ascii="Arial" w:hAnsi="Arial" w:cs="Arial"/>
          <w:sz w:val="20"/>
          <w:szCs w:val="20"/>
          <w:lang w:eastAsia="hu-HU" w:bidi="ar-SA"/>
        </w:rPr>
        <w:t>Joshua</w:t>
      </w:r>
      <w:proofErr w:type="spellEnd"/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valamelyik szélen ül.</w:t>
      </w:r>
    </w:p>
    <w:p w14:paraId="71F0AA6C" w14:textId="29181DE3" w:rsidR="009C7915" w:rsidRDefault="009C7915" w:rsidP="009C7915">
      <w:pPr>
        <w:rPr>
          <w:rFonts w:cstheme="minorHAnsi"/>
        </w:rPr>
      </w:pPr>
      <w:r>
        <w:rPr>
          <w:rFonts w:cstheme="minorHAnsi"/>
          <w:szCs w:val="24"/>
          <w:lang w:eastAsia="hu-HU"/>
        </w:rPr>
        <w:t xml:space="preserve">A </w:t>
      </w:r>
      <w:r w:rsidR="007C2AFD">
        <w:rPr>
          <w:rFonts w:cstheme="minorHAnsi"/>
          <w:szCs w:val="24"/>
          <w:lang w:eastAsia="hu-HU"/>
        </w:rPr>
        <w:t>III.</w:t>
      </w:r>
      <w:r>
        <w:rPr>
          <w:rFonts w:cstheme="minorHAnsi"/>
          <w:szCs w:val="24"/>
          <w:lang w:eastAsia="hu-HU"/>
        </w:rPr>
        <w:t xml:space="preserve"> </w:t>
      </w:r>
      <w:r w:rsidR="00957B1E">
        <w:rPr>
          <w:rFonts w:cstheme="minorHAnsi"/>
          <w:szCs w:val="24"/>
          <w:lang w:eastAsia="hu-HU"/>
        </w:rPr>
        <w:t>típusú korlátozás</w:t>
      </w:r>
      <w:r>
        <w:rPr>
          <w:rFonts w:cstheme="minorHAnsi"/>
          <w:szCs w:val="24"/>
          <w:lang w:eastAsia="hu-HU"/>
        </w:rPr>
        <w:t xml:space="preserve"> </w:t>
      </w:r>
      <w:r w:rsidRPr="00B33D1B">
        <w:rPr>
          <w:rFonts w:cstheme="minorHAnsi"/>
        </w:rPr>
        <w:t xml:space="preserve">két tulajdonságot kapcsol össze </w:t>
      </w:r>
      <w:proofErr w:type="gramStart"/>
      <w:r w:rsidRPr="00B33D1B">
        <w:rPr>
          <w:rFonts w:cstheme="minorHAnsi"/>
        </w:rPr>
        <w:t>egymással(</w:t>
      </w:r>
      <w:proofErr w:type="gramEnd"/>
      <w:r>
        <w:rPr>
          <w:rFonts w:cstheme="minorHAnsi"/>
        </w:rPr>
        <w:t>22</w:t>
      </w:r>
      <w:r w:rsidRPr="00B33D1B">
        <w:rPr>
          <w:rFonts w:cstheme="minorHAnsi"/>
        </w:rPr>
        <w:t>. ábra).</w:t>
      </w:r>
    </w:p>
    <w:p w14:paraId="422A78EB" w14:textId="12E43308" w:rsidR="00957B1E" w:rsidRDefault="00957B1E" w:rsidP="00957B1E">
      <w:pPr>
        <w:jc w:val="center"/>
        <w:rPr>
          <w:rFonts w:cstheme="minorHAnsi"/>
        </w:rPr>
      </w:pPr>
      <w:r w:rsidRPr="00957B1E">
        <w:rPr>
          <w:rFonts w:cstheme="minorHAnsi"/>
          <w:noProof/>
          <w:lang w:eastAsia="hu-HU" w:bidi="ar-SA"/>
        </w:rPr>
        <mc:AlternateContent>
          <mc:Choice Requires="wps">
            <w:drawing>
              <wp:inline distT="0" distB="0" distL="0" distR="0" wp14:anchorId="019AC3A6" wp14:editId="1C250FA0">
                <wp:extent cx="4304030" cy="1404620"/>
                <wp:effectExtent l="0" t="0" r="20320" b="10795"/>
                <wp:docPr id="10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4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343E4" w14:textId="1DF0F153" w:rsidR="0086329E" w:rsidRPr="00957B1E" w:rsidRDefault="0086329E" w:rsidP="00957B1E">
                            <w:pPr>
                              <w:spacing w:after="0" w:line="240" w:lineRule="auto"/>
                              <w:ind w:left="709" w:hanging="709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957B1E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7B1E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957B1E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proofErr w:type="spell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Joshua,szek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] = </w:t>
                            </w:r>
                            <w:proofErr w:type="spell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movie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[horror, </w:t>
                            </w:r>
                            <w:proofErr w:type="spell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9AC3A6" id="_x0000_s1060" type="#_x0000_t202" style="width:338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">
                <v:textbox style="mso-fit-shape-to-text:t">
                  <w:txbxContent>
                    <w:p w14:paraId="51A343E4" w14:textId="1DF0F153" w:rsidR="0086329E" w:rsidRPr="00957B1E" w:rsidRDefault="0086329E" w:rsidP="00957B1E">
                      <w:pPr>
                        <w:spacing w:after="0" w:line="240" w:lineRule="auto"/>
                        <w:ind w:left="709" w:hanging="709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957B1E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r w:rsidRPr="00957B1E">
                        <w:rPr>
                          <w:rFonts w:ascii="Consolas" w:hAnsi="Consolas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(szek </w:t>
                      </w:r>
                      <w:r w:rsidRPr="00957B1E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PEOPLE)(name[Joshua,szek] = movie[horror, szek]);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24C151" w14:textId="55190163" w:rsidR="00957B1E" w:rsidRPr="00B33D1B" w:rsidRDefault="00957B1E" w:rsidP="00957B1E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22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Kikötés: </w:t>
      </w:r>
      <w:proofErr w:type="spellStart"/>
      <w:r w:rsidRPr="00B33D1B">
        <w:rPr>
          <w:rFonts w:ascii="Arial" w:hAnsi="Arial" w:cs="Arial"/>
          <w:sz w:val="20"/>
          <w:szCs w:val="20"/>
          <w:lang w:eastAsia="hu-HU" w:bidi="ar-SA"/>
        </w:rPr>
        <w:t>Joshua</w:t>
      </w:r>
      <w:proofErr w:type="spellEnd"/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a horrorfilmet szereti.</w:t>
      </w:r>
    </w:p>
    <w:p w14:paraId="03666A37" w14:textId="2317BC45" w:rsidR="009C7915" w:rsidRDefault="009C7915" w:rsidP="009C7915">
      <w:pPr>
        <w:rPr>
          <w:rFonts w:cstheme="minorHAnsi"/>
          <w:szCs w:val="24"/>
          <w:lang w:eastAsia="hu-HU"/>
        </w:rPr>
      </w:pPr>
      <w:r>
        <w:rPr>
          <w:rFonts w:cstheme="minorHAnsi"/>
        </w:rPr>
        <w:lastRenderedPageBreak/>
        <w:t xml:space="preserve">A </w:t>
      </w:r>
      <w:r w:rsidR="007C2AFD">
        <w:rPr>
          <w:rFonts w:cstheme="minorHAnsi"/>
        </w:rPr>
        <w:t>IV.</w:t>
      </w:r>
      <w:r>
        <w:rPr>
          <w:rFonts w:cstheme="minorHAnsi"/>
        </w:rPr>
        <w:t xml:space="preserve"> típus </w:t>
      </w:r>
      <w:r w:rsidRPr="00B33D1B">
        <w:rPr>
          <w:rFonts w:cstheme="minorHAnsi"/>
        </w:rPr>
        <w:t xml:space="preserve">valamely tulajdonságú </w:t>
      </w:r>
      <w:r>
        <w:rPr>
          <w:rFonts w:cstheme="minorHAnsi"/>
        </w:rPr>
        <w:t>személy</w:t>
      </w:r>
      <w:r w:rsidRPr="00B33D1B">
        <w:rPr>
          <w:rFonts w:cstheme="minorHAnsi"/>
        </w:rPr>
        <w:t xml:space="preserve"> mellett közvetlenül </w:t>
      </w:r>
      <w:proofErr w:type="gramStart"/>
      <w:r w:rsidRPr="00B33D1B">
        <w:rPr>
          <w:rFonts w:cstheme="minorHAnsi"/>
        </w:rPr>
        <w:t>balra(</w:t>
      </w:r>
      <w:proofErr w:type="gramEnd"/>
      <w:r w:rsidRPr="00B33D1B">
        <w:rPr>
          <w:rFonts w:cstheme="minorHAnsi"/>
        </w:rPr>
        <w:t>illetve jobbra) ülő emberről állít valamit(</w:t>
      </w:r>
      <w:r>
        <w:rPr>
          <w:rFonts w:cstheme="minorHAnsi"/>
        </w:rPr>
        <w:t>23</w:t>
      </w:r>
      <w:r w:rsidRPr="00B33D1B">
        <w:rPr>
          <w:rFonts w:cstheme="minorHAnsi"/>
        </w:rPr>
        <w:t>. ábra).</w:t>
      </w:r>
      <w:r>
        <w:rPr>
          <w:rFonts w:cstheme="minorHAnsi"/>
        </w:rPr>
        <w:t xml:space="preserve"> </w:t>
      </w:r>
      <w:r w:rsidRPr="00B33D1B">
        <w:rPr>
          <w:rFonts w:cstheme="minorHAnsi"/>
          <w:szCs w:val="24"/>
          <w:lang w:eastAsia="hu-HU"/>
        </w:rPr>
        <w:t xml:space="preserve">Itt viszont ki kell kötnünk, hogy az első helyen(tehát a bal szélen) nem ülhet a </w:t>
      </w:r>
      <w:proofErr w:type="gramStart"/>
      <w:r w:rsidRPr="00B33D1B">
        <w:rPr>
          <w:rFonts w:cstheme="minorHAnsi"/>
          <w:szCs w:val="24"/>
          <w:lang w:eastAsia="hu-HU"/>
        </w:rPr>
        <w:t>thriller kedvelő</w:t>
      </w:r>
      <w:proofErr w:type="gramEnd"/>
      <w:r w:rsidRPr="00B33D1B">
        <w:rPr>
          <w:rFonts w:cstheme="minorHAnsi"/>
          <w:szCs w:val="24"/>
          <w:lang w:eastAsia="hu-HU"/>
        </w:rPr>
        <w:t xml:space="preserve">, mivel az ő bal oldalán már nem ülhet senki. A korlátozás megfogalmazásánál ez esetben az implikációs </w:t>
      </w:r>
      <w:proofErr w:type="gramStart"/>
      <w:r w:rsidRPr="00B33D1B">
        <w:rPr>
          <w:rFonts w:cstheme="minorHAnsi"/>
          <w:szCs w:val="24"/>
          <w:lang w:eastAsia="hu-HU"/>
        </w:rPr>
        <w:t>operátort(</w:t>
      </w:r>
      <w:proofErr w:type="gramEnd"/>
      <w:r w:rsidRPr="00B33D1B">
        <w:rPr>
          <w:rFonts w:ascii="Consolas" w:hAnsi="Consolas" w:cstheme="minorHAnsi"/>
          <w:szCs w:val="24"/>
          <w:lang w:eastAsia="hu-HU"/>
        </w:rPr>
        <w:t>-&gt;</w:t>
      </w:r>
      <w:r w:rsidRPr="00B33D1B">
        <w:rPr>
          <w:rFonts w:cstheme="minorHAnsi"/>
          <w:szCs w:val="24"/>
          <w:lang w:eastAsia="hu-HU"/>
        </w:rPr>
        <w:t>) használtuk, amely kimondja, hogy ha megtaláltuk a thrillerkedvelőt, akkor fekete inges ül mellette(igaz állításból csak igaz következhet), egyéb esetben nem történik semmi.(hamis állításból bármi következik)</w:t>
      </w:r>
      <w:r>
        <w:rPr>
          <w:rFonts w:cstheme="minorHAnsi"/>
          <w:szCs w:val="24"/>
          <w:lang w:eastAsia="hu-HU"/>
        </w:rPr>
        <w:t xml:space="preserve">. </w:t>
      </w:r>
      <w:r w:rsidRPr="00B33D1B">
        <w:rPr>
          <w:rFonts w:cstheme="minorHAnsi"/>
          <w:szCs w:val="24"/>
          <w:lang w:eastAsia="hu-HU"/>
        </w:rPr>
        <w:t xml:space="preserve">Ennek kiváltására használtunk egy továbbfejlesztett korlátozás-leírási mód esetén tisztán </w:t>
      </w:r>
      <w:proofErr w:type="gramStart"/>
      <w:r w:rsidRPr="00B33D1B">
        <w:rPr>
          <w:rFonts w:cstheme="minorHAnsi"/>
          <w:szCs w:val="24"/>
          <w:lang w:eastAsia="hu-HU"/>
        </w:rPr>
        <w:t>relációs</w:t>
      </w:r>
      <w:proofErr w:type="gramEnd"/>
      <w:r w:rsidRPr="00B33D1B">
        <w:rPr>
          <w:rFonts w:cstheme="minorHAnsi"/>
          <w:szCs w:val="24"/>
          <w:lang w:eastAsia="hu-HU"/>
        </w:rPr>
        <w:t xml:space="preserve"> operátorokat(</w:t>
      </w:r>
      <w:r>
        <w:rPr>
          <w:rFonts w:cstheme="minorHAnsi"/>
          <w:szCs w:val="24"/>
          <w:lang w:eastAsia="hu-HU"/>
        </w:rPr>
        <w:t>24</w:t>
      </w:r>
      <w:r w:rsidRPr="00B33D1B">
        <w:rPr>
          <w:rFonts w:cstheme="minorHAnsi"/>
          <w:szCs w:val="24"/>
          <w:lang w:eastAsia="hu-HU"/>
        </w:rPr>
        <w:t>. ábra)</w:t>
      </w:r>
      <w:r>
        <w:rPr>
          <w:rFonts w:cstheme="minorHAnsi"/>
          <w:szCs w:val="24"/>
          <w:lang w:eastAsia="hu-HU"/>
        </w:rPr>
        <w:t>.</w:t>
      </w:r>
    </w:p>
    <w:p w14:paraId="4099B18E" w14:textId="304E3CFD" w:rsidR="00957B1E" w:rsidRDefault="00957B1E" w:rsidP="00957B1E">
      <w:pPr>
        <w:jc w:val="center"/>
        <w:rPr>
          <w:rFonts w:cstheme="minorHAnsi"/>
          <w:szCs w:val="24"/>
          <w:lang w:eastAsia="hu-HU"/>
        </w:rPr>
      </w:pPr>
      <w:r w:rsidRPr="00957B1E">
        <w:rPr>
          <w:rFonts w:cstheme="minorHAnsi"/>
          <w:noProof/>
          <w:szCs w:val="24"/>
          <w:lang w:eastAsia="hu-HU" w:bidi="ar-SA"/>
        </w:rPr>
        <mc:AlternateContent>
          <mc:Choice Requires="wps">
            <w:drawing>
              <wp:inline distT="0" distB="0" distL="0" distR="0" wp14:anchorId="7DE59468" wp14:editId="7B6AA959">
                <wp:extent cx="4700270" cy="1404620"/>
                <wp:effectExtent l="0" t="0" r="24130" b="20955"/>
                <wp:docPr id="10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02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87D83" w14:textId="231BFAAF" w:rsidR="0086329E" w:rsidRPr="00957B1E" w:rsidRDefault="0086329E" w:rsidP="00957B1E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957B1E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movie</w:t>
                            </w:r>
                            <w:proofErr w:type="spell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957B1E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thriller,1]=0;</w:t>
                            </w:r>
                          </w:p>
                          <w:p w14:paraId="2F5F142F" w14:textId="036CCA12" w:rsidR="0086329E" w:rsidRPr="00957B1E" w:rsidRDefault="0086329E" w:rsidP="00957B1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57B1E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957B1E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2..db)(</w:t>
                            </w: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movie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thriller,szek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]=1 -&gt; </w:t>
                            </w: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shirt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black</w:t>
                            </w:r>
                            <w:proofErr w:type="spellEnd"/>
                            <w:r w:rsidRPr="00957B1E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, szek-1]=1);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E59468" id="_x0000_s1061" type="#_x0000_t202" style="width:370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">
                <v:textbox style="mso-fit-shape-to-text:t">
                  <w:txbxContent>
                    <w:p w14:paraId="01287D83" w14:textId="231BFAAF" w:rsidR="0086329E" w:rsidRPr="00957B1E" w:rsidRDefault="0086329E" w:rsidP="00957B1E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957B1E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r w:rsidRPr="00957B1E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movie[thriller,1]=0;</w:t>
                      </w:r>
                    </w:p>
                    <w:p w14:paraId="2F5F142F" w14:textId="036CCA12" w:rsidR="0086329E" w:rsidRPr="00957B1E" w:rsidRDefault="0086329E" w:rsidP="00957B1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r w:rsidRPr="00957B1E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(szek </w:t>
                      </w:r>
                      <w:r w:rsidRPr="00957B1E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957B1E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2..db)(movie[thriller,szek]=1 -&gt; shirt[black, szek-1]=1);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20BF2A" w14:textId="7116AFD7" w:rsidR="00957B1E" w:rsidRDefault="00957B1E" w:rsidP="00957B1E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23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 w:rsidR="00FB3AD9">
        <w:rPr>
          <w:rFonts w:ascii="Arial" w:hAnsi="Arial" w:cs="Arial"/>
          <w:sz w:val="20"/>
          <w:szCs w:val="20"/>
          <w:lang w:eastAsia="hu-HU" w:bidi="ar-SA"/>
        </w:rPr>
        <w:t xml:space="preserve"> – </w:t>
      </w:r>
      <w:proofErr w:type="gramStart"/>
      <w:r w:rsidR="00FB3AD9">
        <w:rPr>
          <w:rFonts w:ascii="Arial" w:hAnsi="Arial" w:cs="Arial"/>
          <w:sz w:val="20"/>
          <w:szCs w:val="20"/>
          <w:lang w:eastAsia="hu-HU" w:bidi="ar-SA"/>
        </w:rPr>
        <w:t>A</w:t>
      </w:r>
      <w:proofErr w:type="gramEnd"/>
      <w:r w:rsidR="00FB3AD9">
        <w:rPr>
          <w:rFonts w:ascii="Arial" w:hAnsi="Arial" w:cs="Arial"/>
          <w:sz w:val="20"/>
          <w:szCs w:val="20"/>
          <w:lang w:eastAsia="hu-HU" w:bidi="ar-SA"/>
        </w:rPr>
        <w:t xml:space="preserve"> változat</w:t>
      </w:r>
      <w:r w:rsidRPr="00B33D1B">
        <w:rPr>
          <w:rFonts w:ascii="Arial" w:hAnsi="Arial" w:cs="Arial"/>
          <w:sz w:val="20"/>
          <w:szCs w:val="20"/>
          <w:lang w:eastAsia="hu-HU" w:bidi="ar-SA"/>
        </w:rPr>
        <w:t>: A fekete inget viselő fiú közvetlenül a thrillert szerető ember bal oldalán ül.</w:t>
      </w:r>
    </w:p>
    <w:p w14:paraId="413C9372" w14:textId="40D5990F" w:rsidR="00FB3AD9" w:rsidRDefault="00FB3AD9" w:rsidP="00957B1E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 w:rsidRPr="00FB3AD9">
        <w:rPr>
          <w:rFonts w:ascii="Arial" w:hAnsi="Arial" w:cs="Arial"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41177561" wp14:editId="33FACC6B">
                <wp:extent cx="4456430" cy="1404620"/>
                <wp:effectExtent l="0" t="0" r="20320" b="18415"/>
                <wp:docPr id="11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6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149D1" w14:textId="6D9240E8" w:rsidR="0086329E" w:rsidRPr="00FB3AD9" w:rsidRDefault="0086329E" w:rsidP="00FB3AD9">
                            <w:pPr>
                              <w:spacing w:after="0"/>
                              <w:ind w:left="709" w:hanging="709"/>
                              <w:jc w:val="left"/>
                              <w:rPr>
                                <w:sz w:val="22"/>
                              </w:rPr>
                            </w:pPr>
                            <w:proofErr w:type="spellStart"/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 2..db)(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movie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thriller,szek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] = 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shirt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black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, szek-1]);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177561" id="_x0000_s1062" type="#_x0000_t202" style="width:350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">
                <v:textbox style="mso-fit-shape-to-text:t">
                  <w:txbxContent>
                    <w:p w14:paraId="4BF149D1" w14:textId="6D9240E8" w:rsidR="0086329E" w:rsidRPr="00FB3AD9" w:rsidRDefault="0086329E" w:rsidP="00FB3AD9">
                      <w:pPr>
                        <w:spacing w:after="0"/>
                        <w:ind w:left="709" w:hanging="709"/>
                        <w:jc w:val="left"/>
                        <w:rPr>
                          <w:sz w:val="22"/>
                        </w:rPr>
                      </w:pP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(szek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 2..db)(movie[thriller,szek] = shirt[black, szek-1]);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D51AB4" w14:textId="16B21BE8" w:rsidR="00FB3AD9" w:rsidRPr="00B33D1B" w:rsidRDefault="00FB3AD9" w:rsidP="00FB3AD9">
      <w:pPr>
        <w:spacing w:before="120" w:after="24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24</w:t>
      </w:r>
      <w:r w:rsidRPr="00B33D1B">
        <w:rPr>
          <w:rFonts w:ascii="Arial" w:hAnsi="Arial" w:cs="Arial"/>
          <w:b/>
          <w:sz w:val="20"/>
          <w:szCs w:val="20"/>
        </w:rPr>
        <w:t>. ábra:</w:t>
      </w:r>
      <w:r w:rsidRPr="00B33D1B">
        <w:rPr>
          <w:rFonts w:ascii="Arial" w:hAnsi="Arial" w:cs="Arial"/>
          <w:sz w:val="20"/>
          <w:szCs w:val="20"/>
        </w:rPr>
        <w:t xml:space="preserve"> Kikötés</w:t>
      </w:r>
      <w:r>
        <w:rPr>
          <w:rFonts w:ascii="Arial" w:hAnsi="Arial" w:cs="Arial"/>
          <w:sz w:val="20"/>
          <w:szCs w:val="20"/>
        </w:rPr>
        <w:t xml:space="preserve"> – B változat</w:t>
      </w:r>
      <w:r w:rsidRPr="00B33D1B">
        <w:rPr>
          <w:rFonts w:ascii="Arial" w:hAnsi="Arial" w:cs="Arial"/>
          <w:sz w:val="20"/>
          <w:szCs w:val="20"/>
        </w:rPr>
        <w:t>: A fekete inget viselő fiú közvetlenül a thrillert szerető ember bal oldalán ül.</w:t>
      </w:r>
    </w:p>
    <w:p w14:paraId="08702E5D" w14:textId="2031785E" w:rsidR="009C7915" w:rsidRDefault="009C7915" w:rsidP="009C7915">
      <w:pPr>
        <w:rPr>
          <w:rFonts w:cstheme="minorHAnsi"/>
          <w:szCs w:val="24"/>
          <w:lang w:eastAsia="hu-HU"/>
        </w:rPr>
      </w:pPr>
      <w:r>
        <w:rPr>
          <w:rFonts w:cstheme="minorHAnsi"/>
          <w:szCs w:val="24"/>
          <w:lang w:eastAsia="hu-HU"/>
        </w:rPr>
        <w:t xml:space="preserve">Az </w:t>
      </w:r>
      <w:r w:rsidR="001F5FBD">
        <w:rPr>
          <w:rFonts w:cstheme="minorHAnsi"/>
          <w:szCs w:val="24"/>
          <w:lang w:eastAsia="hu-HU"/>
        </w:rPr>
        <w:t>V.</w:t>
      </w:r>
      <w:r>
        <w:rPr>
          <w:rFonts w:cstheme="minorHAnsi"/>
          <w:szCs w:val="24"/>
          <w:lang w:eastAsia="hu-HU"/>
        </w:rPr>
        <w:t xml:space="preserve"> típusnál </w:t>
      </w:r>
      <w:r w:rsidRPr="00B33D1B">
        <w:rPr>
          <w:rFonts w:cstheme="minorHAnsi"/>
        </w:rPr>
        <w:t xml:space="preserve">adott </w:t>
      </w:r>
      <w:r>
        <w:rPr>
          <w:rFonts w:cstheme="minorHAnsi"/>
        </w:rPr>
        <w:t>ember</w:t>
      </w:r>
      <w:r w:rsidRPr="00B33D1B">
        <w:rPr>
          <w:rFonts w:cstheme="minorHAnsi"/>
        </w:rPr>
        <w:t xml:space="preserve"> valamely tulajdonságú ember mellett balra(ill. jobbra) tetszőleges </w:t>
      </w:r>
      <w:proofErr w:type="gramStart"/>
      <w:r w:rsidRPr="00B33D1B">
        <w:rPr>
          <w:rFonts w:cstheme="minorHAnsi"/>
        </w:rPr>
        <w:t>pozícióban</w:t>
      </w:r>
      <w:proofErr w:type="gramEnd"/>
      <w:r w:rsidRPr="00B33D1B">
        <w:rPr>
          <w:rFonts w:cstheme="minorHAnsi"/>
        </w:rPr>
        <w:t xml:space="preserve"> foglal helyet(</w:t>
      </w:r>
      <w:r>
        <w:rPr>
          <w:rFonts w:cstheme="minorHAnsi"/>
        </w:rPr>
        <w:t>25</w:t>
      </w:r>
      <w:r w:rsidRPr="00B33D1B">
        <w:rPr>
          <w:rFonts w:cstheme="minorHAnsi"/>
        </w:rPr>
        <w:t>. ábra).</w:t>
      </w:r>
      <w:r>
        <w:rPr>
          <w:rFonts w:cstheme="minorHAnsi"/>
        </w:rPr>
        <w:t xml:space="preserve"> A második verzióban s</w:t>
      </w:r>
      <w:r w:rsidRPr="00B33D1B">
        <w:rPr>
          <w:rFonts w:cstheme="minorHAnsi"/>
          <w:szCs w:val="24"/>
          <w:lang w:eastAsia="hu-HU"/>
        </w:rPr>
        <w:t xml:space="preserve">zintén </w:t>
      </w:r>
      <w:proofErr w:type="gramStart"/>
      <w:r w:rsidRPr="00B33D1B">
        <w:rPr>
          <w:rFonts w:cstheme="minorHAnsi"/>
          <w:szCs w:val="24"/>
          <w:lang w:eastAsia="hu-HU"/>
        </w:rPr>
        <w:t>relációs</w:t>
      </w:r>
      <w:proofErr w:type="gramEnd"/>
      <w:r w:rsidRPr="00B33D1B">
        <w:rPr>
          <w:rFonts w:cstheme="minorHAnsi"/>
          <w:szCs w:val="24"/>
          <w:lang w:eastAsia="hu-HU"/>
        </w:rPr>
        <w:t xml:space="preserve"> operátor</w:t>
      </w:r>
      <w:r>
        <w:rPr>
          <w:rFonts w:cstheme="minorHAnsi"/>
          <w:szCs w:val="24"/>
          <w:lang w:eastAsia="hu-HU"/>
        </w:rPr>
        <w:t>t(kisebb-egyenlő) használtunk az implikáció kiváltására(26</w:t>
      </w:r>
      <w:r w:rsidRPr="00B33D1B">
        <w:rPr>
          <w:rFonts w:cstheme="minorHAnsi"/>
          <w:szCs w:val="24"/>
          <w:lang w:eastAsia="hu-HU"/>
        </w:rPr>
        <w:t>. ábra).</w:t>
      </w:r>
    </w:p>
    <w:p w14:paraId="59C351BE" w14:textId="4AE91369" w:rsidR="00FB3AD9" w:rsidRDefault="00FB3AD9" w:rsidP="00FB3AD9">
      <w:pPr>
        <w:jc w:val="center"/>
        <w:rPr>
          <w:rFonts w:cstheme="minorHAnsi"/>
          <w:szCs w:val="24"/>
          <w:lang w:eastAsia="hu-HU"/>
        </w:rPr>
      </w:pPr>
      <w:r w:rsidRPr="00FB3AD9">
        <w:rPr>
          <w:rFonts w:cstheme="minorHAnsi"/>
          <w:noProof/>
          <w:szCs w:val="24"/>
          <w:lang w:eastAsia="hu-HU" w:bidi="ar-SA"/>
        </w:rPr>
        <mc:AlternateContent>
          <mc:Choice Requires="wps">
            <w:drawing>
              <wp:inline distT="0" distB="0" distL="0" distR="0" wp14:anchorId="39C5F7C7" wp14:editId="0BFD1C26">
                <wp:extent cx="4022090" cy="1404620"/>
                <wp:effectExtent l="0" t="0" r="16510" b="10795"/>
                <wp:docPr id="11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2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3C08A" w14:textId="08E78590" w:rsidR="0086329E" w:rsidRPr="00FB3AD9" w:rsidRDefault="0086329E" w:rsidP="00FB3AD9">
                            <w:pPr>
                              <w:spacing w:line="240" w:lineRule="auto"/>
                              <w:ind w:left="709" w:hanging="709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x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age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eleven,x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]=1 -&gt; </w:t>
                            </w:r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/>
                              </w:rPr>
                              <w:t>sum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1..x-1)(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shirt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black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])=1);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C5F7C7" id="_x0000_s1063" type="#_x0000_t202" style="width:31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">
                <v:textbox style="mso-fit-shape-to-text:t">
                  <w:txbxContent>
                    <w:p w14:paraId="3523C08A" w14:textId="08E78590" w:rsidR="0086329E" w:rsidRPr="00FB3AD9" w:rsidRDefault="0086329E" w:rsidP="00FB3AD9">
                      <w:pPr>
                        <w:spacing w:line="240" w:lineRule="auto"/>
                        <w:ind w:left="709" w:hanging="709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(x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PEOPLE)(age[eleven,x]=1 -&gt; </w:t>
                      </w:r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  <w:lang w:eastAsia="hu-HU"/>
                        </w:rPr>
                        <w:t>sum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(szek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1..x-1)(shirt[black, szek])=1);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0E5537" w14:textId="63F7AEF6" w:rsidR="00FB3AD9" w:rsidRDefault="00FB3AD9" w:rsidP="00FB3AD9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25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>
        <w:rPr>
          <w:rFonts w:ascii="Arial" w:hAnsi="Arial" w:cs="Arial"/>
          <w:sz w:val="20"/>
          <w:szCs w:val="20"/>
          <w:lang w:eastAsia="hu-HU" w:bidi="ar-SA"/>
        </w:rPr>
        <w:t xml:space="preserve"> - A változat</w:t>
      </w:r>
      <w:r w:rsidRPr="00B33D1B">
        <w:rPr>
          <w:rFonts w:ascii="Arial" w:hAnsi="Arial" w:cs="Arial"/>
          <w:sz w:val="20"/>
          <w:szCs w:val="20"/>
          <w:lang w:eastAsia="hu-HU" w:bidi="ar-SA"/>
        </w:rPr>
        <w:t>: A fekete inges fiú a legfiatalabbtól valamelyik balra eső helyen ül.</w:t>
      </w:r>
    </w:p>
    <w:p w14:paraId="16A153F7" w14:textId="2F528698" w:rsidR="00FB3AD9" w:rsidRDefault="00FB3AD9" w:rsidP="00FB3AD9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 w:rsidRPr="00FB3AD9">
        <w:rPr>
          <w:rFonts w:ascii="Arial" w:hAnsi="Arial" w:cs="Arial"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429FFB86" wp14:editId="213C1131">
                <wp:extent cx="3945890" cy="1404620"/>
                <wp:effectExtent l="0" t="0" r="16510" b="18415"/>
                <wp:docPr id="1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3E256" w14:textId="2FB3EBE3" w:rsidR="0086329E" w:rsidRPr="00FB3AD9" w:rsidRDefault="0086329E" w:rsidP="00FB3AD9">
                            <w:pPr>
                              <w:spacing w:after="0"/>
                              <w:ind w:left="709" w:hanging="709"/>
                              <w:jc w:val="left"/>
                              <w:rPr>
                                <w:sz w:val="22"/>
                              </w:rPr>
                            </w:pPr>
                            <w:proofErr w:type="spellStart"/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constraint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x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 PEOPLE)(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age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[eleven, x] &lt;= </w:t>
                            </w:r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sum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 1..x-1)(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shirt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black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</w:rPr>
                              <w:t>]));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9FFB86" id="_x0000_s1064" type="#_x0000_t202" style="width:310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">
                <v:textbox style="mso-fit-shape-to-text:t">
                  <w:txbxContent>
                    <w:p w14:paraId="7163E256" w14:textId="2FB3EBE3" w:rsidR="0086329E" w:rsidRPr="00FB3AD9" w:rsidRDefault="0086329E" w:rsidP="00FB3AD9">
                      <w:pPr>
                        <w:spacing w:after="0"/>
                        <w:ind w:left="709" w:hanging="709"/>
                        <w:jc w:val="left"/>
                        <w:rPr>
                          <w:sz w:val="22"/>
                        </w:rPr>
                      </w:pP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</w:rPr>
                        <w:t>constraint</w:t>
                      </w:r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(x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 PEOPLE)(age[eleven, x] &lt;= </w:t>
                      </w:r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</w:rPr>
                        <w:t>sum</w:t>
                      </w:r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(szek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</w:rPr>
                        <w:t xml:space="preserve"> 1..x-1)(shirt[black, szek]));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1CDD55" w14:textId="0A190676" w:rsidR="00FB3AD9" w:rsidRPr="00B33D1B" w:rsidRDefault="00FB3AD9" w:rsidP="00FB3AD9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26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>
        <w:rPr>
          <w:rFonts w:ascii="Arial" w:hAnsi="Arial" w:cs="Arial"/>
          <w:sz w:val="20"/>
          <w:szCs w:val="20"/>
          <w:lang w:eastAsia="hu-HU" w:bidi="ar-SA"/>
        </w:rPr>
        <w:t xml:space="preserve"> - B változat</w:t>
      </w:r>
      <w:r w:rsidRPr="00B33D1B">
        <w:rPr>
          <w:rFonts w:ascii="Arial" w:hAnsi="Arial" w:cs="Arial"/>
          <w:sz w:val="20"/>
          <w:szCs w:val="20"/>
          <w:lang w:eastAsia="hu-HU" w:bidi="ar-SA"/>
        </w:rPr>
        <w:t>: A fekete inges fiú a legfiatalabbtól valamelyik balra eső helyen ül.</w:t>
      </w:r>
    </w:p>
    <w:p w14:paraId="249D0FD7" w14:textId="54ECFCF1" w:rsidR="00BA32E6" w:rsidRDefault="009C7915" w:rsidP="00FB3AD9">
      <w:pPr>
        <w:rPr>
          <w:rFonts w:cstheme="minorHAnsi"/>
          <w:szCs w:val="24"/>
          <w:lang w:eastAsia="hu-HU"/>
        </w:rPr>
      </w:pPr>
      <w:r>
        <w:rPr>
          <w:rFonts w:cstheme="minorHAnsi"/>
          <w:szCs w:val="24"/>
          <w:lang w:eastAsia="hu-HU"/>
        </w:rPr>
        <w:lastRenderedPageBreak/>
        <w:t xml:space="preserve">A </w:t>
      </w:r>
      <w:r w:rsidR="001F5FBD">
        <w:rPr>
          <w:rFonts w:cstheme="minorHAnsi"/>
          <w:szCs w:val="24"/>
          <w:lang w:eastAsia="hu-HU"/>
        </w:rPr>
        <w:t>VI.</w:t>
      </w:r>
      <w:r>
        <w:rPr>
          <w:rFonts w:cstheme="minorHAnsi"/>
          <w:szCs w:val="24"/>
          <w:lang w:eastAsia="hu-HU"/>
        </w:rPr>
        <w:t xml:space="preserve"> típusnál </w:t>
      </w:r>
      <w:r w:rsidRPr="00B33D1B">
        <w:rPr>
          <w:rFonts w:cstheme="minorHAnsi"/>
        </w:rPr>
        <w:t xml:space="preserve">egy ember valamely két másik között tetszőleges </w:t>
      </w:r>
      <w:proofErr w:type="gramStart"/>
      <w:r w:rsidRPr="00B33D1B">
        <w:rPr>
          <w:rFonts w:cstheme="minorHAnsi"/>
        </w:rPr>
        <w:t>pozícióban</w:t>
      </w:r>
      <w:proofErr w:type="gramEnd"/>
      <w:r w:rsidRPr="00B33D1B">
        <w:rPr>
          <w:rFonts w:cstheme="minorHAnsi"/>
        </w:rPr>
        <w:t xml:space="preserve"> foglal helyet(</w:t>
      </w:r>
      <w:r>
        <w:rPr>
          <w:rFonts w:cstheme="minorHAnsi"/>
        </w:rPr>
        <w:t>27</w:t>
      </w:r>
      <w:r w:rsidRPr="00B33D1B">
        <w:rPr>
          <w:rFonts w:cstheme="minorHAnsi"/>
        </w:rPr>
        <w:t>. ábra).</w:t>
      </w:r>
      <w:r>
        <w:rPr>
          <w:rFonts w:cstheme="minorHAnsi"/>
        </w:rPr>
        <w:t xml:space="preserve"> </w:t>
      </w:r>
      <w:r w:rsidRPr="00B33D1B">
        <w:rPr>
          <w:rFonts w:cstheme="minorHAnsi"/>
          <w:szCs w:val="24"/>
          <w:lang w:eastAsia="hu-HU"/>
        </w:rPr>
        <w:t xml:space="preserve">Ebben az esetben viszont a logikai operátor </w:t>
      </w:r>
      <w:proofErr w:type="gramStart"/>
      <w:r w:rsidRPr="00B33D1B">
        <w:rPr>
          <w:rFonts w:cstheme="minorHAnsi"/>
          <w:szCs w:val="24"/>
          <w:lang w:eastAsia="hu-HU"/>
        </w:rPr>
        <w:t>relációsra</w:t>
      </w:r>
      <w:proofErr w:type="gramEnd"/>
      <w:r w:rsidRPr="00B33D1B">
        <w:rPr>
          <w:rFonts w:cstheme="minorHAnsi"/>
          <w:szCs w:val="24"/>
          <w:lang w:eastAsia="hu-HU"/>
        </w:rPr>
        <w:t xml:space="preserve"> cseréléséhez két részre kellett bontanunk az állítást(</w:t>
      </w:r>
      <w:r>
        <w:rPr>
          <w:rFonts w:cstheme="minorHAnsi"/>
          <w:szCs w:val="24"/>
          <w:lang w:eastAsia="hu-HU"/>
        </w:rPr>
        <w:t>28</w:t>
      </w:r>
      <w:r w:rsidR="00FB3AD9">
        <w:rPr>
          <w:rFonts w:cstheme="minorHAnsi"/>
          <w:szCs w:val="24"/>
          <w:lang w:eastAsia="hu-HU"/>
        </w:rPr>
        <w:t>. ábra).</w:t>
      </w:r>
    </w:p>
    <w:p w14:paraId="289EDC2F" w14:textId="745F7F7D" w:rsidR="00FB3AD9" w:rsidRPr="00FB3AD9" w:rsidRDefault="00FB3AD9" w:rsidP="00FB3AD9">
      <w:pPr>
        <w:jc w:val="center"/>
        <w:rPr>
          <w:rFonts w:cstheme="minorHAnsi"/>
          <w:szCs w:val="24"/>
        </w:rPr>
      </w:pPr>
      <w:r w:rsidRPr="00FB3AD9">
        <w:rPr>
          <w:rFonts w:cstheme="minorHAnsi"/>
          <w:noProof/>
          <w:szCs w:val="24"/>
          <w:lang w:eastAsia="hu-HU" w:bidi="ar-SA"/>
        </w:rPr>
        <mc:AlternateContent>
          <mc:Choice Requires="wps">
            <w:drawing>
              <wp:inline distT="0" distB="0" distL="0" distR="0" wp14:anchorId="2402F754" wp14:editId="53EA3D4A">
                <wp:extent cx="5119370" cy="1404620"/>
                <wp:effectExtent l="0" t="0" r="24130" b="18415"/>
                <wp:docPr id="1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9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1B650" w14:textId="4E3E0C57" w:rsidR="0086329E" w:rsidRPr="00FB3AD9" w:rsidRDefault="0086329E" w:rsidP="00FB3AD9">
                            <w:pPr>
                              <w:spacing w:line="240" w:lineRule="auto"/>
                              <w:ind w:left="709" w:hanging="709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x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PEOPLE, y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age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thirteen,x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]=1 /\ 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movie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action,y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]=1 -&gt; </w:t>
                            </w:r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/>
                              </w:rPr>
                              <w:t>sum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x+1..y-1) 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shirt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red,szek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])=1);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02F754" id="_x0000_s1065" type="#_x0000_t202" style="width:403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">
                <v:textbox style="mso-fit-shape-to-text:t">
                  <w:txbxContent>
                    <w:p w14:paraId="7171B650" w14:textId="4E3E0C57" w:rsidR="0086329E" w:rsidRPr="00FB3AD9" w:rsidRDefault="0086329E" w:rsidP="00FB3AD9">
                      <w:pPr>
                        <w:spacing w:line="240" w:lineRule="auto"/>
                        <w:ind w:left="709" w:hanging="709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(x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PEOPLE, y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PEOPLE)(age[thirteen,x]=1 /\ movie[action,y]=1 -&gt; </w:t>
                      </w:r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  <w:lang w:eastAsia="hu-HU"/>
                        </w:rPr>
                        <w:t>sum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(szek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x+1..y-1) (shirt[red,szek])=1);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770B8E" w14:textId="2DA6042F" w:rsidR="00BA32E6" w:rsidRPr="00B33D1B" w:rsidRDefault="00FB3AD9" w:rsidP="00BA32E6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27</w:t>
      </w:r>
      <w:r w:rsidR="00853A8C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>
        <w:rPr>
          <w:rFonts w:ascii="Arial" w:hAnsi="Arial" w:cs="Arial"/>
          <w:sz w:val="20"/>
          <w:szCs w:val="20"/>
          <w:lang w:eastAsia="hu-HU" w:bidi="ar-SA"/>
        </w:rPr>
        <w:t xml:space="preserve"> - A változat</w:t>
      </w:r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 xml:space="preserve">: A piros inget viselő fiú valahol a 13 éves és az </w:t>
      </w:r>
      <w:proofErr w:type="gramStart"/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>akció kedvelő</w:t>
      </w:r>
      <w:proofErr w:type="gramEnd"/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 xml:space="preserve"> között ül, ebben a sorrendben.</w:t>
      </w:r>
    </w:p>
    <w:p w14:paraId="272A4D53" w14:textId="03D32C51" w:rsidR="00BA32E6" w:rsidRPr="00B33D1B" w:rsidRDefault="00FB3AD9" w:rsidP="00FB3AD9">
      <w:pPr>
        <w:ind w:left="851"/>
        <w:jc w:val="center"/>
        <w:rPr>
          <w:rFonts w:cstheme="minorHAnsi"/>
          <w:szCs w:val="24"/>
          <w:lang w:eastAsia="hu-HU"/>
        </w:rPr>
      </w:pPr>
      <w:r w:rsidRPr="00FB3AD9">
        <w:rPr>
          <w:rFonts w:cstheme="minorHAnsi"/>
          <w:noProof/>
          <w:szCs w:val="24"/>
          <w:lang w:eastAsia="hu-HU" w:bidi="ar-SA"/>
        </w:rPr>
        <mc:AlternateContent>
          <mc:Choice Requires="wps">
            <w:drawing>
              <wp:inline distT="0" distB="0" distL="0" distR="0" wp14:anchorId="326435E0" wp14:editId="7450841E">
                <wp:extent cx="4121150" cy="1404620"/>
                <wp:effectExtent l="0" t="0" r="12700" b="26670"/>
                <wp:docPr id="1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8A33B" w14:textId="70839B39" w:rsidR="0086329E" w:rsidRPr="00FB3AD9" w:rsidRDefault="0086329E" w:rsidP="00FB3AD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FB3AD9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AD9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x </w:t>
                            </w:r>
                            <w:r w:rsidRPr="00FB3AD9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proofErr w:type="spellStart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movie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action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, x] &lt;= </w:t>
                            </w:r>
                            <w:r w:rsidRPr="00FB3AD9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sum</w:t>
                            </w:r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B3AD9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1..x-1)(</w:t>
                            </w:r>
                            <w:proofErr w:type="spellStart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shirt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red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]));</w:t>
                            </w:r>
                          </w:p>
                          <w:p w14:paraId="6A511C29" w14:textId="03E6C070" w:rsidR="0086329E" w:rsidRPr="00FB3AD9" w:rsidRDefault="0086329E" w:rsidP="00FB3AD9">
                            <w:pPr>
                              <w:spacing w:line="240" w:lineRule="auto"/>
                              <w:ind w:left="709" w:hanging="709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x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age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thirteen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, x] &lt;= </w:t>
                            </w:r>
                            <w:r w:rsidRPr="00FB3AD9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/>
                              </w:rPr>
                              <w:t>sum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r w:rsidRPr="00FB3AD9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 x+1..db)(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shirt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red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 xml:space="preserve">, </w:t>
                            </w:r>
                            <w:proofErr w:type="spellStart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szek</w:t>
                            </w:r>
                            <w:proofErr w:type="spellEnd"/>
                            <w:r w:rsidRPr="00FB3AD9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]));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6435E0" id="_x0000_s1066" type="#_x0000_t202" style="width:324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">
                <v:textbox style="mso-fit-shape-to-text:t">
                  <w:txbxContent>
                    <w:p w14:paraId="2D28A33B" w14:textId="70839B39" w:rsidR="0086329E" w:rsidRPr="00FB3AD9" w:rsidRDefault="0086329E" w:rsidP="00FB3AD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r w:rsidRPr="00FB3AD9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r w:rsidRPr="00FB3AD9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(x </w:t>
                      </w:r>
                      <w:r w:rsidRPr="00FB3AD9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PEOPLE)(movie[action, x] &lt;= </w:t>
                      </w:r>
                      <w:r w:rsidRPr="00FB3AD9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sum</w:t>
                      </w:r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(szek </w:t>
                      </w:r>
                      <w:r w:rsidRPr="00FB3AD9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1..x-1)(shirt[red, szek]));</w:t>
                      </w:r>
                    </w:p>
                    <w:p w14:paraId="6A511C29" w14:textId="03E6C070" w:rsidR="0086329E" w:rsidRPr="00FB3AD9" w:rsidRDefault="0086329E" w:rsidP="00FB3AD9">
                      <w:pPr>
                        <w:spacing w:line="240" w:lineRule="auto"/>
                        <w:ind w:left="709" w:hanging="709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</w:t>
                      </w:r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(x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PEOPLE)(age[thirteen, x] &lt;= </w:t>
                      </w:r>
                      <w:r w:rsidRPr="00FB3AD9">
                        <w:rPr>
                          <w:rFonts w:ascii="Consolas" w:hAnsi="Consolas"/>
                          <w:color w:val="0000FF"/>
                          <w:sz w:val="22"/>
                          <w:lang w:eastAsia="hu-HU"/>
                        </w:rPr>
                        <w:t>sum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(szek </w:t>
                      </w:r>
                      <w:r w:rsidRPr="00FB3AD9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FB3AD9">
                        <w:rPr>
                          <w:rFonts w:ascii="Consolas" w:hAnsi="Consolas"/>
                          <w:sz w:val="22"/>
                          <w:lang w:eastAsia="hu-HU"/>
                        </w:rPr>
                        <w:t xml:space="preserve"> x+1..db)(shirt[red, szek]));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0185B9" w14:textId="368CD9FA" w:rsidR="00BA32E6" w:rsidRPr="00B33D1B" w:rsidRDefault="00FB3AD9" w:rsidP="00BA32E6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28</w:t>
      </w:r>
      <w:r w:rsidR="00853A8C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>
        <w:rPr>
          <w:rFonts w:ascii="Arial" w:hAnsi="Arial" w:cs="Arial"/>
          <w:sz w:val="20"/>
          <w:szCs w:val="20"/>
          <w:lang w:eastAsia="hu-HU" w:bidi="ar-SA"/>
        </w:rPr>
        <w:t xml:space="preserve"> – B változat</w:t>
      </w:r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 xml:space="preserve">: A piros inget viselő fiú valahol a 13 éves és az </w:t>
      </w:r>
      <w:proofErr w:type="gramStart"/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>akció kedvelő</w:t>
      </w:r>
      <w:proofErr w:type="gramEnd"/>
      <w:r w:rsidR="00853A8C" w:rsidRPr="00B33D1B">
        <w:rPr>
          <w:rFonts w:ascii="Arial" w:hAnsi="Arial" w:cs="Arial"/>
          <w:sz w:val="20"/>
          <w:szCs w:val="20"/>
          <w:lang w:eastAsia="hu-HU" w:bidi="ar-SA"/>
        </w:rPr>
        <w:t xml:space="preserve"> között ül, ebben a sorrendben.</w:t>
      </w:r>
    </w:p>
    <w:p w14:paraId="27E7BD75" w14:textId="4622B29F" w:rsidR="00BA32E6" w:rsidRPr="00B33D1B" w:rsidRDefault="00BA32E6" w:rsidP="00BA32E6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 kimenet képzése a nyelvnek megfelelő szintaktikával </w:t>
      </w:r>
      <w:r w:rsidR="008867B1" w:rsidRPr="00B33D1B">
        <w:rPr>
          <w:rFonts w:cstheme="minorHAnsi"/>
          <w:szCs w:val="24"/>
        </w:rPr>
        <w:t xml:space="preserve">valósult </w:t>
      </w:r>
      <w:proofErr w:type="gramStart"/>
      <w:r w:rsidR="008867B1" w:rsidRPr="00B33D1B">
        <w:rPr>
          <w:rFonts w:cstheme="minorHAnsi"/>
          <w:szCs w:val="24"/>
        </w:rPr>
        <w:t>meg(</w:t>
      </w:r>
      <w:proofErr w:type="gramEnd"/>
      <w:r w:rsidR="00721BD9">
        <w:rPr>
          <w:rFonts w:cstheme="minorHAnsi"/>
          <w:szCs w:val="24"/>
        </w:rPr>
        <w:t>29</w:t>
      </w:r>
      <w:r w:rsidR="008867B1" w:rsidRPr="00B33D1B">
        <w:rPr>
          <w:rFonts w:cstheme="minorHAnsi"/>
          <w:szCs w:val="24"/>
        </w:rPr>
        <w:t>. ábra).</w:t>
      </w:r>
    </w:p>
    <w:p w14:paraId="5FD59B29" w14:textId="5BF6FF4D" w:rsidR="0005758F" w:rsidRDefault="0005758F" w:rsidP="00BA32E6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05758F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494500D0" wp14:editId="630A8A83">
                <wp:extent cx="5492750" cy="1404620"/>
                <wp:effectExtent l="0" t="0" r="12700" b="20955"/>
                <wp:docPr id="9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2A675" w14:textId="77777777" w:rsidR="0086329E" w:rsidRPr="0005758F" w:rsidRDefault="0086329E" w:rsidP="0005758F">
                            <w:pPr>
                              <w:spacing w:after="0"/>
                              <w:ind w:left="709" w:hanging="709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gramStart"/>
                            <w:r w:rsidRPr="0005758F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output</w:t>
                            </w:r>
                            <w:proofErr w:type="gramEnd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 xml:space="preserve"> [</w:t>
                            </w:r>
                            <w:proofErr w:type="spellStart"/>
                            <w:r w:rsidRPr="0005758F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format</w:t>
                            </w:r>
                            <w:proofErr w:type="spellEnd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width</w:t>
                            </w:r>
                            <w:proofErr w:type="spellEnd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 xml:space="preserve">, </w:t>
                            </w:r>
                            <w:r w:rsidRPr="0005758F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show</w:t>
                            </w:r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 xml:space="preserve">(n)) ++ </w:t>
                            </w:r>
                            <w:r w:rsidRPr="0005758F">
                              <w:rPr>
                                <w:rFonts w:ascii="Consolas" w:hAnsi="Consolas"/>
                                <w:color w:val="800000"/>
                                <w:sz w:val="22"/>
                              </w:rPr>
                              <w:t>"\t"</w:t>
                            </w:r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 xml:space="preserve"> | t </w:t>
                            </w:r>
                            <w:r w:rsidRPr="0005758F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 xml:space="preserve"> PEOPLE, n </w:t>
                            </w:r>
                            <w:r w:rsidRPr="0005758F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 xml:space="preserve"> NAMES </w:t>
                            </w:r>
                            <w:proofErr w:type="spellStart"/>
                            <w:r w:rsidRPr="0005758F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where</w:t>
                            </w:r>
                            <w:proofErr w:type="spellEnd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05758F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fix</w:t>
                            </w:r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name</w:t>
                            </w:r>
                            <w:proofErr w:type="spellEnd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[</w:t>
                            </w:r>
                            <w:proofErr w:type="spellStart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n,t</w:t>
                            </w:r>
                            <w:proofErr w:type="spellEnd"/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])=1]++[</w:t>
                            </w:r>
                            <w:r w:rsidRPr="0005758F">
                              <w:rPr>
                                <w:rFonts w:ascii="Consolas" w:hAnsi="Consolas"/>
                                <w:color w:val="800000"/>
                                <w:sz w:val="22"/>
                              </w:rPr>
                              <w:t>"\n"</w:t>
                            </w:r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];</w:t>
                            </w:r>
                          </w:p>
                          <w:p w14:paraId="20AE5B73" w14:textId="22E0F4A2" w:rsidR="0086329E" w:rsidRPr="0005758F" w:rsidRDefault="0086329E" w:rsidP="0005758F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2"/>
                              </w:rPr>
                            </w:pPr>
                            <w:r w:rsidRPr="0005758F">
                              <w:rPr>
                                <w:rFonts w:ascii="Consolas" w:hAnsi="Consolas"/>
                                <w:sz w:val="22"/>
                              </w:rPr>
                              <w:t>[...]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4500D0" id="_x0000_s1067" type="#_x0000_t202" style="width:432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">
                <v:textbox style="mso-fit-shape-to-text:t">
                  <w:txbxContent>
                    <w:p w14:paraId="0D62A675" w14:textId="77777777" w:rsidR="0086329E" w:rsidRPr="0005758F" w:rsidRDefault="0086329E" w:rsidP="0005758F">
                      <w:pPr>
                        <w:spacing w:after="0"/>
                        <w:ind w:left="709" w:hanging="709"/>
                        <w:rPr>
                          <w:rFonts w:ascii="Consolas" w:hAnsi="Consolas"/>
                          <w:sz w:val="22"/>
                        </w:rPr>
                      </w:pPr>
                      <w:r w:rsidRPr="0005758F">
                        <w:rPr>
                          <w:rFonts w:ascii="Consolas" w:hAnsi="Consolas"/>
                          <w:color w:val="008000"/>
                          <w:sz w:val="22"/>
                        </w:rPr>
                        <w:t>output</w:t>
                      </w:r>
                      <w:r w:rsidRPr="0005758F">
                        <w:rPr>
                          <w:rFonts w:ascii="Consolas" w:hAnsi="Consolas"/>
                          <w:sz w:val="22"/>
                        </w:rPr>
                        <w:t xml:space="preserve"> [</w:t>
                      </w:r>
                      <w:r w:rsidRPr="0005758F">
                        <w:rPr>
                          <w:rFonts w:ascii="Consolas" w:hAnsi="Consolas"/>
                          <w:color w:val="0000FF"/>
                          <w:sz w:val="22"/>
                        </w:rPr>
                        <w:t>format</w:t>
                      </w:r>
                      <w:r w:rsidRPr="0005758F">
                        <w:rPr>
                          <w:rFonts w:ascii="Consolas" w:hAnsi="Consolas"/>
                          <w:sz w:val="22"/>
                        </w:rPr>
                        <w:t xml:space="preserve">(width, </w:t>
                      </w:r>
                      <w:r w:rsidRPr="0005758F">
                        <w:rPr>
                          <w:rFonts w:ascii="Consolas" w:hAnsi="Consolas"/>
                          <w:color w:val="0000FF"/>
                          <w:sz w:val="22"/>
                        </w:rPr>
                        <w:t>show</w:t>
                      </w:r>
                      <w:r w:rsidRPr="0005758F">
                        <w:rPr>
                          <w:rFonts w:ascii="Consolas" w:hAnsi="Consolas"/>
                          <w:sz w:val="22"/>
                        </w:rPr>
                        <w:t xml:space="preserve">(n)) ++ </w:t>
                      </w:r>
                      <w:r w:rsidRPr="0005758F">
                        <w:rPr>
                          <w:rFonts w:ascii="Consolas" w:hAnsi="Consolas"/>
                          <w:color w:val="800000"/>
                          <w:sz w:val="22"/>
                        </w:rPr>
                        <w:t>"\t"</w:t>
                      </w:r>
                      <w:r w:rsidRPr="0005758F">
                        <w:rPr>
                          <w:rFonts w:ascii="Consolas" w:hAnsi="Consolas"/>
                          <w:sz w:val="22"/>
                        </w:rPr>
                        <w:t xml:space="preserve"> | t </w:t>
                      </w:r>
                      <w:r w:rsidRPr="0005758F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05758F">
                        <w:rPr>
                          <w:rFonts w:ascii="Consolas" w:hAnsi="Consolas"/>
                          <w:sz w:val="22"/>
                        </w:rPr>
                        <w:t xml:space="preserve"> PEOPLE, n </w:t>
                      </w:r>
                      <w:r w:rsidRPr="0005758F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05758F">
                        <w:rPr>
                          <w:rFonts w:ascii="Consolas" w:hAnsi="Consolas"/>
                          <w:sz w:val="22"/>
                        </w:rPr>
                        <w:t xml:space="preserve"> NAMES </w:t>
                      </w:r>
                      <w:r w:rsidRPr="0005758F">
                        <w:rPr>
                          <w:rFonts w:ascii="Consolas" w:hAnsi="Consolas"/>
                          <w:color w:val="008000"/>
                          <w:sz w:val="22"/>
                        </w:rPr>
                        <w:t>where</w:t>
                      </w:r>
                      <w:r w:rsidRPr="0005758F">
                        <w:rPr>
                          <w:rFonts w:ascii="Consolas" w:hAnsi="Consolas"/>
                          <w:sz w:val="22"/>
                        </w:rPr>
                        <w:t xml:space="preserve"> </w:t>
                      </w:r>
                      <w:r w:rsidRPr="0005758F">
                        <w:rPr>
                          <w:rFonts w:ascii="Consolas" w:hAnsi="Consolas"/>
                          <w:color w:val="0000FF"/>
                          <w:sz w:val="22"/>
                        </w:rPr>
                        <w:t>fix</w:t>
                      </w:r>
                      <w:r w:rsidRPr="0005758F">
                        <w:rPr>
                          <w:rFonts w:ascii="Consolas" w:hAnsi="Consolas"/>
                          <w:sz w:val="22"/>
                        </w:rPr>
                        <w:t>(name[n,t])=1]++[</w:t>
                      </w:r>
                      <w:r w:rsidRPr="0005758F">
                        <w:rPr>
                          <w:rFonts w:ascii="Consolas" w:hAnsi="Consolas"/>
                          <w:color w:val="800000"/>
                          <w:sz w:val="22"/>
                        </w:rPr>
                        <w:t>"\n"</w:t>
                      </w:r>
                      <w:r w:rsidRPr="0005758F">
                        <w:rPr>
                          <w:rFonts w:ascii="Consolas" w:hAnsi="Consolas"/>
                          <w:sz w:val="22"/>
                        </w:rPr>
                        <w:t>];</w:t>
                      </w:r>
                    </w:p>
                    <w:p w14:paraId="20AE5B73" w14:textId="22E0F4A2" w:rsidR="0086329E" w:rsidRPr="0005758F" w:rsidRDefault="0086329E" w:rsidP="0005758F">
                      <w:pPr>
                        <w:spacing w:after="0"/>
                        <w:rPr>
                          <w:rFonts w:ascii="Consolas" w:hAnsi="Consolas" w:cstheme="minorHAnsi"/>
                          <w:sz w:val="22"/>
                        </w:rPr>
                      </w:pPr>
                      <w:r w:rsidRPr="0005758F">
                        <w:rPr>
                          <w:rFonts w:ascii="Consolas" w:hAnsi="Consolas"/>
                          <w:sz w:val="22"/>
                        </w:rPr>
                        <w:t>[...]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2BDBB1" w14:textId="21A0342D" w:rsidR="00F646D6" w:rsidRPr="00B33D1B" w:rsidRDefault="00721BD9" w:rsidP="00BA32E6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29</w:t>
      </w:r>
      <w:r w:rsidR="00853A8C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9F408B">
        <w:rPr>
          <w:rFonts w:ascii="Arial" w:hAnsi="Arial" w:cs="Arial"/>
          <w:sz w:val="20"/>
          <w:szCs w:val="20"/>
          <w:lang w:eastAsia="hu-HU" w:bidi="ar-SA"/>
        </w:rPr>
        <w:t xml:space="preserve"> Kimenet</w:t>
      </w:r>
    </w:p>
    <w:p w14:paraId="3455DD33" w14:textId="77777777" w:rsidR="00914B6C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 </w:t>
      </w:r>
      <w:proofErr w:type="spellStart"/>
      <w:r w:rsidRPr="00B33D1B">
        <w:rPr>
          <w:rFonts w:ascii="Consolas" w:hAnsi="Consolas" w:cstheme="minorHAnsi"/>
          <w:szCs w:val="24"/>
        </w:rPr>
        <w:t>format</w:t>
      </w:r>
      <w:proofErr w:type="spellEnd"/>
      <w:r w:rsidRPr="00B33D1B">
        <w:rPr>
          <w:rFonts w:cstheme="minorHAnsi"/>
          <w:szCs w:val="24"/>
        </w:rPr>
        <w:t xml:space="preserve"> függvény pusztán esztétikai formázást, a </w:t>
      </w:r>
      <w:r w:rsidRPr="00B33D1B">
        <w:rPr>
          <w:rFonts w:ascii="Consolas" w:hAnsi="Consolas" w:cstheme="minorHAnsi"/>
          <w:szCs w:val="24"/>
        </w:rPr>
        <w:t>show</w:t>
      </w:r>
      <w:r w:rsidRPr="00B33D1B">
        <w:rPr>
          <w:rFonts w:cstheme="minorHAnsi"/>
          <w:szCs w:val="24"/>
        </w:rPr>
        <w:t xml:space="preserve"> karakterlánccá </w:t>
      </w:r>
      <w:proofErr w:type="gramStart"/>
      <w:r w:rsidRPr="00B33D1B">
        <w:rPr>
          <w:rFonts w:cstheme="minorHAnsi"/>
          <w:szCs w:val="24"/>
        </w:rPr>
        <w:t>konvertálást</w:t>
      </w:r>
      <w:proofErr w:type="gramEnd"/>
      <w:r w:rsidRPr="00B33D1B">
        <w:rPr>
          <w:rFonts w:cstheme="minorHAnsi"/>
          <w:szCs w:val="24"/>
        </w:rPr>
        <w:t xml:space="preserve">, a </w:t>
      </w:r>
      <w:r w:rsidRPr="00B33D1B">
        <w:rPr>
          <w:rFonts w:ascii="Consolas" w:hAnsi="Consolas" w:cstheme="minorHAnsi"/>
          <w:szCs w:val="24"/>
        </w:rPr>
        <w:t>fix</w:t>
      </w:r>
      <w:r w:rsidRPr="00B33D1B">
        <w:rPr>
          <w:rFonts w:cstheme="minorHAnsi"/>
          <w:szCs w:val="24"/>
        </w:rPr>
        <w:t xml:space="preserve"> függvény pedig a változók értékének „stabilizálását” végzi. A </w:t>
      </w:r>
      <w:proofErr w:type="spellStart"/>
      <w:r w:rsidRPr="00B33D1B">
        <w:rPr>
          <w:rFonts w:ascii="Consolas" w:hAnsi="Consolas" w:cstheme="minorHAnsi"/>
          <w:szCs w:val="24"/>
        </w:rPr>
        <w:t>where</w:t>
      </w:r>
      <w:proofErr w:type="spellEnd"/>
      <w:r w:rsidRPr="00B33D1B">
        <w:rPr>
          <w:rFonts w:cstheme="minorHAnsi"/>
          <w:szCs w:val="24"/>
        </w:rPr>
        <w:t xml:space="preserve"> záradékban pedig azt vizsgáljuk, hogy a bináris mátrixban hol található 1-es érték, mert csak azokat az értékeket íratjuk ki.</w:t>
      </w:r>
    </w:p>
    <w:p w14:paraId="3A26C44B" w14:textId="7535121E" w:rsidR="007C2AFD" w:rsidRPr="00B33D1B" w:rsidRDefault="00914B6C" w:rsidP="007C2AFD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>Az eddigiekben részletezett bináris mátrix mellett egy másik, ettől merőben eltérő adatszerkezettel rendelkező implementációt is készítettünk.</w:t>
      </w:r>
      <w:r w:rsidR="007C2AFD">
        <w:rPr>
          <w:rFonts w:cstheme="minorHAnsi"/>
          <w:szCs w:val="24"/>
        </w:rPr>
        <w:t xml:space="preserve"> Ezt</w:t>
      </w:r>
      <w:r w:rsidR="007C2AFD" w:rsidRPr="00B33D1B">
        <w:rPr>
          <w:rFonts w:cstheme="minorHAnsi"/>
          <w:szCs w:val="24"/>
        </w:rPr>
        <w:t xml:space="preserve"> a második, 5x6-os méretű feladatunkon, a „</w:t>
      </w:r>
      <w:proofErr w:type="spellStart"/>
      <w:r w:rsidR="007C2AFD" w:rsidRPr="00B33D1B">
        <w:rPr>
          <w:rFonts w:cstheme="minorHAnsi"/>
          <w:szCs w:val="24"/>
        </w:rPr>
        <w:t>Fundraising</w:t>
      </w:r>
      <w:proofErr w:type="spellEnd"/>
      <w:r w:rsidR="007C2AFD" w:rsidRPr="00B33D1B">
        <w:rPr>
          <w:rFonts w:cstheme="minorHAnsi"/>
          <w:szCs w:val="24"/>
        </w:rPr>
        <w:t xml:space="preserve"> </w:t>
      </w:r>
      <w:proofErr w:type="spellStart"/>
      <w:r w:rsidR="007C2AFD" w:rsidRPr="00B33D1B">
        <w:rPr>
          <w:rFonts w:cstheme="minorHAnsi"/>
          <w:szCs w:val="24"/>
        </w:rPr>
        <w:t>Dinner</w:t>
      </w:r>
      <w:proofErr w:type="spellEnd"/>
      <w:r w:rsidR="007C2AFD" w:rsidRPr="00B33D1B">
        <w:rPr>
          <w:rFonts w:cstheme="minorHAnsi"/>
          <w:szCs w:val="24"/>
        </w:rPr>
        <w:t>” címűn keresztül fogjuk bemutatni. Néhány szó magáról a feladatról: a leírás szerint 5 jómódú hölgy egy jótékonysági vacsorán vesz részt. Egy egyenes asztalnál, egymás mellett foglalnak helyet és mindegyikük 6 féle tulajdonsággal jellemezhető:</w:t>
      </w:r>
    </w:p>
    <w:p w14:paraId="7C455246" w14:textId="77777777" w:rsidR="007C2AFD" w:rsidRPr="00B33D1B" w:rsidRDefault="007C2AFD" w:rsidP="007C2AFD">
      <w:pPr>
        <w:pStyle w:val="Listaszerbekezds"/>
        <w:numPr>
          <w:ilvl w:val="0"/>
          <w:numId w:val="45"/>
        </w:numPr>
        <w:spacing w:line="259" w:lineRule="auto"/>
        <w:ind w:left="714" w:hanging="357"/>
        <w:jc w:val="both"/>
        <w:rPr>
          <w:rFonts w:cstheme="minorHAnsi"/>
        </w:rPr>
      </w:pPr>
      <w:r w:rsidRPr="00B33D1B">
        <w:rPr>
          <w:rFonts w:cstheme="minorHAnsi"/>
        </w:rPr>
        <w:t>keresztnév</w:t>
      </w:r>
    </w:p>
    <w:p w14:paraId="0A725041" w14:textId="77777777" w:rsidR="007C2AFD" w:rsidRPr="00B33D1B" w:rsidRDefault="007C2AFD" w:rsidP="007C2AFD">
      <w:pPr>
        <w:pStyle w:val="Listaszerbekezds"/>
        <w:numPr>
          <w:ilvl w:val="0"/>
          <w:numId w:val="45"/>
        </w:numPr>
        <w:spacing w:line="259" w:lineRule="auto"/>
        <w:ind w:left="714" w:hanging="357"/>
        <w:jc w:val="both"/>
        <w:rPr>
          <w:rFonts w:cstheme="minorHAnsi"/>
        </w:rPr>
      </w:pPr>
      <w:r w:rsidRPr="00B33D1B">
        <w:rPr>
          <w:rFonts w:cstheme="minorHAnsi"/>
        </w:rPr>
        <w:t>viselt ruha színe</w:t>
      </w:r>
    </w:p>
    <w:p w14:paraId="5E7D74CD" w14:textId="77777777" w:rsidR="007C2AFD" w:rsidRPr="00B33D1B" w:rsidRDefault="007C2AFD" w:rsidP="007C2AFD">
      <w:pPr>
        <w:pStyle w:val="Listaszerbekezds"/>
        <w:numPr>
          <w:ilvl w:val="0"/>
          <w:numId w:val="45"/>
        </w:numPr>
        <w:spacing w:line="259" w:lineRule="auto"/>
        <w:ind w:left="714" w:hanging="357"/>
        <w:jc w:val="both"/>
        <w:rPr>
          <w:rFonts w:cstheme="minorHAnsi"/>
        </w:rPr>
      </w:pPr>
      <w:r w:rsidRPr="00B33D1B">
        <w:rPr>
          <w:rFonts w:cstheme="minorHAnsi"/>
        </w:rPr>
        <w:lastRenderedPageBreak/>
        <w:t>nyakláncukon található drágakő típusa</w:t>
      </w:r>
    </w:p>
    <w:p w14:paraId="0DF6B63D" w14:textId="77777777" w:rsidR="007C2AFD" w:rsidRPr="00B33D1B" w:rsidRDefault="007C2AFD" w:rsidP="007C2AFD">
      <w:pPr>
        <w:pStyle w:val="Listaszerbekezds"/>
        <w:numPr>
          <w:ilvl w:val="0"/>
          <w:numId w:val="45"/>
        </w:numPr>
        <w:spacing w:line="259" w:lineRule="auto"/>
        <w:ind w:left="714" w:hanging="357"/>
        <w:jc w:val="both"/>
        <w:rPr>
          <w:rFonts w:cstheme="minorHAnsi"/>
        </w:rPr>
      </w:pPr>
      <w:r w:rsidRPr="00B33D1B">
        <w:rPr>
          <w:rFonts w:cstheme="minorHAnsi"/>
        </w:rPr>
        <w:t>életkoruk</w:t>
      </w:r>
    </w:p>
    <w:p w14:paraId="4CBA0CDD" w14:textId="77777777" w:rsidR="007C2AFD" w:rsidRPr="00B33D1B" w:rsidRDefault="007C2AFD" w:rsidP="007C2AFD">
      <w:pPr>
        <w:pStyle w:val="Listaszerbekezds"/>
        <w:numPr>
          <w:ilvl w:val="0"/>
          <w:numId w:val="45"/>
        </w:numPr>
        <w:spacing w:line="259" w:lineRule="auto"/>
        <w:ind w:left="714" w:hanging="357"/>
        <w:jc w:val="both"/>
        <w:rPr>
          <w:rFonts w:cstheme="minorHAnsi"/>
        </w:rPr>
      </w:pPr>
      <w:r w:rsidRPr="00B33D1B">
        <w:rPr>
          <w:rFonts w:cstheme="minorHAnsi"/>
        </w:rPr>
        <w:t>fogyasztott koktéljuk</w:t>
      </w:r>
    </w:p>
    <w:p w14:paraId="5D13C245" w14:textId="188C57CC" w:rsidR="00914B6C" w:rsidRDefault="007C2AFD" w:rsidP="007C2AFD">
      <w:pPr>
        <w:pStyle w:val="Listaszerbekezds"/>
        <w:numPr>
          <w:ilvl w:val="0"/>
          <w:numId w:val="45"/>
        </w:numPr>
        <w:spacing w:after="120"/>
        <w:ind w:left="714" w:hanging="357"/>
        <w:rPr>
          <w:rFonts w:cstheme="minorHAnsi"/>
        </w:rPr>
      </w:pPr>
      <w:r w:rsidRPr="007C2AFD">
        <w:rPr>
          <w:rFonts w:cstheme="minorHAnsi"/>
        </w:rPr>
        <w:t>adakozott pénzmennyiség dollárban</w:t>
      </w:r>
    </w:p>
    <w:p w14:paraId="1005026F" w14:textId="1B3C666A" w:rsidR="007C2AFD" w:rsidRPr="007C2AFD" w:rsidRDefault="007C2AFD" w:rsidP="007C2AFD">
      <w:pPr>
        <w:rPr>
          <w:rFonts w:cstheme="minorHAnsi"/>
        </w:rPr>
      </w:pPr>
      <w:r>
        <w:rPr>
          <w:rFonts w:cstheme="minorHAnsi"/>
          <w:szCs w:val="24"/>
        </w:rPr>
        <w:t>Ennél az adatstruktúránál</w:t>
      </w:r>
      <w:r w:rsidRPr="00B33D1B">
        <w:rPr>
          <w:rFonts w:cstheme="minorHAnsi"/>
          <w:szCs w:val="24"/>
        </w:rPr>
        <w:t xml:space="preserve"> tulajdonságkategóriánként egy-egy </w:t>
      </w:r>
      <w:proofErr w:type="gramStart"/>
      <w:r w:rsidRPr="00B33D1B">
        <w:rPr>
          <w:rFonts w:cstheme="minorHAnsi"/>
          <w:szCs w:val="24"/>
        </w:rPr>
        <w:t>felsorol(</w:t>
      </w:r>
      <w:proofErr w:type="spellStart"/>
      <w:proofErr w:type="gramEnd"/>
      <w:r w:rsidRPr="00B33D1B">
        <w:rPr>
          <w:rFonts w:cstheme="minorHAnsi"/>
          <w:szCs w:val="24"/>
        </w:rPr>
        <w:t>enum</w:t>
      </w:r>
      <w:proofErr w:type="spellEnd"/>
      <w:r w:rsidRPr="00B33D1B">
        <w:rPr>
          <w:rFonts w:cstheme="minorHAnsi"/>
          <w:szCs w:val="24"/>
        </w:rPr>
        <w:t>) típusú egydimenziós tömböt készítettünk, amelyet a már említett segédhalmazzal indexeltünk(</w:t>
      </w:r>
      <w:r>
        <w:rPr>
          <w:rFonts w:cstheme="minorHAnsi"/>
          <w:szCs w:val="24"/>
        </w:rPr>
        <w:t>30</w:t>
      </w:r>
      <w:r w:rsidRPr="00B33D1B">
        <w:rPr>
          <w:rFonts w:cstheme="minorHAnsi"/>
          <w:szCs w:val="24"/>
        </w:rPr>
        <w:t>. ábra)</w:t>
      </w:r>
      <w:r w:rsidR="00416C2C">
        <w:rPr>
          <w:rFonts w:cstheme="minorHAnsi"/>
          <w:szCs w:val="24"/>
        </w:rPr>
        <w:t>.</w:t>
      </w:r>
    </w:p>
    <w:p w14:paraId="7ED81143" w14:textId="444F74BF" w:rsidR="0005758F" w:rsidRDefault="0005758F" w:rsidP="001D2529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05758F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2E298D75" wp14:editId="77803B03">
                <wp:extent cx="2924810" cy="1404620"/>
                <wp:effectExtent l="0" t="0" r="27940" b="20955"/>
                <wp:docPr id="10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85CC7" w14:textId="77777777" w:rsidR="0086329E" w:rsidRPr="007C2AFD" w:rsidRDefault="0086329E" w:rsidP="007C2A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</w:pPr>
                            <w:proofErr w:type="spellStart"/>
                            <w:proofErr w:type="gramStart"/>
                            <w:r w:rsidRPr="007C2AFD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array</w:t>
                            </w:r>
                            <w:proofErr w:type="spellEnd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[</w:t>
                            </w:r>
                            <w:proofErr w:type="gramEnd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PEOPLE] </w:t>
                            </w:r>
                            <w:r w:rsidRPr="007C2AFD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of</w:t>
                            </w:r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</w:t>
                            </w:r>
                            <w:r w:rsidRPr="007C2AFD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var</w:t>
                            </w:r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COLORS: </w:t>
                            </w:r>
                            <w:proofErr w:type="spellStart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;</w:t>
                            </w:r>
                          </w:p>
                          <w:p w14:paraId="0A8136C5" w14:textId="272BA26E" w:rsidR="0086329E" w:rsidRPr="0005758F" w:rsidRDefault="0086329E" w:rsidP="007C2AFD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7C2AFD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array</w:t>
                            </w:r>
                            <w:proofErr w:type="spellEnd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[</w:t>
                            </w:r>
                            <w:proofErr w:type="gramEnd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PEOPLE] </w:t>
                            </w:r>
                            <w:r w:rsidRPr="007C2AFD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of</w:t>
                            </w:r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</w:t>
                            </w:r>
                            <w:r w:rsidRPr="007C2AFD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var</w:t>
                            </w:r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NAMES: </w:t>
                            </w:r>
                            <w:proofErr w:type="spellStart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name</w:t>
                            </w:r>
                            <w:proofErr w:type="spellEnd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;</w:t>
                            </w:r>
                          </w:p>
                          <w:p w14:paraId="421B23C3" w14:textId="05E8F55C" w:rsidR="0086329E" w:rsidRPr="0005758F" w:rsidRDefault="0086329E" w:rsidP="0005758F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r w:rsidRPr="0005758F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[...]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298D75" id="_x0000_s1068" type="#_x0000_t202" style="width:23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">
                <v:textbox style="mso-fit-shape-to-text:t">
                  <w:txbxContent>
                    <w:p w14:paraId="7A285CC7" w14:textId="77777777" w:rsidR="0086329E" w:rsidRPr="007C2AFD" w:rsidRDefault="0086329E" w:rsidP="007C2A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</w:pPr>
                      <w:r w:rsidRPr="007C2AFD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array</w:t>
                      </w:r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[PEOPLE] </w:t>
                      </w:r>
                      <w:r w:rsidRPr="007C2AFD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of</w:t>
                      </w:r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</w:t>
                      </w:r>
                      <w:r w:rsidRPr="007C2AFD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var</w:t>
                      </w:r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COLORS: dress;</w:t>
                      </w:r>
                    </w:p>
                    <w:p w14:paraId="0A8136C5" w14:textId="272BA26E" w:rsidR="0086329E" w:rsidRPr="0005758F" w:rsidRDefault="0086329E" w:rsidP="007C2AFD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7C2AFD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array</w:t>
                      </w:r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[PEOPLE] </w:t>
                      </w:r>
                      <w:r w:rsidRPr="007C2AFD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of</w:t>
                      </w:r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</w:t>
                      </w:r>
                      <w:r w:rsidRPr="007C2AFD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var</w:t>
                      </w:r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NAMES: name;</w:t>
                      </w:r>
                    </w:p>
                    <w:p w14:paraId="421B23C3" w14:textId="05E8F55C" w:rsidR="0086329E" w:rsidRPr="0005758F" w:rsidRDefault="0086329E" w:rsidP="0005758F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05758F">
                        <w:rPr>
                          <w:rFonts w:ascii="Consolas" w:hAnsi="Consolas"/>
                          <w:sz w:val="22"/>
                          <w:lang w:eastAsia="hu-HU"/>
                        </w:rPr>
                        <w:t>[...]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D3DAE4" w14:textId="6861A2DF" w:rsidR="00914B6C" w:rsidRPr="00B33D1B" w:rsidRDefault="00721BD9" w:rsidP="001D2529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30</w:t>
      </w:r>
      <w:r w:rsidR="001D2529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1D2529" w:rsidRPr="00B33D1B">
        <w:rPr>
          <w:rFonts w:ascii="Arial" w:hAnsi="Arial" w:cs="Arial"/>
          <w:sz w:val="20"/>
          <w:szCs w:val="20"/>
          <w:lang w:eastAsia="hu-HU" w:bidi="ar-SA"/>
        </w:rPr>
        <w:t xml:space="preserve"> Tömbök dekl</w:t>
      </w:r>
      <w:r w:rsidR="00013BC7" w:rsidRPr="00B33D1B">
        <w:rPr>
          <w:rFonts w:ascii="Arial" w:hAnsi="Arial" w:cs="Arial"/>
          <w:sz w:val="20"/>
          <w:szCs w:val="20"/>
          <w:lang w:eastAsia="hu-HU" w:bidi="ar-SA"/>
        </w:rPr>
        <w:t>a</w:t>
      </w:r>
      <w:r w:rsidR="001D2529" w:rsidRPr="00B33D1B">
        <w:rPr>
          <w:rFonts w:ascii="Arial" w:hAnsi="Arial" w:cs="Arial"/>
          <w:sz w:val="20"/>
          <w:szCs w:val="20"/>
          <w:lang w:eastAsia="hu-HU" w:bidi="ar-SA"/>
        </w:rPr>
        <w:t>rációja.</w:t>
      </w:r>
    </w:p>
    <w:p w14:paraId="758642A5" w14:textId="22B08CAF" w:rsidR="00914B6C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Itt a tárolt értékek már a </w:t>
      </w:r>
      <w:proofErr w:type="gramStart"/>
      <w:r w:rsidRPr="00B33D1B">
        <w:rPr>
          <w:rFonts w:cstheme="minorHAnsi"/>
          <w:szCs w:val="24"/>
        </w:rPr>
        <w:t>konkrét</w:t>
      </w:r>
      <w:proofErr w:type="gramEnd"/>
      <w:r w:rsidRPr="00B33D1B">
        <w:rPr>
          <w:rFonts w:cstheme="minorHAnsi"/>
          <w:szCs w:val="24"/>
        </w:rPr>
        <w:t xml:space="preserve"> tulajdonságok neveit vehetik fel, sorrendjük pedig meghatározza</w:t>
      </w:r>
      <w:r w:rsidR="001F5FBD">
        <w:rPr>
          <w:rFonts w:cstheme="minorHAnsi"/>
          <w:szCs w:val="24"/>
        </w:rPr>
        <w:t>,</w:t>
      </w:r>
      <w:r w:rsidRPr="00B33D1B">
        <w:rPr>
          <w:rFonts w:cstheme="minorHAnsi"/>
          <w:szCs w:val="24"/>
        </w:rPr>
        <w:t xml:space="preserve"> hogy melyik széken ülő emberre mi jellemző. Egy tömbön belül az értékek egyediségét az </w:t>
      </w:r>
      <w:proofErr w:type="spellStart"/>
      <w:r w:rsidRPr="00B33D1B">
        <w:rPr>
          <w:rFonts w:ascii="Consolas" w:hAnsi="Consolas" w:cstheme="minorHAnsi"/>
          <w:szCs w:val="24"/>
        </w:rPr>
        <w:t>alldifferent</w:t>
      </w:r>
      <w:proofErr w:type="spellEnd"/>
      <w:r w:rsidR="008867B1" w:rsidRPr="00B33D1B">
        <w:rPr>
          <w:rFonts w:cstheme="minorHAnsi"/>
          <w:szCs w:val="24"/>
        </w:rPr>
        <w:t xml:space="preserve"> </w:t>
      </w:r>
      <w:proofErr w:type="gramStart"/>
      <w:r w:rsidR="008867B1" w:rsidRPr="00B33D1B">
        <w:rPr>
          <w:rFonts w:cstheme="minorHAnsi"/>
          <w:szCs w:val="24"/>
        </w:rPr>
        <w:t>globális</w:t>
      </w:r>
      <w:proofErr w:type="gramEnd"/>
      <w:r w:rsidR="008867B1" w:rsidRPr="00B33D1B">
        <w:rPr>
          <w:rFonts w:cstheme="minorHAnsi"/>
          <w:szCs w:val="24"/>
        </w:rPr>
        <w:t xml:space="preserve"> </w:t>
      </w:r>
      <w:proofErr w:type="spellStart"/>
      <w:r w:rsidR="008867B1" w:rsidRPr="00B33D1B">
        <w:rPr>
          <w:rFonts w:cstheme="minorHAnsi"/>
          <w:szCs w:val="24"/>
        </w:rPr>
        <w:t>constraint</w:t>
      </w:r>
      <w:proofErr w:type="spellEnd"/>
      <w:r w:rsidR="008867B1" w:rsidRPr="00B33D1B">
        <w:rPr>
          <w:rFonts w:cstheme="minorHAnsi"/>
          <w:szCs w:val="24"/>
        </w:rPr>
        <w:t xml:space="preserve"> biztosítja(</w:t>
      </w:r>
      <w:r w:rsidR="00721BD9">
        <w:rPr>
          <w:rFonts w:cstheme="minorHAnsi"/>
          <w:szCs w:val="24"/>
        </w:rPr>
        <w:t>31</w:t>
      </w:r>
      <w:r w:rsidR="008867B1" w:rsidRPr="00B33D1B">
        <w:rPr>
          <w:rFonts w:cstheme="minorHAnsi"/>
          <w:szCs w:val="24"/>
        </w:rPr>
        <w:t>. ábra).</w:t>
      </w:r>
    </w:p>
    <w:p w14:paraId="1B744CC0" w14:textId="5AB2038F" w:rsidR="00BD29C6" w:rsidRDefault="00BD29C6" w:rsidP="001D2529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BD29C6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308CFA27" wp14:editId="254C596B">
                <wp:extent cx="2589530" cy="1404620"/>
                <wp:effectExtent l="0" t="0" r="20320" b="20955"/>
                <wp:docPr id="1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92415" w14:textId="77777777" w:rsidR="0086329E" w:rsidRPr="007C2AFD" w:rsidRDefault="0086329E" w:rsidP="007C2A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</w:pPr>
                            <w:proofErr w:type="spellStart"/>
                            <w:r w:rsidRPr="007C2AFD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constraint</w:t>
                            </w:r>
                            <w:proofErr w:type="spellEnd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C2AFD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alldifferent</w:t>
                            </w:r>
                            <w:proofErr w:type="spellEnd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7C2AFD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);</w:t>
                            </w:r>
                          </w:p>
                          <w:p w14:paraId="25D4732F" w14:textId="071A0DB4" w:rsidR="0086329E" w:rsidRPr="00BD29C6" w:rsidRDefault="0086329E" w:rsidP="007C2AFD">
                            <w:pPr>
                              <w:spacing w:after="0"/>
                              <w:rPr>
                                <w:rFonts w:ascii="Consolas" w:hAnsi="Consolas" w:cstheme="minorHAnsi"/>
                                <w:sz w:val="22"/>
                              </w:rPr>
                            </w:pPr>
                            <w:proofErr w:type="spellStart"/>
                            <w:r w:rsidRPr="007C2AFD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constraint</w:t>
                            </w:r>
                            <w:proofErr w:type="spellEnd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C2AFD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 w:bidi="ar-SA"/>
                              </w:rPr>
                              <w:t>alldifferent</w:t>
                            </w:r>
                            <w:proofErr w:type="spellEnd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name</w:t>
                            </w:r>
                            <w:proofErr w:type="spellEnd"/>
                            <w:r w:rsidRPr="007C2AFD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);</w:t>
                            </w:r>
                          </w:p>
                          <w:p w14:paraId="57B12017" w14:textId="6F31302A" w:rsidR="0086329E" w:rsidRPr="00BD29C6" w:rsidRDefault="0086329E" w:rsidP="00BD29C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[...]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8CFA27" id="_x0000_s1069" type="#_x0000_t202" style="width:203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">
                <v:textbox style="mso-fit-shape-to-text:t">
                  <w:txbxContent>
                    <w:p w14:paraId="2CE92415" w14:textId="77777777" w:rsidR="0086329E" w:rsidRPr="007C2AFD" w:rsidRDefault="0086329E" w:rsidP="007C2A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</w:pPr>
                      <w:r w:rsidRPr="007C2AFD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constraint</w:t>
                      </w:r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</w:t>
                      </w:r>
                      <w:r w:rsidRPr="007C2AFD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alldifferent</w:t>
                      </w:r>
                      <w:r w:rsidRPr="007C2AFD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>(dress);</w:t>
                      </w:r>
                    </w:p>
                    <w:p w14:paraId="25D4732F" w14:textId="071A0DB4" w:rsidR="0086329E" w:rsidRPr="00BD29C6" w:rsidRDefault="0086329E" w:rsidP="007C2AFD">
                      <w:pPr>
                        <w:spacing w:after="0"/>
                        <w:rPr>
                          <w:rFonts w:ascii="Consolas" w:hAnsi="Consolas" w:cstheme="minorHAnsi"/>
                          <w:sz w:val="22"/>
                        </w:rPr>
                      </w:pPr>
                      <w:r w:rsidRPr="007C2AFD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constraint</w:t>
                      </w:r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</w:t>
                      </w:r>
                      <w:r w:rsidRPr="007C2AFD">
                        <w:rPr>
                          <w:rFonts w:ascii="Consolas" w:hAnsi="Consolas"/>
                          <w:color w:val="0000FF"/>
                          <w:sz w:val="22"/>
                          <w:lang w:eastAsia="hu-HU" w:bidi="ar-SA"/>
                        </w:rPr>
                        <w:t>alldifferent</w:t>
                      </w:r>
                      <w:r w:rsidRPr="007C2AFD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(name);</w:t>
                      </w:r>
                    </w:p>
                    <w:p w14:paraId="57B12017" w14:textId="6F31302A" w:rsidR="0086329E" w:rsidRPr="00BD29C6" w:rsidRDefault="0086329E" w:rsidP="00BD29C6">
                      <w:pPr>
                        <w:spacing w:after="0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BD29C6">
                        <w:rPr>
                          <w:rFonts w:ascii="Consolas" w:hAnsi="Consolas"/>
                          <w:sz w:val="22"/>
                          <w:lang w:eastAsia="hu-HU"/>
                        </w:rPr>
                        <w:t>[...]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FA5B1D" w14:textId="12E259D0" w:rsidR="00914B6C" w:rsidRPr="00B33D1B" w:rsidRDefault="00721BD9" w:rsidP="001D2529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31</w:t>
      </w:r>
      <w:r w:rsidR="001D2529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1D2529" w:rsidRPr="00B33D1B">
        <w:rPr>
          <w:rFonts w:ascii="Arial" w:hAnsi="Arial" w:cs="Arial"/>
          <w:sz w:val="20"/>
          <w:szCs w:val="20"/>
          <w:lang w:eastAsia="hu-HU" w:bidi="ar-SA"/>
        </w:rPr>
        <w:t xml:space="preserve"> Egyediség biztosítása.</w:t>
      </w:r>
    </w:p>
    <w:p w14:paraId="33CEC977" w14:textId="103F1562" w:rsidR="00914B6C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>A korábban már részletezett korlátozástípusokat a következőképpen modelleztük jelen adatstruktúra es</w:t>
      </w:r>
      <w:r w:rsidR="003449C6">
        <w:rPr>
          <w:rFonts w:cstheme="minorHAnsi"/>
          <w:szCs w:val="24"/>
        </w:rPr>
        <w:t>etében. Az I. illetve II. típusú kikötés ebben a példában nem fordult ugyan elő, de modellezése hasonló módon történik, mint a „</w:t>
      </w:r>
      <w:proofErr w:type="spellStart"/>
      <w:r w:rsidR="003449C6">
        <w:rPr>
          <w:rFonts w:cstheme="minorHAnsi"/>
          <w:szCs w:val="24"/>
        </w:rPr>
        <w:t>Movies</w:t>
      </w:r>
      <w:proofErr w:type="spellEnd"/>
      <w:r w:rsidR="003449C6">
        <w:rPr>
          <w:rFonts w:cstheme="minorHAnsi"/>
          <w:szCs w:val="24"/>
        </w:rPr>
        <w:t>” példa esetén. A III.</w:t>
      </w:r>
      <w:r w:rsidR="00416C2C">
        <w:rPr>
          <w:rFonts w:cstheme="minorHAnsi"/>
          <w:szCs w:val="24"/>
        </w:rPr>
        <w:t>(32 ábra)</w:t>
      </w:r>
      <w:r w:rsidR="00364E08">
        <w:rPr>
          <w:rFonts w:cstheme="minorHAnsi"/>
          <w:szCs w:val="24"/>
        </w:rPr>
        <w:t xml:space="preserve"> és IV.</w:t>
      </w:r>
      <w:r w:rsidR="00416C2C">
        <w:rPr>
          <w:rFonts w:cstheme="minorHAnsi"/>
          <w:szCs w:val="24"/>
        </w:rPr>
        <w:t xml:space="preserve">(33. </w:t>
      </w:r>
      <w:proofErr w:type="gramStart"/>
      <w:r w:rsidR="00416C2C">
        <w:rPr>
          <w:rFonts w:cstheme="minorHAnsi"/>
          <w:szCs w:val="24"/>
        </w:rPr>
        <w:t>ábra</w:t>
      </w:r>
      <w:proofErr w:type="gramEnd"/>
      <w:r w:rsidR="00416C2C">
        <w:rPr>
          <w:rFonts w:cstheme="minorHAnsi"/>
          <w:szCs w:val="24"/>
        </w:rPr>
        <w:t>)</w:t>
      </w:r>
      <w:r w:rsidR="003449C6">
        <w:rPr>
          <w:rFonts w:cstheme="minorHAnsi"/>
          <w:szCs w:val="24"/>
        </w:rPr>
        <w:t xml:space="preserve"> típus esetén egyféle leírási </w:t>
      </w:r>
      <w:r w:rsidR="00364E08">
        <w:rPr>
          <w:rFonts w:cstheme="minorHAnsi"/>
          <w:szCs w:val="24"/>
        </w:rPr>
        <w:t>mód választható csak</w:t>
      </w:r>
      <w:r w:rsidR="003449C6">
        <w:rPr>
          <w:rFonts w:cstheme="minorHAnsi"/>
          <w:szCs w:val="24"/>
        </w:rPr>
        <w:t>.</w:t>
      </w:r>
    </w:p>
    <w:p w14:paraId="52CF3F7D" w14:textId="18F8B9FC" w:rsidR="00534711" w:rsidRDefault="003449C6" w:rsidP="003449C6">
      <w:pPr>
        <w:jc w:val="center"/>
        <w:rPr>
          <w:rFonts w:cstheme="minorHAnsi"/>
          <w:szCs w:val="24"/>
        </w:rPr>
      </w:pPr>
      <w:r w:rsidRPr="003449C6">
        <w:rPr>
          <w:rFonts w:cstheme="minorHAnsi"/>
          <w:noProof/>
          <w:szCs w:val="24"/>
          <w:lang w:eastAsia="hu-HU" w:bidi="ar-SA"/>
        </w:rPr>
        <mc:AlternateContent>
          <mc:Choice Requires="wps">
            <w:drawing>
              <wp:inline distT="0" distB="0" distL="0" distR="0" wp14:anchorId="4527CDC1" wp14:editId="3116DE88">
                <wp:extent cx="5279390" cy="1404620"/>
                <wp:effectExtent l="0" t="0" r="16510" b="16510"/>
                <wp:docPr id="1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93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C59AB" w14:textId="1BC13BC7" w:rsidR="0086329E" w:rsidRPr="003449C6" w:rsidRDefault="0086329E" w:rsidP="003449C6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3449C6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gramEnd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 xml:space="preserve">p </w:t>
                            </w:r>
                            <w:r w:rsidRPr="003449C6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 xml:space="preserve"> PEOPLE)(</w:t>
                            </w:r>
                            <w:proofErr w:type="spellStart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>name</w:t>
                            </w:r>
                            <w:proofErr w:type="spellEnd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 xml:space="preserve">[p]=Jane &lt;-&gt; </w:t>
                            </w:r>
                            <w:proofErr w:type="spellStart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>donation</w:t>
                            </w:r>
                            <w:proofErr w:type="spellEnd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>[p]=</w:t>
                            </w:r>
                            <w:proofErr w:type="spellStart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>twentythousand</w:t>
                            </w:r>
                            <w:proofErr w:type="spellEnd"/>
                            <w:r w:rsidRPr="003449C6">
                              <w:rPr>
                                <w:rFonts w:ascii="Consolas" w:hAnsi="Consolas"/>
                                <w:sz w:val="22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27CDC1" id="_x0000_s1070" type="#_x0000_t202" style="width:415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">
                <v:textbox style="mso-fit-shape-to-text:t">
                  <w:txbxContent>
                    <w:p w14:paraId="32AC59AB" w14:textId="1BC13BC7" w:rsidR="0086329E" w:rsidRPr="003449C6" w:rsidRDefault="0086329E" w:rsidP="003449C6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3449C6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r w:rsidRPr="003449C6">
                        <w:rPr>
                          <w:rFonts w:ascii="Consolas" w:hAnsi="Consolas"/>
                          <w:sz w:val="22"/>
                        </w:rPr>
                        <w:t xml:space="preserve">(p </w:t>
                      </w:r>
                      <w:r w:rsidRPr="003449C6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3449C6">
                        <w:rPr>
                          <w:rFonts w:ascii="Consolas" w:hAnsi="Consolas"/>
                          <w:sz w:val="22"/>
                        </w:rPr>
                        <w:t xml:space="preserve"> PEOPLE)(name[p]=Jane &lt;-&gt; donation[p]=twentythousand)</w:t>
                      </w:r>
                      <w:r>
                        <w:rPr>
                          <w:rFonts w:ascii="Consolas" w:hAnsi="Consolas"/>
                          <w:sz w:val="22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D56E87" w14:textId="4730436D" w:rsidR="003449C6" w:rsidRDefault="003449C6" w:rsidP="003449C6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2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Kikötés: </w:t>
      </w:r>
      <w:r>
        <w:rPr>
          <w:rFonts w:ascii="Arial" w:hAnsi="Arial" w:cs="Arial"/>
          <w:sz w:val="20"/>
          <w:szCs w:val="20"/>
          <w:lang w:eastAsia="hu-HU" w:bidi="ar-SA"/>
        </w:rPr>
        <w:t>Jane 20000 dollárt adományozott.</w:t>
      </w:r>
    </w:p>
    <w:p w14:paraId="1873C889" w14:textId="117B04BB" w:rsidR="007C2AFD" w:rsidRPr="00B33D1B" w:rsidRDefault="007C2AFD" w:rsidP="007C2AFD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 IV. típusú korlátozás leírását </w:t>
      </w:r>
      <w:r w:rsidR="00364E08">
        <w:rPr>
          <w:rFonts w:cstheme="minorHAnsi"/>
          <w:szCs w:val="24"/>
        </w:rPr>
        <w:t>is</w:t>
      </w:r>
      <w:r w:rsidRPr="00B33D1B">
        <w:rPr>
          <w:rFonts w:cstheme="minorHAnsi"/>
          <w:szCs w:val="24"/>
        </w:rPr>
        <w:t xml:space="preserve"> az </w:t>
      </w:r>
      <w:proofErr w:type="gramStart"/>
      <w:r w:rsidRPr="00B33D1B">
        <w:rPr>
          <w:rFonts w:cstheme="minorHAnsi"/>
          <w:szCs w:val="24"/>
        </w:rPr>
        <w:t>ekvivalencia</w:t>
      </w:r>
      <w:proofErr w:type="gramEnd"/>
      <w:r w:rsidRPr="00B33D1B">
        <w:rPr>
          <w:rFonts w:cstheme="minorHAnsi"/>
          <w:szCs w:val="24"/>
        </w:rPr>
        <w:t xml:space="preserve"> operátor(</w:t>
      </w:r>
      <w:r w:rsidRPr="00B33D1B">
        <w:rPr>
          <w:rFonts w:ascii="Consolas" w:hAnsi="Consolas" w:cstheme="minorHAnsi"/>
          <w:szCs w:val="24"/>
        </w:rPr>
        <w:t>&lt;-&gt;</w:t>
      </w:r>
      <w:r w:rsidRPr="00B33D1B">
        <w:rPr>
          <w:rFonts w:cstheme="minorHAnsi"/>
          <w:szCs w:val="24"/>
        </w:rPr>
        <w:t>) használatával valósítottuk meg</w:t>
      </w:r>
      <w:r w:rsidR="00364E08">
        <w:rPr>
          <w:rFonts w:cstheme="minorHAnsi"/>
          <w:szCs w:val="24"/>
        </w:rPr>
        <w:t xml:space="preserve">. </w:t>
      </w:r>
      <w:r w:rsidR="00364E08" w:rsidRPr="00B33D1B">
        <w:rPr>
          <w:rFonts w:cstheme="minorHAnsi"/>
          <w:szCs w:val="24"/>
        </w:rPr>
        <w:t>Azokat az eseteket, amelyeknél az említett személyek valamely szélén ülnek a széksornak, itt külön kell kezelni, mivel ekkor egyértelmű egymáshoz viszonyított helyzetük. Másrészt pedig így elkerülhetjük a tömbök bejárása során a kiindexelést</w:t>
      </w:r>
      <w:r w:rsidR="00364E08">
        <w:rPr>
          <w:rFonts w:cstheme="minorHAnsi"/>
          <w:szCs w:val="24"/>
        </w:rPr>
        <w:t>.</w:t>
      </w:r>
      <w:r w:rsidRPr="00B33D1B">
        <w:rPr>
          <w:rFonts w:cstheme="minorHAnsi"/>
          <w:szCs w:val="24"/>
        </w:rPr>
        <w:t xml:space="preserve"> </w:t>
      </w:r>
    </w:p>
    <w:p w14:paraId="2CE0E904" w14:textId="77777777" w:rsidR="007C2AFD" w:rsidRDefault="007C2AFD" w:rsidP="007C2AFD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BD29C6">
        <w:rPr>
          <w:rFonts w:ascii="Arial" w:hAnsi="Arial" w:cs="Arial"/>
          <w:b/>
          <w:noProof/>
          <w:sz w:val="20"/>
          <w:szCs w:val="20"/>
          <w:lang w:eastAsia="hu-HU" w:bidi="ar-SA"/>
        </w:rPr>
        <w:lastRenderedPageBreak/>
        <mc:AlternateContent>
          <mc:Choice Requires="wps">
            <w:drawing>
              <wp:inline distT="0" distB="0" distL="0" distR="0" wp14:anchorId="0C5B55EC" wp14:editId="26FC0372">
                <wp:extent cx="5340350" cy="1404620"/>
                <wp:effectExtent l="0" t="0" r="12700" b="20955"/>
                <wp:docPr id="1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31CF2" w14:textId="77777777" w:rsidR="0086329E" w:rsidRPr="00BD29C6" w:rsidRDefault="0086329E" w:rsidP="007C2A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BD29C6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p </w:t>
                            </w:r>
                            <w:r w:rsidRPr="00BD29C6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1..db-1)(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[p]=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&lt;-&gt; 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age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[p+1]=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sixty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) /\</w:t>
                            </w:r>
                          </w:p>
                          <w:p w14:paraId="098A4590" w14:textId="77777777" w:rsidR="0086329E" w:rsidRPr="00BD29C6" w:rsidRDefault="0086329E" w:rsidP="007C2AF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db]!=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) /\</w:t>
                            </w:r>
                          </w:p>
                          <w:p w14:paraId="189B4A08" w14:textId="77777777" w:rsidR="0086329E" w:rsidRDefault="0086329E" w:rsidP="007C2AFD">
                            <w:pPr>
                              <w:spacing w:after="0"/>
                            </w:pPr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age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1]!=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sixty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5B55EC" id="_x0000_s1071" type="#_x0000_t202" style="width:42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">
                <v:textbox style="mso-fit-shape-to-text:t">
                  <w:txbxContent>
                    <w:p w14:paraId="42531CF2" w14:textId="77777777" w:rsidR="0086329E" w:rsidRPr="00BD29C6" w:rsidRDefault="0086329E" w:rsidP="007C2A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r w:rsidRPr="00BD29C6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(p </w:t>
                      </w:r>
                      <w:r w:rsidRPr="00BD29C6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1..db-1)(cocktail[p]=cosmopolitan &lt;-&gt; age[p+1]=sixty) /\</w:t>
                      </w:r>
                    </w:p>
                    <w:p w14:paraId="098A4590" w14:textId="77777777" w:rsidR="0086329E" w:rsidRPr="00BD29C6" w:rsidRDefault="0086329E" w:rsidP="007C2AF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>(cocktail[db]!=cosmopolitan) /\</w:t>
                      </w:r>
                    </w:p>
                    <w:p w14:paraId="189B4A08" w14:textId="77777777" w:rsidR="0086329E" w:rsidRDefault="0086329E" w:rsidP="007C2AFD">
                      <w:pPr>
                        <w:spacing w:after="0"/>
                      </w:pPr>
                      <w:r w:rsidRPr="00BD29C6">
                        <w:rPr>
                          <w:rFonts w:ascii="Consolas" w:hAnsi="Consolas"/>
                          <w:sz w:val="22"/>
                          <w:lang w:eastAsia="hu-HU"/>
                        </w:rPr>
                        <w:t>(age[1]!=sixty);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580F9A" w14:textId="4B415D0D" w:rsidR="007C2AFD" w:rsidRDefault="007C2AFD" w:rsidP="007C2AFD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Kikötés: A legidősebb hölgy közvetlenül a </w:t>
      </w:r>
      <w:proofErr w:type="spellStart"/>
      <w:r w:rsidRPr="00B33D1B">
        <w:rPr>
          <w:rFonts w:ascii="Arial" w:hAnsi="Arial" w:cs="Arial"/>
          <w:sz w:val="20"/>
          <w:szCs w:val="20"/>
          <w:lang w:eastAsia="hu-HU" w:bidi="ar-SA"/>
        </w:rPr>
        <w:t>cosmopolitant</w:t>
      </w:r>
      <w:proofErr w:type="spellEnd"/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ivó jobbján ül.</w:t>
      </w:r>
    </w:p>
    <w:p w14:paraId="1DA1EEAF" w14:textId="1963DC4E" w:rsidR="00364E08" w:rsidRDefault="00364E08" w:rsidP="00E57DDE">
      <w:pPr>
        <w:rPr>
          <w:rFonts w:cstheme="minorHAnsi"/>
          <w:szCs w:val="24"/>
        </w:rPr>
      </w:pPr>
      <w:r>
        <w:rPr>
          <w:rFonts w:cstheme="minorHAnsi"/>
          <w:szCs w:val="24"/>
        </w:rPr>
        <w:t>Az V. típust pedig a 3</w:t>
      </w:r>
      <w:r w:rsidR="00416C2C">
        <w:rPr>
          <w:rFonts w:cstheme="minorHAnsi"/>
          <w:szCs w:val="24"/>
        </w:rPr>
        <w:t>4</w:t>
      </w:r>
      <w:r>
        <w:rPr>
          <w:rFonts w:cstheme="minorHAnsi"/>
          <w:szCs w:val="24"/>
        </w:rPr>
        <w:t>. ábrán látható módon</w:t>
      </w:r>
      <w:r w:rsidR="00461973">
        <w:rPr>
          <w:rFonts w:cstheme="minorHAnsi"/>
          <w:szCs w:val="24"/>
        </w:rPr>
        <w:t>, az implikáció operátor segítségével</w:t>
      </w:r>
      <w:r>
        <w:rPr>
          <w:rFonts w:cstheme="minorHAnsi"/>
          <w:szCs w:val="24"/>
        </w:rPr>
        <w:t xml:space="preserve"> modelleztük.</w:t>
      </w:r>
      <w:r w:rsidR="00461973">
        <w:rPr>
          <w:rFonts w:cstheme="minorHAnsi"/>
          <w:szCs w:val="24"/>
        </w:rPr>
        <w:t xml:space="preserve"> B változat esetében pedig</w:t>
      </w:r>
      <w:r w:rsidR="00461973" w:rsidRPr="00B33D1B">
        <w:rPr>
          <w:rFonts w:cstheme="minorHAnsi"/>
          <w:szCs w:val="24"/>
        </w:rPr>
        <w:t xml:space="preserve"> az indexekkel való bejárásnál fogalmaztunk meg egy apróbb </w:t>
      </w:r>
      <w:proofErr w:type="gramStart"/>
      <w:r w:rsidR="00461973" w:rsidRPr="00B33D1B">
        <w:rPr>
          <w:rFonts w:cstheme="minorHAnsi"/>
          <w:szCs w:val="24"/>
        </w:rPr>
        <w:t>szabályt(</w:t>
      </w:r>
      <w:proofErr w:type="gramEnd"/>
      <w:r w:rsidR="00461973">
        <w:rPr>
          <w:rFonts w:cstheme="minorHAnsi"/>
          <w:szCs w:val="24"/>
        </w:rPr>
        <w:t>3</w:t>
      </w:r>
      <w:r w:rsidR="00416C2C">
        <w:rPr>
          <w:rFonts w:cstheme="minorHAnsi"/>
          <w:szCs w:val="24"/>
        </w:rPr>
        <w:t>5</w:t>
      </w:r>
      <w:r w:rsidR="00461973" w:rsidRPr="00B33D1B">
        <w:rPr>
          <w:rFonts w:cstheme="minorHAnsi"/>
          <w:szCs w:val="24"/>
        </w:rPr>
        <w:t>. ábra)</w:t>
      </w:r>
      <w:r w:rsidR="00461973">
        <w:rPr>
          <w:rFonts w:cstheme="minorHAnsi"/>
          <w:szCs w:val="24"/>
        </w:rPr>
        <w:t>.</w:t>
      </w:r>
    </w:p>
    <w:p w14:paraId="2320B10D" w14:textId="543250DF" w:rsidR="00364E08" w:rsidRDefault="00364E08" w:rsidP="00364E08">
      <w:pPr>
        <w:jc w:val="center"/>
        <w:rPr>
          <w:rFonts w:cstheme="minorHAnsi"/>
          <w:szCs w:val="24"/>
        </w:rPr>
      </w:pPr>
      <w:r w:rsidRPr="00364E08">
        <w:rPr>
          <w:rFonts w:cstheme="minorHAnsi"/>
          <w:noProof/>
          <w:szCs w:val="24"/>
          <w:lang w:eastAsia="hu-HU" w:bidi="ar-SA"/>
        </w:rPr>
        <mc:AlternateContent>
          <mc:Choice Requires="wps">
            <w:drawing>
              <wp:inline distT="0" distB="0" distL="0" distR="0" wp14:anchorId="1466E8BE" wp14:editId="24DB3A9E">
                <wp:extent cx="4601210" cy="1404620"/>
                <wp:effectExtent l="0" t="0" r="27940" b="22860"/>
                <wp:docPr id="1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1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5917B" w14:textId="7EE61D9B" w:rsidR="0086329E" w:rsidRPr="00364E08" w:rsidRDefault="0086329E" w:rsidP="00364E08">
                            <w:pPr>
                              <w:pStyle w:val="HTML-kntformzott"/>
                              <w:spacing w:line="360" w:lineRule="auto"/>
                              <w:ind w:left="919" w:hanging="919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forall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x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szCs w:val="22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PEOPLE)(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cocktail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[x]=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margarita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-&gt;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count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([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dress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[p] | p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szCs w:val="22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1..x-1],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blue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)=1) /\</w:t>
                            </w:r>
                          </w:p>
                          <w:p w14:paraId="0490B4D6" w14:textId="70386EC8" w:rsidR="0086329E" w:rsidRPr="00364E08" w:rsidRDefault="0086329E" w:rsidP="007F2392">
                            <w:pPr>
                              <w:spacing w:after="0"/>
                              <w:ind w:left="709" w:hanging="709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 w:bidi="ar-SA"/>
                              </w:rPr>
                              <w:t>forall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gram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x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PEOPLE)(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[x]=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blue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-&gt;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 w:bidi="ar-SA"/>
                              </w:rPr>
                              <w:t>count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([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cocktail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[p] | p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x+1..db],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margarita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)=1);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66E8BE" id="_x0000_s1072" type="#_x0000_t202" style="width:362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">
                <v:textbox style="mso-fit-shape-to-text:t">
                  <w:txbxContent>
                    <w:p w14:paraId="6EB5917B" w14:textId="7EE61D9B" w:rsidR="0086329E" w:rsidRPr="00364E08" w:rsidRDefault="0086329E" w:rsidP="00364E08">
                      <w:pPr>
                        <w:pStyle w:val="HTML-kntformzott"/>
                        <w:spacing w:line="360" w:lineRule="auto"/>
                        <w:ind w:left="919" w:hanging="919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forall</w:t>
                      </w:r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(x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szCs w:val="22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PEOPLE)(cocktail[x]=margarita -&gt; </w:t>
                      </w:r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count</w:t>
                      </w:r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([dress[p] | p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szCs w:val="22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1..x-1], blue)=1) /\</w:t>
                      </w:r>
                    </w:p>
                    <w:p w14:paraId="0490B4D6" w14:textId="70386EC8" w:rsidR="0086329E" w:rsidRPr="00364E08" w:rsidRDefault="0086329E" w:rsidP="007F2392">
                      <w:pPr>
                        <w:spacing w:after="0"/>
                        <w:ind w:left="709" w:hanging="709"/>
                        <w:rPr>
                          <w:rFonts w:ascii="Consolas" w:hAnsi="Consolas"/>
                          <w:sz w:val="22"/>
                        </w:rPr>
                      </w:pPr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lang w:eastAsia="hu-HU" w:bidi="ar-SA"/>
                        </w:rPr>
                        <w:t>forall</w:t>
                      </w:r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(x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PEOPLE)(dress[x]=blue -&gt; </w:t>
                      </w:r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lang w:eastAsia="hu-HU" w:bidi="ar-SA"/>
                        </w:rPr>
                        <w:t>count</w:t>
                      </w:r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([cocktail[p] | p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x+1..db], margarita)=1);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2B7715" w14:textId="5DC83B58" w:rsidR="00364E08" w:rsidRDefault="00364E08" w:rsidP="00364E08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4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>
        <w:rPr>
          <w:rFonts w:ascii="Arial" w:hAnsi="Arial" w:cs="Arial"/>
          <w:sz w:val="20"/>
          <w:szCs w:val="20"/>
          <w:lang w:eastAsia="hu-HU" w:bidi="ar-SA"/>
        </w:rPr>
        <w:t xml:space="preserve"> – </w:t>
      </w:r>
      <w:proofErr w:type="gramStart"/>
      <w:r>
        <w:rPr>
          <w:rFonts w:ascii="Arial" w:hAnsi="Arial" w:cs="Arial"/>
          <w:sz w:val="20"/>
          <w:szCs w:val="20"/>
          <w:lang w:eastAsia="hu-HU" w:bidi="ar-SA"/>
        </w:rPr>
        <w:t>A</w:t>
      </w:r>
      <w:proofErr w:type="gramEnd"/>
      <w:r>
        <w:rPr>
          <w:rFonts w:ascii="Arial" w:hAnsi="Arial" w:cs="Arial"/>
          <w:sz w:val="20"/>
          <w:szCs w:val="20"/>
          <w:lang w:eastAsia="hu-HU" w:bidi="ar-SA"/>
        </w:rPr>
        <w:t xml:space="preserve"> változat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: Aki </w:t>
      </w:r>
      <w:proofErr w:type="spellStart"/>
      <w:r w:rsidRPr="00B33D1B">
        <w:rPr>
          <w:rFonts w:ascii="Arial" w:hAnsi="Arial" w:cs="Arial"/>
          <w:sz w:val="20"/>
          <w:szCs w:val="20"/>
          <w:lang w:eastAsia="hu-HU" w:bidi="ar-SA"/>
        </w:rPr>
        <w:t>margaritát</w:t>
      </w:r>
      <w:proofErr w:type="spellEnd"/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iszik, az a kék ruhás nőtől balra ül.</w:t>
      </w:r>
    </w:p>
    <w:p w14:paraId="59783747" w14:textId="77777777" w:rsidR="00E57DDE" w:rsidRDefault="00E57DDE" w:rsidP="00E57DDE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BD29C6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7C670069" wp14:editId="1687BD8C">
                <wp:extent cx="5387340" cy="1404620"/>
                <wp:effectExtent l="0" t="0" r="22860" b="18415"/>
                <wp:docPr id="1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8B516" w14:textId="77777777" w:rsidR="0086329E" w:rsidRPr="00BD29C6" w:rsidRDefault="0086329E" w:rsidP="00E57DDE">
                            <w:pPr>
                              <w:spacing w:after="0"/>
                              <w:ind w:left="709" w:hanging="709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r w:rsidRPr="00BD29C6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forall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a</w:t>
                            </w:r>
                            <w:proofErr w:type="gram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,b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 </w:t>
                            </w:r>
                            <w:r w:rsidRPr="00BD29C6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 PEOPLE 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where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 a&lt;b)(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not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cocktail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[a]=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margarita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 /\ 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dress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[b]=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blue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670069" id="_x0000_s1073" type="#_x0000_t202" style="width:424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">
                <v:textbox style="mso-fit-shape-to-text:t">
                  <w:txbxContent>
                    <w:p w14:paraId="2DD8B516" w14:textId="77777777" w:rsidR="0086329E" w:rsidRPr="00BD29C6" w:rsidRDefault="0086329E" w:rsidP="00E57DDE">
                      <w:pPr>
                        <w:spacing w:after="0"/>
                        <w:ind w:left="709" w:hanging="709"/>
                        <w:rPr>
                          <w:rFonts w:ascii="Consolas" w:hAnsi="Consolas"/>
                          <w:sz w:val="22"/>
                        </w:rPr>
                      </w:pPr>
                      <w:r w:rsidRPr="00BD29C6">
                        <w:rPr>
                          <w:rFonts w:ascii="Consolas" w:hAnsi="Consolas"/>
                          <w:color w:val="0000FF"/>
                          <w:sz w:val="22"/>
                        </w:rPr>
                        <w:t>forall</w:t>
                      </w:r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(a,b </w:t>
                      </w:r>
                      <w:r w:rsidRPr="00BD29C6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 PEOPLE </w:t>
                      </w:r>
                      <w:r w:rsidRPr="00BD29C6">
                        <w:rPr>
                          <w:rFonts w:ascii="Consolas" w:hAnsi="Consolas"/>
                          <w:color w:val="008000"/>
                          <w:sz w:val="22"/>
                        </w:rPr>
                        <w:t>where</w:t>
                      </w:r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 a&lt;b)(</w:t>
                      </w:r>
                      <w:r w:rsidRPr="00BD29C6">
                        <w:rPr>
                          <w:rFonts w:ascii="Consolas" w:hAnsi="Consolas"/>
                          <w:color w:val="0000FF"/>
                          <w:sz w:val="22"/>
                        </w:rPr>
                        <w:t>not</w:t>
                      </w:r>
                      <w:r w:rsidRPr="00BD29C6">
                        <w:rPr>
                          <w:rFonts w:ascii="Consolas" w:hAnsi="Consolas"/>
                          <w:sz w:val="22"/>
                        </w:rPr>
                        <w:t>(cocktail[a]=margarita /\ dress[b]=blue));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ED9481" w14:textId="4D93D9A9" w:rsidR="00E57DDE" w:rsidRDefault="00E57DDE" w:rsidP="00E57DDE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5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 w:rsidR="00364E08">
        <w:rPr>
          <w:rFonts w:ascii="Arial" w:hAnsi="Arial" w:cs="Arial"/>
          <w:sz w:val="20"/>
          <w:szCs w:val="20"/>
          <w:lang w:eastAsia="hu-HU" w:bidi="ar-SA"/>
        </w:rPr>
        <w:t xml:space="preserve"> – B változat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: Aki </w:t>
      </w:r>
      <w:proofErr w:type="spellStart"/>
      <w:r w:rsidRPr="00B33D1B">
        <w:rPr>
          <w:rFonts w:ascii="Arial" w:hAnsi="Arial" w:cs="Arial"/>
          <w:sz w:val="20"/>
          <w:szCs w:val="20"/>
          <w:lang w:eastAsia="hu-HU" w:bidi="ar-SA"/>
        </w:rPr>
        <w:t>margaritát</w:t>
      </w:r>
      <w:proofErr w:type="spellEnd"/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iszik, az a kék ruhás nőtől balra ül.</w:t>
      </w:r>
    </w:p>
    <w:p w14:paraId="2F1FA218" w14:textId="53721C00" w:rsidR="00461973" w:rsidRPr="00461973" w:rsidRDefault="00461973" w:rsidP="00461973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 VI. korlátozástípusnál szintén kétféle modellt készítettünk, az </w:t>
      </w:r>
      <w:proofErr w:type="gramStart"/>
      <w:r>
        <w:rPr>
          <w:rFonts w:cstheme="minorHAnsi"/>
          <w:szCs w:val="24"/>
        </w:rPr>
        <w:t>A</w:t>
      </w:r>
      <w:proofErr w:type="gramEnd"/>
      <w:r>
        <w:rPr>
          <w:rFonts w:cstheme="minorHAnsi"/>
          <w:szCs w:val="24"/>
        </w:rPr>
        <w:t xml:space="preserve"> változatnál logikai operátorral és a később részletesen taglalt visszafelé következtetés módszerével. B verziónál viszont a </w:t>
      </w:r>
      <w:proofErr w:type="spellStart"/>
      <w:r>
        <w:rPr>
          <w:rFonts w:cstheme="minorHAnsi"/>
          <w:szCs w:val="24"/>
        </w:rPr>
        <w:t>count</w:t>
      </w:r>
      <w:proofErr w:type="spellEnd"/>
      <w:r>
        <w:rPr>
          <w:rFonts w:cstheme="minorHAnsi"/>
          <w:szCs w:val="24"/>
        </w:rPr>
        <w:t xml:space="preserve"> függvény segítségével számoljuk meg</w:t>
      </w:r>
    </w:p>
    <w:p w14:paraId="248F701B" w14:textId="48129A04" w:rsidR="00E57DDE" w:rsidRDefault="00364E08" w:rsidP="007C2AFD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 w:rsidRPr="00364E08">
        <w:rPr>
          <w:rFonts w:ascii="Arial" w:hAnsi="Arial" w:cs="Arial"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45B1C750" wp14:editId="4CBE41CF">
                <wp:extent cx="5189220" cy="1404620"/>
                <wp:effectExtent l="0" t="0" r="11430" b="13335"/>
                <wp:docPr id="1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B70D4" w14:textId="62A2E4E9" w:rsidR="0086329E" w:rsidRPr="00364E08" w:rsidRDefault="0086329E" w:rsidP="00461973">
                            <w:pPr>
                              <w:pStyle w:val="HTML-kntformzott"/>
                              <w:spacing w:line="360" w:lineRule="auto"/>
                              <w:ind w:left="919" w:hanging="919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forall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x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szCs w:val="22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PEOPLE)(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donation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[x]=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fourtythousand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-&gt;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count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([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dress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[p] | p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szCs w:val="22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1..x-1],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red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)=1) /\</w:t>
                            </w:r>
                          </w:p>
                          <w:p w14:paraId="496475D1" w14:textId="2D276EEF" w:rsidR="0086329E" w:rsidRPr="00364E08" w:rsidRDefault="0086329E" w:rsidP="0046197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</w:pPr>
                            <w:proofErr w:type="spellStart"/>
                            <w:proofErr w:type="gramStart"/>
                            <w:r w:rsidRPr="00364E08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forall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gram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x </w:t>
                            </w:r>
                            <w:r w:rsidRPr="00364E08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PEOPLE)(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[x]=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red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-&gt; 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count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([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donation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[p] | p </w:t>
                            </w:r>
                            <w:r w:rsidRPr="00364E08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x+1..db], 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fourtythousand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)=1) /\</w:t>
                            </w:r>
                          </w:p>
                          <w:p w14:paraId="2E08B60F" w14:textId="5677F439" w:rsidR="0086329E" w:rsidRPr="00364E08" w:rsidRDefault="0086329E" w:rsidP="0046197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</w:pPr>
                            <w:proofErr w:type="spellStart"/>
                            <w:proofErr w:type="gramStart"/>
                            <w:r w:rsidRPr="00364E08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forall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gram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x </w:t>
                            </w:r>
                            <w:r w:rsidRPr="00364E08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PEOPLE)(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donation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[x]=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twentythousand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-&gt; 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count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([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[p] | p </w:t>
                            </w:r>
                            <w:r w:rsidRPr="00364E08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x+1..db], </w:t>
                            </w:r>
                            <w:proofErr w:type="spellStart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red</w:t>
                            </w:r>
                            <w:proofErr w:type="spellEnd"/>
                            <w:r w:rsidRPr="00364E08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)=1) /\</w:t>
                            </w:r>
                          </w:p>
                          <w:p w14:paraId="3F42D39C" w14:textId="1FC0E122" w:rsidR="0086329E" w:rsidRPr="00364E08" w:rsidRDefault="0086329E" w:rsidP="007F2392">
                            <w:pPr>
                              <w:spacing w:after="0"/>
                              <w:ind w:left="709" w:hanging="709"/>
                              <w:jc w:val="left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 w:bidi="ar-SA"/>
                              </w:rPr>
                              <w:t>forall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gram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x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PEOPLE)(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[x]=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red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-&gt;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 w:bidi="ar-SA"/>
                              </w:rPr>
                              <w:t>count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([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donation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[p] | p </w:t>
                            </w:r>
                            <w:r w:rsidRPr="00364E08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1..x-1], </w:t>
                            </w:r>
                            <w:proofErr w:type="spellStart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twentythousand</w:t>
                            </w:r>
                            <w:proofErr w:type="spellEnd"/>
                            <w:r w:rsidRPr="00364E08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)=1);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B1C750" id="_x0000_s1074" type="#_x0000_t202" style="width:408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">
                <v:textbox style="mso-fit-shape-to-text:t">
                  <w:txbxContent>
                    <w:p w14:paraId="7E3B70D4" w14:textId="62A2E4E9" w:rsidR="0086329E" w:rsidRPr="00364E08" w:rsidRDefault="0086329E" w:rsidP="00461973">
                      <w:pPr>
                        <w:pStyle w:val="HTML-kntformzott"/>
                        <w:spacing w:line="360" w:lineRule="auto"/>
                        <w:ind w:left="919" w:hanging="919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forall</w:t>
                      </w:r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(x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szCs w:val="22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PEOPLE)(donation[x]=fourtythousand -&gt; </w:t>
                      </w:r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count</w:t>
                      </w:r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([dress[p] | p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szCs w:val="22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1..x-1], red)=1) /\</w:t>
                      </w:r>
                    </w:p>
                    <w:p w14:paraId="496475D1" w14:textId="2D276EEF" w:rsidR="0086329E" w:rsidRPr="00364E08" w:rsidRDefault="0086329E" w:rsidP="0046197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</w:pPr>
                      <w:r w:rsidRPr="00364E08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forall</w:t>
                      </w:r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(x </w:t>
                      </w:r>
                      <w:r w:rsidRPr="00364E08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PEOPLE)(dress[x]=red -&gt; </w:t>
                      </w:r>
                      <w:r w:rsidRPr="00364E08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count</w:t>
                      </w:r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([donation[p] | p </w:t>
                      </w:r>
                      <w:r w:rsidRPr="00364E08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x+1..db], fourtythousand)=1) /\</w:t>
                      </w:r>
                    </w:p>
                    <w:p w14:paraId="2E08B60F" w14:textId="5677F439" w:rsidR="0086329E" w:rsidRPr="00364E08" w:rsidRDefault="0086329E" w:rsidP="0046197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</w:pPr>
                      <w:r w:rsidRPr="00364E08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forall</w:t>
                      </w:r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(x </w:t>
                      </w:r>
                      <w:r w:rsidRPr="00364E08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PEOPLE)(donation[x]=twentythousand -&gt; </w:t>
                      </w:r>
                      <w:r w:rsidRPr="00364E08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count</w:t>
                      </w:r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([dress[p] | p </w:t>
                      </w:r>
                      <w:r w:rsidRPr="00364E08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x+1..db], red)=1) /\</w:t>
                      </w:r>
                    </w:p>
                    <w:p w14:paraId="3F42D39C" w14:textId="1FC0E122" w:rsidR="0086329E" w:rsidRPr="00364E08" w:rsidRDefault="0086329E" w:rsidP="007F2392">
                      <w:pPr>
                        <w:spacing w:after="0"/>
                        <w:ind w:left="709" w:hanging="709"/>
                        <w:jc w:val="left"/>
                        <w:rPr>
                          <w:rFonts w:ascii="Consolas" w:hAnsi="Consolas"/>
                          <w:sz w:val="22"/>
                        </w:rPr>
                      </w:pPr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lang w:eastAsia="hu-HU" w:bidi="ar-SA"/>
                        </w:rPr>
                        <w:t>forall</w:t>
                      </w:r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(x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PEOPLE)(dress[x]=red -&gt; </w:t>
                      </w:r>
                      <w:r w:rsidRPr="00364E08">
                        <w:rPr>
                          <w:rFonts w:ascii="Consolas" w:hAnsi="Consolas"/>
                          <w:color w:val="0000FF"/>
                          <w:sz w:val="22"/>
                          <w:lang w:eastAsia="hu-HU" w:bidi="ar-SA"/>
                        </w:rPr>
                        <w:t>count</w:t>
                      </w:r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([donation[p] | p </w:t>
                      </w:r>
                      <w:r w:rsidRPr="00364E08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364E08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1..x-1], twentythousand)=1);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7836F0" w14:textId="1C0EB0E6" w:rsidR="00461973" w:rsidRDefault="00461973" w:rsidP="00461973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6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>
        <w:rPr>
          <w:rFonts w:ascii="Arial" w:hAnsi="Arial" w:cs="Arial"/>
          <w:sz w:val="20"/>
          <w:szCs w:val="20"/>
          <w:lang w:eastAsia="hu-HU" w:bidi="ar-SA"/>
        </w:rPr>
        <w:t xml:space="preserve"> – </w:t>
      </w:r>
      <w:proofErr w:type="gramStart"/>
      <w:r>
        <w:rPr>
          <w:rFonts w:ascii="Arial" w:hAnsi="Arial" w:cs="Arial"/>
          <w:sz w:val="20"/>
          <w:szCs w:val="20"/>
          <w:lang w:eastAsia="hu-HU" w:bidi="ar-SA"/>
        </w:rPr>
        <w:t>A</w:t>
      </w:r>
      <w:proofErr w:type="gramEnd"/>
      <w:r>
        <w:rPr>
          <w:rFonts w:ascii="Arial" w:hAnsi="Arial" w:cs="Arial"/>
          <w:sz w:val="20"/>
          <w:szCs w:val="20"/>
          <w:lang w:eastAsia="hu-HU" w:bidi="ar-SA"/>
        </w:rPr>
        <w:t xml:space="preserve"> változat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: </w:t>
      </w:r>
      <w:r w:rsidR="007A4F16">
        <w:rPr>
          <w:rFonts w:ascii="Arial" w:hAnsi="Arial" w:cs="Arial"/>
          <w:sz w:val="20"/>
          <w:szCs w:val="20"/>
          <w:lang w:eastAsia="hu-HU" w:bidi="ar-SA"/>
        </w:rPr>
        <w:t>A piros ruhás hölgy valahol a 20000 és a 40000 dollárt adományozó személyek között ül, ebben a sorrendben.</w:t>
      </w:r>
    </w:p>
    <w:p w14:paraId="1496C34D" w14:textId="6987A36A" w:rsidR="00461973" w:rsidRDefault="00461973" w:rsidP="007C2AFD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 w:rsidRPr="00461973">
        <w:rPr>
          <w:rFonts w:ascii="Arial" w:hAnsi="Arial" w:cs="Arial"/>
          <w:noProof/>
          <w:sz w:val="20"/>
          <w:szCs w:val="20"/>
          <w:lang w:eastAsia="hu-HU" w:bidi="ar-SA"/>
        </w:rPr>
        <w:lastRenderedPageBreak/>
        <mc:AlternateContent>
          <mc:Choice Requires="wps">
            <w:drawing>
              <wp:inline distT="0" distB="0" distL="0" distR="0" wp14:anchorId="13DA658F" wp14:editId="72C41238">
                <wp:extent cx="4404360" cy="1404620"/>
                <wp:effectExtent l="0" t="0" r="15240" b="13335"/>
                <wp:docPr id="1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4EA11" w14:textId="27768C70" w:rsidR="0086329E" w:rsidRPr="00461973" w:rsidRDefault="0086329E" w:rsidP="00461973">
                            <w:pPr>
                              <w:pStyle w:val="HTML-kntformzott"/>
                              <w:spacing w:line="360" w:lineRule="auto"/>
                              <w:ind w:left="919" w:hanging="919"/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461973"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forall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x </w:t>
                            </w:r>
                            <w:r w:rsidRPr="00461973">
                              <w:rPr>
                                <w:rFonts w:ascii="Consolas" w:hAnsi="Consolas"/>
                                <w:color w:val="008000"/>
                                <w:sz w:val="22"/>
                                <w:szCs w:val="22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PEOPLE)(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donation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[x]=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fourtythousand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-&gt; 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color w:val="0000FF"/>
                                <w:sz w:val="22"/>
                                <w:szCs w:val="22"/>
                              </w:rPr>
                              <w:t>count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([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dress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[p] | p </w:t>
                            </w:r>
                            <w:r w:rsidRPr="00461973">
                              <w:rPr>
                                <w:rFonts w:ascii="Consolas" w:hAnsi="Consolas"/>
                                <w:color w:val="008000"/>
                                <w:sz w:val="22"/>
                                <w:szCs w:val="22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 xml:space="preserve"> 1..x-1], 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red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szCs w:val="22"/>
                              </w:rPr>
                              <w:t>)=1) /\</w:t>
                            </w:r>
                          </w:p>
                          <w:p w14:paraId="37E453B6" w14:textId="6C7B5085" w:rsidR="0086329E" w:rsidRPr="00461973" w:rsidRDefault="0086329E" w:rsidP="0046197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</w:pPr>
                            <w:proofErr w:type="spellStart"/>
                            <w:proofErr w:type="gramStart"/>
                            <w:r w:rsidRPr="00461973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forall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gram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x </w:t>
                            </w:r>
                            <w:r w:rsidRPr="00461973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PEOPLE)(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[x]=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red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-&gt; 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count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([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donation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[p] | p </w:t>
                            </w:r>
                            <w:r w:rsidRPr="00461973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x+1..db], 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fourtythousand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)=1) /\</w:t>
                            </w:r>
                          </w:p>
                          <w:p w14:paraId="4D6C362C" w14:textId="17444B2B" w:rsidR="0086329E" w:rsidRPr="00461973" w:rsidRDefault="0086329E" w:rsidP="0046197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</w:pPr>
                            <w:proofErr w:type="spellStart"/>
                            <w:proofErr w:type="gramStart"/>
                            <w:r w:rsidRPr="00461973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forall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gram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x </w:t>
                            </w:r>
                            <w:r w:rsidRPr="00461973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PEOPLE)(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donation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[x]=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twentythousand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-&gt; 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 w:bidi="ar-SA"/>
                              </w:rPr>
                              <w:t>count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([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[p] | p </w:t>
                            </w:r>
                            <w:r w:rsidRPr="00461973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 xml:space="preserve"> x+1..db], </w:t>
                            </w:r>
                            <w:proofErr w:type="spellStart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red</w:t>
                            </w:r>
                            <w:proofErr w:type="spellEnd"/>
                            <w:r w:rsidRPr="00461973">
                              <w:rPr>
                                <w:rFonts w:ascii="Consolas" w:hAnsi="Consolas" w:cs="Courier New"/>
                                <w:sz w:val="22"/>
                                <w:lang w:eastAsia="hu-HU" w:bidi="ar-SA"/>
                              </w:rPr>
                              <w:t>)=1) /\</w:t>
                            </w:r>
                          </w:p>
                          <w:p w14:paraId="5BA92010" w14:textId="3EF135C9" w:rsidR="0086329E" w:rsidRPr="00461973" w:rsidRDefault="0086329E" w:rsidP="007F2392">
                            <w:pPr>
                              <w:spacing w:after="0"/>
                              <w:ind w:left="709" w:hanging="709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461973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 w:bidi="ar-SA"/>
                              </w:rPr>
                              <w:t>forall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(</w:t>
                            </w:r>
                            <w:proofErr w:type="gramEnd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x </w:t>
                            </w:r>
                            <w:r w:rsidRPr="00461973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PEOPLE)(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dress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[x]=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red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-&gt; 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color w:val="0000FF"/>
                                <w:sz w:val="22"/>
                                <w:lang w:eastAsia="hu-HU" w:bidi="ar-SA"/>
                              </w:rPr>
                              <w:t>count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([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donation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[p] | p </w:t>
                            </w:r>
                            <w:r w:rsidRPr="00461973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 w:bidi="ar-SA"/>
                              </w:rPr>
                              <w:t>in</w:t>
                            </w:r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 xml:space="preserve"> 1..x-1], </w:t>
                            </w:r>
                            <w:proofErr w:type="spellStart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twentythousand</w:t>
                            </w:r>
                            <w:proofErr w:type="spellEnd"/>
                            <w:r w:rsidRPr="00461973"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)=1)</w:t>
                            </w:r>
                            <w:r>
                              <w:rPr>
                                <w:rFonts w:ascii="Consolas" w:hAnsi="Consolas"/>
                                <w:sz w:val="22"/>
                                <w:lang w:eastAsia="hu-HU" w:bidi="ar-SA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DA658F" id="_x0000_s1075" type="#_x0000_t202" style="width:346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">
                <v:textbox style="mso-fit-shape-to-text:t">
                  <w:txbxContent>
                    <w:p w14:paraId="3C94EA11" w14:textId="27768C70" w:rsidR="0086329E" w:rsidRPr="00461973" w:rsidRDefault="0086329E" w:rsidP="00461973">
                      <w:pPr>
                        <w:pStyle w:val="HTML-kntformzott"/>
                        <w:spacing w:line="360" w:lineRule="auto"/>
                        <w:ind w:left="919" w:hanging="919"/>
                        <w:rPr>
                          <w:rFonts w:ascii="Consolas" w:hAnsi="Consolas"/>
                          <w:sz w:val="22"/>
                          <w:szCs w:val="22"/>
                        </w:rPr>
                      </w:pPr>
                      <w:r w:rsidRPr="00461973"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forall</w:t>
                      </w:r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(x </w:t>
                      </w:r>
                      <w:r w:rsidRPr="00461973">
                        <w:rPr>
                          <w:rFonts w:ascii="Consolas" w:hAnsi="Consolas"/>
                          <w:color w:val="008000"/>
                          <w:sz w:val="22"/>
                          <w:szCs w:val="22"/>
                        </w:rPr>
                        <w:t>in</w:t>
                      </w:r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PEOPLE)(donation[x]=fourtythousand -&gt; </w:t>
                      </w:r>
                      <w:r w:rsidRPr="00461973">
                        <w:rPr>
                          <w:rFonts w:ascii="Consolas" w:hAnsi="Consolas"/>
                          <w:color w:val="0000FF"/>
                          <w:sz w:val="22"/>
                          <w:szCs w:val="22"/>
                        </w:rPr>
                        <w:t>count</w:t>
                      </w:r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([dress[p] | p </w:t>
                      </w:r>
                      <w:r w:rsidRPr="00461973">
                        <w:rPr>
                          <w:rFonts w:ascii="Consolas" w:hAnsi="Consolas"/>
                          <w:color w:val="008000"/>
                          <w:sz w:val="22"/>
                          <w:szCs w:val="22"/>
                        </w:rPr>
                        <w:t>in</w:t>
                      </w:r>
                      <w:r w:rsidRPr="00461973">
                        <w:rPr>
                          <w:rFonts w:ascii="Consolas" w:hAnsi="Consolas"/>
                          <w:sz w:val="22"/>
                          <w:szCs w:val="22"/>
                        </w:rPr>
                        <w:t xml:space="preserve"> 1..x-1], red)=1) /\</w:t>
                      </w:r>
                    </w:p>
                    <w:p w14:paraId="37E453B6" w14:textId="6C7B5085" w:rsidR="0086329E" w:rsidRPr="00461973" w:rsidRDefault="0086329E" w:rsidP="0046197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</w:pPr>
                      <w:r w:rsidRPr="00461973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forall</w:t>
                      </w:r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(x </w:t>
                      </w:r>
                      <w:r w:rsidRPr="00461973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PEOPLE)(dress[x]=red -&gt; </w:t>
                      </w:r>
                      <w:r w:rsidRPr="00461973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count</w:t>
                      </w:r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([donation[p] | p </w:t>
                      </w:r>
                      <w:r w:rsidRPr="00461973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x+1..db], fourtythousand)=1) /\</w:t>
                      </w:r>
                    </w:p>
                    <w:p w14:paraId="4D6C362C" w14:textId="17444B2B" w:rsidR="0086329E" w:rsidRPr="00461973" w:rsidRDefault="0086329E" w:rsidP="0046197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</w:pPr>
                      <w:r w:rsidRPr="00461973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forall</w:t>
                      </w:r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(x </w:t>
                      </w:r>
                      <w:r w:rsidRPr="00461973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PEOPLE)(donation[x]=twentythousand -&gt; </w:t>
                      </w:r>
                      <w:r w:rsidRPr="00461973">
                        <w:rPr>
                          <w:rFonts w:ascii="Consolas" w:hAnsi="Consolas" w:cs="Courier New"/>
                          <w:color w:val="0000FF"/>
                          <w:sz w:val="22"/>
                          <w:lang w:eastAsia="hu-HU" w:bidi="ar-SA"/>
                        </w:rPr>
                        <w:t>count</w:t>
                      </w:r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([dress[p] | p </w:t>
                      </w:r>
                      <w:r w:rsidRPr="00461973">
                        <w:rPr>
                          <w:rFonts w:ascii="Consolas" w:hAnsi="Consolas" w:cs="Courier New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461973">
                        <w:rPr>
                          <w:rFonts w:ascii="Consolas" w:hAnsi="Consolas" w:cs="Courier New"/>
                          <w:sz w:val="22"/>
                          <w:lang w:eastAsia="hu-HU" w:bidi="ar-SA"/>
                        </w:rPr>
                        <w:t xml:space="preserve"> x+1..db], red)=1) /\</w:t>
                      </w:r>
                    </w:p>
                    <w:p w14:paraId="5BA92010" w14:textId="3EF135C9" w:rsidR="0086329E" w:rsidRPr="00461973" w:rsidRDefault="0086329E" w:rsidP="007F2392">
                      <w:pPr>
                        <w:spacing w:after="0"/>
                        <w:ind w:left="709" w:hanging="709"/>
                        <w:rPr>
                          <w:rFonts w:ascii="Consolas" w:hAnsi="Consolas"/>
                          <w:sz w:val="22"/>
                        </w:rPr>
                      </w:pPr>
                      <w:r w:rsidRPr="00461973">
                        <w:rPr>
                          <w:rFonts w:ascii="Consolas" w:hAnsi="Consolas"/>
                          <w:color w:val="0000FF"/>
                          <w:sz w:val="22"/>
                          <w:lang w:eastAsia="hu-HU" w:bidi="ar-SA"/>
                        </w:rPr>
                        <w:t>forall</w:t>
                      </w:r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(x </w:t>
                      </w:r>
                      <w:r w:rsidRPr="00461973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PEOPLE)(dress[x]=red -&gt; </w:t>
                      </w:r>
                      <w:r w:rsidRPr="00461973">
                        <w:rPr>
                          <w:rFonts w:ascii="Consolas" w:hAnsi="Consolas"/>
                          <w:color w:val="0000FF"/>
                          <w:sz w:val="22"/>
                          <w:lang w:eastAsia="hu-HU" w:bidi="ar-SA"/>
                        </w:rPr>
                        <w:t>count</w:t>
                      </w:r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([donation[p] | p </w:t>
                      </w:r>
                      <w:r w:rsidRPr="00461973">
                        <w:rPr>
                          <w:rFonts w:ascii="Consolas" w:hAnsi="Consolas"/>
                          <w:color w:val="008000"/>
                          <w:sz w:val="22"/>
                          <w:lang w:eastAsia="hu-HU" w:bidi="ar-SA"/>
                        </w:rPr>
                        <w:t>in</w:t>
                      </w:r>
                      <w:r w:rsidRPr="00461973"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 xml:space="preserve"> 1..x-1], twentythousand)=1)</w:t>
                      </w:r>
                      <w:r>
                        <w:rPr>
                          <w:rFonts w:ascii="Consolas" w:hAnsi="Consolas"/>
                          <w:sz w:val="22"/>
                          <w:lang w:eastAsia="hu-HU" w:bidi="ar-SA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E04AC3" w14:textId="2E5DAD4D" w:rsidR="00461973" w:rsidRDefault="00461973" w:rsidP="00461973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7</w:t>
      </w:r>
      <w:r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</w:t>
      </w:r>
      <w:r>
        <w:rPr>
          <w:rFonts w:ascii="Arial" w:hAnsi="Arial" w:cs="Arial"/>
          <w:sz w:val="20"/>
          <w:szCs w:val="20"/>
          <w:lang w:eastAsia="hu-HU" w:bidi="ar-SA"/>
        </w:rPr>
        <w:t xml:space="preserve"> – B változat</w:t>
      </w:r>
      <w:r w:rsidRPr="00B33D1B">
        <w:rPr>
          <w:rFonts w:ascii="Arial" w:hAnsi="Arial" w:cs="Arial"/>
          <w:sz w:val="20"/>
          <w:szCs w:val="20"/>
          <w:lang w:eastAsia="hu-HU" w:bidi="ar-SA"/>
        </w:rPr>
        <w:t xml:space="preserve">: </w:t>
      </w:r>
      <w:r w:rsidR="007A4F16">
        <w:rPr>
          <w:rFonts w:ascii="Arial" w:hAnsi="Arial" w:cs="Arial"/>
          <w:sz w:val="20"/>
          <w:szCs w:val="20"/>
          <w:lang w:eastAsia="hu-HU" w:bidi="ar-SA"/>
        </w:rPr>
        <w:t>A piros ruhás hölgy valahol a 20000 és a 40000 dollárt adományozó személyek között ül, ebben a sorrendben</w:t>
      </w:r>
      <w:r w:rsidRPr="00B33D1B">
        <w:rPr>
          <w:rFonts w:ascii="Arial" w:hAnsi="Arial" w:cs="Arial"/>
          <w:sz w:val="20"/>
          <w:szCs w:val="20"/>
          <w:lang w:eastAsia="hu-HU" w:bidi="ar-SA"/>
        </w:rPr>
        <w:t>.</w:t>
      </w:r>
    </w:p>
    <w:p w14:paraId="41D160D2" w14:textId="638C403E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Ezen felül ennél a feladatnál azonosítottunk egy újfajta korlátozást, amely egy </w:t>
      </w:r>
      <w:proofErr w:type="gramStart"/>
      <w:r w:rsidRPr="00B33D1B">
        <w:rPr>
          <w:szCs w:val="24"/>
        </w:rPr>
        <w:t>objektum</w:t>
      </w:r>
      <w:proofErr w:type="gramEnd"/>
      <w:r w:rsidRPr="00B33D1B">
        <w:rPr>
          <w:szCs w:val="24"/>
        </w:rPr>
        <w:t xml:space="preserve"> valamely oldaláról nyilatkozik, viszont nem rögzíti, hogy melyikről. Ezeknél egy </w:t>
      </w:r>
      <w:r w:rsidR="007F2392">
        <w:rPr>
          <w:szCs w:val="24"/>
        </w:rPr>
        <w:t xml:space="preserve">korábban bevezetett </w:t>
      </w:r>
      <w:r w:rsidRPr="00B33D1B">
        <w:rPr>
          <w:szCs w:val="24"/>
        </w:rPr>
        <w:t xml:space="preserve">új elemet, az úgy nevezett visszafelé következtetést is használtuk. Az alábbi példát megvizsgálva </w:t>
      </w:r>
      <w:proofErr w:type="spellStart"/>
      <w:r w:rsidRPr="00B33D1B">
        <w:rPr>
          <w:szCs w:val="24"/>
        </w:rPr>
        <w:t>észrevehetjük</w:t>
      </w:r>
      <w:proofErr w:type="spellEnd"/>
      <w:r w:rsidRPr="00B33D1B">
        <w:rPr>
          <w:szCs w:val="24"/>
        </w:rPr>
        <w:t xml:space="preserve">, hogy abból, hogy </w:t>
      </w:r>
      <w:proofErr w:type="spellStart"/>
      <w:r w:rsidRPr="00B33D1B">
        <w:rPr>
          <w:szCs w:val="24"/>
        </w:rPr>
        <w:t>Lidia</w:t>
      </w:r>
      <w:proofErr w:type="spellEnd"/>
      <w:r w:rsidRPr="00B33D1B">
        <w:rPr>
          <w:szCs w:val="24"/>
        </w:rPr>
        <w:t xml:space="preserve"> a </w:t>
      </w:r>
      <w:proofErr w:type="spellStart"/>
      <w:r w:rsidRPr="00B33D1B">
        <w:rPr>
          <w:szCs w:val="24"/>
        </w:rPr>
        <w:t>Cosmopolitant</w:t>
      </w:r>
      <w:proofErr w:type="spellEnd"/>
      <w:r w:rsidRPr="00B33D1B">
        <w:rPr>
          <w:szCs w:val="24"/>
        </w:rPr>
        <w:t xml:space="preserve"> ivó mellett ül, viszont következik az is hogy a </w:t>
      </w:r>
      <w:proofErr w:type="spellStart"/>
      <w:r w:rsidRPr="00B33D1B">
        <w:rPr>
          <w:szCs w:val="24"/>
        </w:rPr>
        <w:t>Cosmopolitan</w:t>
      </w:r>
      <w:proofErr w:type="spellEnd"/>
      <w:r w:rsidRPr="00B33D1B">
        <w:rPr>
          <w:szCs w:val="24"/>
        </w:rPr>
        <w:t xml:space="preserve"> fogyasztó mellett – üljön ő bárhol is- valamely oldalon kell helyet foglalnia </w:t>
      </w:r>
      <w:proofErr w:type="spellStart"/>
      <w:r w:rsidRPr="00B33D1B">
        <w:rPr>
          <w:szCs w:val="24"/>
        </w:rPr>
        <w:t>Lidia-nak</w:t>
      </w:r>
      <w:proofErr w:type="spellEnd"/>
      <w:r w:rsidRPr="00B33D1B">
        <w:rPr>
          <w:szCs w:val="24"/>
        </w:rPr>
        <w:t xml:space="preserve">. Ehhez az </w:t>
      </w:r>
      <w:proofErr w:type="spellStart"/>
      <w:r w:rsidRPr="00B33D1B">
        <w:rPr>
          <w:rFonts w:ascii="Consolas" w:hAnsi="Consolas"/>
          <w:szCs w:val="24"/>
        </w:rPr>
        <w:t>xor</w:t>
      </w:r>
      <w:proofErr w:type="spellEnd"/>
      <w:r w:rsidRPr="00B33D1B">
        <w:rPr>
          <w:szCs w:val="24"/>
        </w:rPr>
        <w:t xml:space="preserve"> azaz a kizáró vagy operátort hívtuk segítségül.</w:t>
      </w:r>
      <w:r w:rsidR="00364E08">
        <w:rPr>
          <w:szCs w:val="24"/>
        </w:rPr>
        <w:t xml:space="preserve"> A</w:t>
      </w:r>
      <w:r w:rsidR="00364E08" w:rsidRPr="00B33D1B">
        <w:rPr>
          <w:rFonts w:cstheme="minorHAnsi"/>
          <w:szCs w:val="24"/>
        </w:rPr>
        <w:t xml:space="preserve"> széksor széleit a </w:t>
      </w:r>
      <w:r w:rsidR="00364E08">
        <w:rPr>
          <w:rFonts w:cstheme="minorHAnsi"/>
          <w:szCs w:val="24"/>
        </w:rPr>
        <w:t>IV. típusnál részletezett okok miatt ismét külön kezeltük.</w:t>
      </w:r>
    </w:p>
    <w:p w14:paraId="23005D91" w14:textId="77777777" w:rsidR="009205CA" w:rsidRDefault="009205CA" w:rsidP="009205CA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9205CA">
        <w:rPr>
          <w:rFonts w:ascii="Consolas" w:hAnsi="Consolas" w:cs="Courier New"/>
          <w:noProof/>
          <w:color w:val="0000FF"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11BB1E9B" wp14:editId="20023D01">
                <wp:extent cx="4922520" cy="2004060"/>
                <wp:effectExtent l="0" t="0" r="11430" b="15240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252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68B5C" w14:textId="36E799C6" w:rsidR="0086329E" w:rsidRPr="0081269F" w:rsidRDefault="0086329E" w:rsidP="00FE7F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81269F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szCs w:val="20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p </w:t>
                            </w:r>
                            <w:r w:rsidRPr="0081269F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szCs w:val="20"/>
                                <w:lang w:eastAsia="hu-HU"/>
                              </w:rPr>
                              <w:t>in</w:t>
                            </w:r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2..db-1)(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[p]=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Lidia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-&gt; (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[p-1]</w:t>
                            </w:r>
                            <w:r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szCs w:val="20"/>
                                <w:lang w:eastAsia="hu-HU"/>
                              </w:rPr>
                              <w:t>xor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[p+1]=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)) /\</w:t>
                            </w:r>
                          </w:p>
                          <w:p w14:paraId="63ACFD78" w14:textId="05DCCFA7" w:rsidR="0086329E" w:rsidRPr="0081269F" w:rsidRDefault="0086329E" w:rsidP="00FE7F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</w:pPr>
                            <w:proofErr w:type="spellStart"/>
                            <w:proofErr w:type="gramStart"/>
                            <w:r w:rsidRPr="0081269F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szCs w:val="20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p </w:t>
                            </w:r>
                            <w:r w:rsidRPr="0081269F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szCs w:val="20"/>
                                <w:lang w:eastAsia="hu-HU"/>
                              </w:rPr>
                              <w:t>in</w:t>
                            </w:r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2..db-1)(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[p]=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-&gt; (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[p-1]</w:t>
                            </w:r>
                            <w:r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Lidia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szCs w:val="20"/>
                                <w:lang w:eastAsia="hu-HU"/>
                              </w:rPr>
                              <w:t>xor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[p+1]=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Lidia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)) /\</w:t>
                            </w:r>
                          </w:p>
                          <w:p w14:paraId="7E84D582" w14:textId="77777777" w:rsidR="0086329E" w:rsidRPr="0081269F" w:rsidRDefault="0086329E" w:rsidP="00FE7F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</w:pPr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1]=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Lidia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-&gt;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[2]=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) /\</w:t>
                            </w:r>
                          </w:p>
                          <w:p w14:paraId="48FFD22A" w14:textId="77777777" w:rsidR="0086329E" w:rsidRPr="0081269F" w:rsidRDefault="0086329E" w:rsidP="00FE7F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</w:pPr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db]=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Lidia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-&gt;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[db-1]=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) /\</w:t>
                            </w:r>
                          </w:p>
                          <w:p w14:paraId="192E6B81" w14:textId="77777777" w:rsidR="0086329E" w:rsidRPr="0081269F" w:rsidRDefault="0086329E" w:rsidP="00FE7F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</w:pPr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1]=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 xml:space="preserve"> -&gt; 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[2]=</w:t>
                            </w:r>
                            <w:proofErr w:type="spellStart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Lidia</w:t>
                            </w:r>
                            <w:proofErr w:type="spellEnd"/>
                            <w:r w:rsidRPr="0081269F">
                              <w:rPr>
                                <w:rFonts w:ascii="Consolas" w:hAnsi="Consolas" w:cs="Courier New"/>
                                <w:sz w:val="22"/>
                                <w:szCs w:val="20"/>
                                <w:lang w:eastAsia="hu-HU"/>
                              </w:rPr>
                              <w:t>) /\</w:t>
                            </w:r>
                          </w:p>
                          <w:p w14:paraId="2D261BDA" w14:textId="506F3747" w:rsidR="0086329E" w:rsidRPr="0081269F" w:rsidRDefault="0086329E" w:rsidP="00FE7F97">
                            <w:pPr>
                              <w:spacing w:after="0"/>
                              <w:ind w:left="919" w:hanging="919"/>
                              <w:jc w:val="left"/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</w:pPr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cocktail</w:t>
                            </w:r>
                            <w:proofErr w:type="spellEnd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db]=</w:t>
                            </w:r>
                            <w:proofErr w:type="spellStart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cosmopolitan</w:t>
                            </w:r>
                            <w:proofErr w:type="spellEnd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 xml:space="preserve"> -&gt; </w:t>
                            </w:r>
                            <w:proofErr w:type="spellStart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name</w:t>
                            </w:r>
                            <w:proofErr w:type="spellEnd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[db-1]=</w:t>
                            </w:r>
                            <w:proofErr w:type="spellStart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Lidia</w:t>
                            </w:r>
                            <w:proofErr w:type="spellEnd"/>
                            <w:r w:rsidRPr="0081269F">
                              <w:rPr>
                                <w:rFonts w:ascii="Consolas" w:hAnsi="Consolas"/>
                                <w:sz w:val="22"/>
                                <w:szCs w:val="20"/>
                                <w:lang w:eastAsia="hu-HU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BB1E9B" id="_x0000_s1076" type="#_x0000_t202" style="width:387.6pt;height:15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">
                <v:textbox>
                  <w:txbxContent>
                    <w:p w14:paraId="0AD68B5C" w14:textId="36E799C6" w:rsidR="0086329E" w:rsidRPr="0081269F" w:rsidRDefault="0086329E" w:rsidP="00FE7F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</w:pPr>
                      <w:r w:rsidRPr="0081269F">
                        <w:rPr>
                          <w:rFonts w:ascii="Consolas" w:hAnsi="Consolas" w:cs="Courier New"/>
                          <w:color w:val="0000FF"/>
                          <w:sz w:val="22"/>
                          <w:szCs w:val="20"/>
                          <w:lang w:eastAsia="hu-HU"/>
                        </w:rPr>
                        <w:t>forall</w:t>
                      </w: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(p </w:t>
                      </w:r>
                      <w:r w:rsidRPr="0081269F">
                        <w:rPr>
                          <w:rFonts w:ascii="Consolas" w:hAnsi="Consolas" w:cs="Courier New"/>
                          <w:color w:val="008000"/>
                          <w:sz w:val="22"/>
                          <w:szCs w:val="20"/>
                          <w:lang w:eastAsia="hu-HU"/>
                        </w:rPr>
                        <w:t>in</w:t>
                      </w: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2..db-1)(name[p]=Lidia -&gt; (cocktail[p-1]</w:t>
                      </w:r>
                      <w:r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</w:t>
                      </w: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=</w:t>
                      </w:r>
                      <w:r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</w:t>
                      </w: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cosmopolitan </w:t>
                      </w:r>
                      <w:r w:rsidRPr="0081269F">
                        <w:rPr>
                          <w:rFonts w:ascii="Consolas" w:hAnsi="Consolas" w:cs="Courier New"/>
                          <w:color w:val="008000"/>
                          <w:sz w:val="22"/>
                          <w:szCs w:val="20"/>
                          <w:lang w:eastAsia="hu-HU"/>
                        </w:rPr>
                        <w:t>xor</w:t>
                      </w: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cocktail[p+1]=cosmopolitan)) /\</w:t>
                      </w:r>
                    </w:p>
                    <w:p w14:paraId="63ACFD78" w14:textId="05DCCFA7" w:rsidR="0086329E" w:rsidRPr="0081269F" w:rsidRDefault="0086329E" w:rsidP="00FE7F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</w:pPr>
                      <w:r w:rsidRPr="0081269F">
                        <w:rPr>
                          <w:rFonts w:ascii="Consolas" w:hAnsi="Consolas" w:cs="Courier New"/>
                          <w:color w:val="0000FF"/>
                          <w:sz w:val="22"/>
                          <w:szCs w:val="20"/>
                          <w:lang w:eastAsia="hu-HU"/>
                        </w:rPr>
                        <w:t>forall</w:t>
                      </w: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(p </w:t>
                      </w:r>
                      <w:r w:rsidRPr="0081269F">
                        <w:rPr>
                          <w:rFonts w:ascii="Consolas" w:hAnsi="Consolas" w:cs="Courier New"/>
                          <w:color w:val="008000"/>
                          <w:sz w:val="22"/>
                          <w:szCs w:val="20"/>
                          <w:lang w:eastAsia="hu-HU"/>
                        </w:rPr>
                        <w:t>in</w:t>
                      </w: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2..db-1)(cocktail[p]=cosmopolitan -&gt; (name[p-1]</w:t>
                      </w:r>
                      <w:r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</w:t>
                      </w: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=</w:t>
                      </w:r>
                      <w:r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</w:t>
                      </w: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Lidia </w:t>
                      </w:r>
                      <w:r w:rsidRPr="0081269F">
                        <w:rPr>
                          <w:rFonts w:ascii="Consolas" w:hAnsi="Consolas" w:cs="Courier New"/>
                          <w:color w:val="008000"/>
                          <w:sz w:val="22"/>
                          <w:szCs w:val="20"/>
                          <w:lang w:eastAsia="hu-HU"/>
                        </w:rPr>
                        <w:t>xor</w:t>
                      </w: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 xml:space="preserve"> name[p+1]=Lidia)) /\</w:t>
                      </w:r>
                    </w:p>
                    <w:p w14:paraId="7E84D582" w14:textId="77777777" w:rsidR="0086329E" w:rsidRPr="0081269F" w:rsidRDefault="0086329E" w:rsidP="00FE7F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</w:pP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(name[1]=Lidia -&gt; cocktail[2]=cosmopolitan) /\</w:t>
                      </w:r>
                    </w:p>
                    <w:p w14:paraId="48FFD22A" w14:textId="77777777" w:rsidR="0086329E" w:rsidRPr="0081269F" w:rsidRDefault="0086329E" w:rsidP="00FE7F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</w:pP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(name[db]=Lidia -&gt; cocktail[db-1]=cosmopolitan) /\</w:t>
                      </w:r>
                    </w:p>
                    <w:p w14:paraId="192E6B81" w14:textId="77777777" w:rsidR="0086329E" w:rsidRPr="0081269F" w:rsidRDefault="0086329E" w:rsidP="00FE7F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919" w:hanging="919"/>
                        <w:jc w:val="left"/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</w:pPr>
                      <w:r w:rsidRPr="0081269F">
                        <w:rPr>
                          <w:rFonts w:ascii="Consolas" w:hAnsi="Consolas" w:cs="Courier New"/>
                          <w:sz w:val="22"/>
                          <w:szCs w:val="20"/>
                          <w:lang w:eastAsia="hu-HU"/>
                        </w:rPr>
                        <w:t>(cocktail[1]=cosmopolitan -&gt; name[2]=Lidia) /\</w:t>
                      </w:r>
                    </w:p>
                    <w:p w14:paraId="2D261BDA" w14:textId="506F3747" w:rsidR="0086329E" w:rsidRPr="0081269F" w:rsidRDefault="0086329E" w:rsidP="00FE7F97">
                      <w:pPr>
                        <w:spacing w:after="0"/>
                        <w:ind w:left="919" w:hanging="919"/>
                        <w:jc w:val="left"/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</w:pPr>
                      <w:r w:rsidRPr="0081269F">
                        <w:rPr>
                          <w:rFonts w:ascii="Consolas" w:hAnsi="Consolas"/>
                          <w:sz w:val="22"/>
                          <w:szCs w:val="20"/>
                          <w:lang w:eastAsia="hu-HU"/>
                        </w:rPr>
                        <w:t>(cocktail[db]=cosmopolitan -&gt; name[db-1]=Lidia);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93E79C" w14:textId="305F7E85" w:rsidR="00914B6C" w:rsidRPr="00461973" w:rsidRDefault="00721BD9" w:rsidP="00461973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8</w:t>
      </w:r>
      <w:r w:rsidR="001D2529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013BC7"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Kikötés: </w:t>
      </w:r>
      <w:proofErr w:type="spellStart"/>
      <w:r w:rsidR="00013BC7" w:rsidRPr="00B33D1B">
        <w:rPr>
          <w:rFonts w:ascii="Arial" w:hAnsi="Arial" w:cs="Arial"/>
          <w:sz w:val="20"/>
          <w:szCs w:val="20"/>
          <w:lang w:eastAsia="hu-HU" w:bidi="ar-SA"/>
        </w:rPr>
        <w:t>Lidia</w:t>
      </w:r>
      <w:proofErr w:type="spellEnd"/>
      <w:r w:rsidR="00013BC7" w:rsidRPr="00B33D1B">
        <w:rPr>
          <w:rFonts w:ascii="Arial" w:hAnsi="Arial" w:cs="Arial"/>
          <w:sz w:val="20"/>
          <w:szCs w:val="20"/>
          <w:lang w:eastAsia="hu-HU" w:bidi="ar-SA"/>
        </w:rPr>
        <w:t xml:space="preserve"> a </w:t>
      </w:r>
      <w:proofErr w:type="spellStart"/>
      <w:r w:rsidR="00013BC7" w:rsidRPr="00B33D1B">
        <w:rPr>
          <w:rFonts w:ascii="Arial" w:hAnsi="Arial" w:cs="Arial"/>
          <w:sz w:val="20"/>
          <w:szCs w:val="20"/>
          <w:lang w:eastAsia="hu-HU" w:bidi="ar-SA"/>
        </w:rPr>
        <w:t>cosmopolitant</w:t>
      </w:r>
      <w:proofErr w:type="spellEnd"/>
      <w:r w:rsidR="00013BC7" w:rsidRPr="00B33D1B">
        <w:rPr>
          <w:rFonts w:ascii="Arial" w:hAnsi="Arial" w:cs="Arial"/>
          <w:sz w:val="20"/>
          <w:szCs w:val="20"/>
          <w:lang w:eastAsia="hu-HU" w:bidi="ar-SA"/>
        </w:rPr>
        <w:t xml:space="preserve"> ívó hölgy mellett foglal helyet.</w:t>
      </w:r>
    </w:p>
    <w:p w14:paraId="38DDA93F" w14:textId="5F8E4D9C" w:rsidR="00914B6C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Az eredmény kiíratásánál itt kihasználtuk azt, hogy a tömb elemeit nem kell vizsgálnunk, hanem sorrendben, vizsgálat nélkül </w:t>
      </w:r>
      <w:proofErr w:type="spellStart"/>
      <w:r w:rsidRPr="00B33D1B">
        <w:rPr>
          <w:rFonts w:cstheme="minorHAnsi"/>
          <w:szCs w:val="24"/>
        </w:rPr>
        <w:t>kiírathatóak</w:t>
      </w:r>
      <w:proofErr w:type="spellEnd"/>
      <w:r w:rsidRPr="00B33D1B">
        <w:rPr>
          <w:rFonts w:cstheme="minorHAnsi"/>
          <w:szCs w:val="24"/>
        </w:rPr>
        <w:t>.</w:t>
      </w:r>
    </w:p>
    <w:p w14:paraId="714437C7" w14:textId="77777777" w:rsidR="009F408B" w:rsidRDefault="009F408B" w:rsidP="00914B6C">
      <w:pPr>
        <w:rPr>
          <w:rFonts w:cstheme="minorHAnsi"/>
          <w:szCs w:val="24"/>
        </w:rPr>
      </w:pPr>
    </w:p>
    <w:p w14:paraId="637BC0D8" w14:textId="426F7FB3" w:rsidR="00BD29C6" w:rsidRDefault="00BD29C6" w:rsidP="001D2529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BD29C6">
        <w:rPr>
          <w:rFonts w:ascii="Arial" w:hAnsi="Arial" w:cs="Arial"/>
          <w:b/>
          <w:noProof/>
          <w:sz w:val="20"/>
          <w:szCs w:val="20"/>
          <w:lang w:eastAsia="hu-HU" w:bidi="ar-SA"/>
        </w:rPr>
        <w:lastRenderedPageBreak/>
        <mc:AlternateContent>
          <mc:Choice Requires="wps">
            <w:drawing>
              <wp:inline distT="0" distB="0" distL="0" distR="0" wp14:anchorId="6D2CA608" wp14:editId="2656E1CE">
                <wp:extent cx="5334000" cy="1404620"/>
                <wp:effectExtent l="0" t="0" r="19050" b="18415"/>
                <wp:docPr id="10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2153C" w14:textId="31A2AB4E" w:rsidR="0086329E" w:rsidRPr="00BD29C6" w:rsidRDefault="0086329E" w:rsidP="00BD29C6">
                            <w:pPr>
                              <w:spacing w:after="0"/>
                              <w:rPr>
                                <w:rFonts w:ascii="Consolas" w:hAnsi="Consolas"/>
                                <w:sz w:val="22"/>
                              </w:rPr>
                            </w:pPr>
                            <w:proofErr w:type="gramStart"/>
                            <w:r w:rsidRPr="00BD29C6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output</w:t>
                            </w:r>
                            <w:proofErr w:type="gram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 [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format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width,</w:t>
                            </w:r>
                            <w:r w:rsidRPr="00BD29C6">
                              <w:rPr>
                                <w:rFonts w:ascii="Consolas" w:hAnsi="Consolas"/>
                                <w:color w:val="0000FF"/>
                                <w:sz w:val="22"/>
                              </w:rPr>
                              <w:t>show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(</w:t>
                            </w:r>
                            <w:proofErr w:type="spellStart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dress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[p])) ++ </w:t>
                            </w:r>
                            <w:r w:rsidRPr="00BD29C6">
                              <w:rPr>
                                <w:rFonts w:ascii="Consolas" w:hAnsi="Consolas"/>
                                <w:color w:val="800000"/>
                                <w:sz w:val="22"/>
                              </w:rPr>
                              <w:t>"\t"</w:t>
                            </w:r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 | p </w:t>
                            </w:r>
                            <w:r w:rsidRPr="00BD29C6">
                              <w:rPr>
                                <w:rFonts w:ascii="Consolas" w:hAnsi="Consolas"/>
                                <w:color w:val="008000"/>
                                <w:sz w:val="22"/>
                              </w:rPr>
                              <w:t>in</w:t>
                            </w:r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 xml:space="preserve"> PEOPLE]++[</w:t>
                            </w:r>
                            <w:r w:rsidRPr="00BD29C6">
                              <w:rPr>
                                <w:rFonts w:ascii="Consolas" w:hAnsi="Consolas"/>
                                <w:color w:val="800000"/>
                                <w:sz w:val="22"/>
                              </w:rPr>
                              <w:t>"\n"</w:t>
                            </w:r>
                            <w:r w:rsidRPr="00BD29C6">
                              <w:rPr>
                                <w:rFonts w:ascii="Consolas" w:hAnsi="Consolas"/>
                                <w:sz w:val="22"/>
                              </w:rPr>
                              <w:t>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2CA608" id="_x0000_s1077" type="#_x0000_t202" style="width:42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">
                <v:textbox style="mso-fit-shape-to-text:t">
                  <w:txbxContent>
                    <w:p w14:paraId="1DA2153C" w14:textId="31A2AB4E" w:rsidR="0086329E" w:rsidRPr="00BD29C6" w:rsidRDefault="0086329E" w:rsidP="00BD29C6">
                      <w:pPr>
                        <w:spacing w:after="0"/>
                        <w:rPr>
                          <w:rFonts w:ascii="Consolas" w:hAnsi="Consolas"/>
                          <w:sz w:val="22"/>
                        </w:rPr>
                      </w:pPr>
                      <w:r w:rsidRPr="00BD29C6">
                        <w:rPr>
                          <w:rFonts w:ascii="Consolas" w:hAnsi="Consolas"/>
                          <w:color w:val="008000"/>
                          <w:sz w:val="22"/>
                        </w:rPr>
                        <w:t>output</w:t>
                      </w:r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 [</w:t>
                      </w:r>
                      <w:r w:rsidRPr="00BD29C6">
                        <w:rPr>
                          <w:rFonts w:ascii="Consolas" w:hAnsi="Consolas"/>
                          <w:color w:val="0000FF"/>
                          <w:sz w:val="22"/>
                        </w:rPr>
                        <w:t>format</w:t>
                      </w:r>
                      <w:r w:rsidRPr="00BD29C6">
                        <w:rPr>
                          <w:rFonts w:ascii="Consolas" w:hAnsi="Consolas"/>
                          <w:sz w:val="22"/>
                        </w:rPr>
                        <w:t>(width,</w:t>
                      </w:r>
                      <w:r w:rsidRPr="00BD29C6">
                        <w:rPr>
                          <w:rFonts w:ascii="Consolas" w:hAnsi="Consolas"/>
                          <w:color w:val="0000FF"/>
                          <w:sz w:val="22"/>
                        </w:rPr>
                        <w:t>show</w:t>
                      </w:r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(dress[p])) ++ </w:t>
                      </w:r>
                      <w:r w:rsidRPr="00BD29C6">
                        <w:rPr>
                          <w:rFonts w:ascii="Consolas" w:hAnsi="Consolas"/>
                          <w:color w:val="800000"/>
                          <w:sz w:val="22"/>
                        </w:rPr>
                        <w:t>"\t"</w:t>
                      </w:r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 | p </w:t>
                      </w:r>
                      <w:r w:rsidRPr="00BD29C6">
                        <w:rPr>
                          <w:rFonts w:ascii="Consolas" w:hAnsi="Consolas"/>
                          <w:color w:val="008000"/>
                          <w:sz w:val="22"/>
                        </w:rPr>
                        <w:t>in</w:t>
                      </w:r>
                      <w:r w:rsidRPr="00BD29C6">
                        <w:rPr>
                          <w:rFonts w:ascii="Consolas" w:hAnsi="Consolas"/>
                          <w:sz w:val="22"/>
                        </w:rPr>
                        <w:t xml:space="preserve"> PEOPLE]++[</w:t>
                      </w:r>
                      <w:r w:rsidRPr="00BD29C6">
                        <w:rPr>
                          <w:rFonts w:ascii="Consolas" w:hAnsi="Consolas"/>
                          <w:color w:val="800000"/>
                          <w:sz w:val="22"/>
                        </w:rPr>
                        <w:t>"\n"</w:t>
                      </w:r>
                      <w:r w:rsidRPr="00BD29C6">
                        <w:rPr>
                          <w:rFonts w:ascii="Consolas" w:hAnsi="Consolas"/>
                          <w:sz w:val="22"/>
                        </w:rPr>
                        <w:t>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42FC4B" w14:textId="4C55D81F" w:rsidR="001D2529" w:rsidRPr="00B33D1B" w:rsidRDefault="00721BD9" w:rsidP="001D2529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3</w:t>
      </w:r>
      <w:r w:rsidR="00416C2C">
        <w:rPr>
          <w:rFonts w:ascii="Arial" w:hAnsi="Arial" w:cs="Arial"/>
          <w:b/>
          <w:sz w:val="20"/>
          <w:szCs w:val="20"/>
          <w:lang w:eastAsia="hu-HU" w:bidi="ar-SA"/>
        </w:rPr>
        <w:t>9</w:t>
      </w:r>
      <w:r w:rsidR="001D2529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013BC7" w:rsidRPr="00B33D1B">
        <w:rPr>
          <w:rFonts w:ascii="Arial" w:hAnsi="Arial" w:cs="Arial"/>
          <w:b/>
          <w:sz w:val="20"/>
          <w:szCs w:val="20"/>
          <w:lang w:eastAsia="hu-HU" w:bidi="ar-SA"/>
        </w:rPr>
        <w:t xml:space="preserve"> </w:t>
      </w:r>
      <w:r w:rsidR="00013BC7" w:rsidRPr="00B33D1B">
        <w:rPr>
          <w:rFonts w:ascii="Arial" w:hAnsi="Arial" w:cs="Arial"/>
          <w:sz w:val="20"/>
          <w:szCs w:val="20"/>
          <w:lang w:eastAsia="hu-HU" w:bidi="ar-SA"/>
        </w:rPr>
        <w:t>Kimenet.</w:t>
      </w:r>
    </w:p>
    <w:p w14:paraId="3F67676A" w14:textId="71512F5A" w:rsidR="006E5062" w:rsidRPr="00B33D1B" w:rsidRDefault="00957B1E" w:rsidP="006E5062">
      <w:pPr>
        <w:pStyle w:val="Cmsor2"/>
        <w:ind w:left="680" w:hanging="680"/>
        <w:rPr>
          <w:b/>
          <w:i w:val="0"/>
          <w:sz w:val="28"/>
          <w:szCs w:val="28"/>
          <w:lang w:val="hu-HU"/>
        </w:rPr>
      </w:pPr>
      <w:r>
        <w:rPr>
          <w:b/>
          <w:i w:val="0"/>
          <w:sz w:val="28"/>
          <w:szCs w:val="28"/>
          <w:lang w:val="hu-HU"/>
        </w:rPr>
        <w:t>Teszteredmények</w:t>
      </w:r>
    </w:p>
    <w:p w14:paraId="74EF29DE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>A kiválasztott példák különféle módokon történő modellezésének végeztével, az így rendelkezésünkre álló modelleket átfogó teszteknek vetettük alá. Érdeklődésünk középpontjában az állt, hogy a különböző nehézségű példák, illetve az elérő módon modellezett korlátozások miként befolyásolják a megoldók hatékonyságát.</w:t>
      </w:r>
    </w:p>
    <w:p w14:paraId="1626115A" w14:textId="6B88BBA3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>A korábbi fejezetben már vázolt „</w:t>
      </w:r>
      <w:proofErr w:type="spellStart"/>
      <w:r w:rsidRPr="00B33D1B">
        <w:rPr>
          <w:szCs w:val="24"/>
        </w:rPr>
        <w:t>Gardens</w:t>
      </w:r>
      <w:proofErr w:type="spellEnd"/>
      <w:r w:rsidRPr="00B33D1B">
        <w:rPr>
          <w:szCs w:val="24"/>
        </w:rPr>
        <w:t xml:space="preserve">” nevű példa </w:t>
      </w:r>
      <w:proofErr w:type="gramStart"/>
      <w:r w:rsidRPr="00B33D1B">
        <w:rPr>
          <w:szCs w:val="24"/>
        </w:rPr>
        <w:t>elkészülte után</w:t>
      </w:r>
      <w:proofErr w:type="gramEnd"/>
      <w:r w:rsidRPr="00B33D1B">
        <w:rPr>
          <w:szCs w:val="24"/>
        </w:rPr>
        <w:t>, ezzel kezdtük a tesztelést.</w:t>
      </w:r>
      <w:r w:rsidR="00721BD9">
        <w:rPr>
          <w:szCs w:val="24"/>
        </w:rPr>
        <w:t xml:space="preserve"> Ekkor a </w:t>
      </w:r>
      <w:proofErr w:type="spellStart"/>
      <w:r w:rsidR="00721BD9">
        <w:rPr>
          <w:szCs w:val="24"/>
        </w:rPr>
        <w:t>MiniZinc</w:t>
      </w:r>
      <w:proofErr w:type="spellEnd"/>
      <w:r w:rsidR="00721BD9">
        <w:rPr>
          <w:szCs w:val="24"/>
        </w:rPr>
        <w:t xml:space="preserve"> IDE és a </w:t>
      </w:r>
      <w:proofErr w:type="spellStart"/>
      <w:r w:rsidR="00721BD9">
        <w:rPr>
          <w:szCs w:val="24"/>
        </w:rPr>
        <w:t>Gecode</w:t>
      </w:r>
      <w:proofErr w:type="spellEnd"/>
      <w:r w:rsidR="00721BD9">
        <w:rPr>
          <w:szCs w:val="24"/>
        </w:rPr>
        <w:t xml:space="preserve"> megoldó két verzióját is összevetettük egymással.</w:t>
      </w:r>
    </w:p>
    <w:p w14:paraId="58CDA0E7" w14:textId="012216EA" w:rsidR="00F646D6" w:rsidRPr="00B33D1B" w:rsidRDefault="00914B6C" w:rsidP="008B4F35">
      <w:pPr>
        <w:jc w:val="center"/>
        <w:rPr>
          <w:lang w:eastAsia="hu-HU" w:bidi="ar-SA"/>
        </w:rPr>
      </w:pPr>
      <w:r w:rsidRPr="00BD29C6">
        <w:rPr>
          <w:noProof/>
          <w:szCs w:val="24"/>
          <w:lang w:eastAsia="hu-HU" w:bidi="ar-SA"/>
        </w:rPr>
        <w:drawing>
          <wp:inline distT="0" distB="0" distL="0" distR="0" wp14:anchorId="13D5D1D9" wp14:editId="0F44DB94">
            <wp:extent cx="4754880" cy="2880360"/>
            <wp:effectExtent l="0" t="0" r="7620" b="15240"/>
            <wp:docPr id="2" name="Diagra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27DF5DB" w14:textId="5E0AB8EC" w:rsidR="008B4F35" w:rsidRPr="00B33D1B" w:rsidRDefault="00416C2C" w:rsidP="008B4F35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40</w:t>
      </w:r>
      <w:r w:rsidR="008B4F35" w:rsidRPr="00B33D1B">
        <w:rPr>
          <w:rFonts w:ascii="Arial" w:hAnsi="Arial" w:cs="Arial"/>
          <w:b/>
          <w:sz w:val="20"/>
          <w:szCs w:val="20"/>
          <w:lang w:eastAsia="hu-HU" w:bidi="ar-SA"/>
        </w:rPr>
        <w:t xml:space="preserve">. ábra: </w:t>
      </w:r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>Futásidők összehasonlítása a</w:t>
      </w:r>
      <w:r w:rsidR="00721BD9">
        <w:rPr>
          <w:rFonts w:ascii="Arial" w:hAnsi="Arial" w:cs="Arial"/>
          <w:sz w:val="20"/>
          <w:szCs w:val="20"/>
          <w:lang w:eastAsia="hu-HU" w:bidi="ar-SA"/>
        </w:rPr>
        <w:t xml:space="preserve"> </w:t>
      </w:r>
      <w:proofErr w:type="spellStart"/>
      <w:r w:rsidR="00721BD9">
        <w:rPr>
          <w:rFonts w:ascii="Arial" w:hAnsi="Arial" w:cs="Arial"/>
          <w:sz w:val="20"/>
          <w:szCs w:val="20"/>
          <w:lang w:eastAsia="hu-HU" w:bidi="ar-SA"/>
        </w:rPr>
        <w:t>MiniZinc</w:t>
      </w:r>
      <w:proofErr w:type="spellEnd"/>
      <w:r w:rsidR="00721BD9">
        <w:rPr>
          <w:rFonts w:ascii="Arial" w:hAnsi="Arial" w:cs="Arial"/>
          <w:sz w:val="20"/>
          <w:szCs w:val="20"/>
          <w:lang w:eastAsia="hu-HU" w:bidi="ar-SA"/>
        </w:rPr>
        <w:t xml:space="preserve"> és a</w:t>
      </w:r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 xml:space="preserve"> </w:t>
      </w:r>
      <w:proofErr w:type="spellStart"/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>Gardens</w:t>
      </w:r>
      <w:proofErr w:type="spellEnd"/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 xml:space="preserve"> példa verziói esetén</w:t>
      </w:r>
      <w:r w:rsidR="007968A9" w:rsidRPr="00B33D1B">
        <w:rPr>
          <w:rFonts w:ascii="Arial" w:hAnsi="Arial" w:cs="Arial"/>
          <w:sz w:val="20"/>
          <w:szCs w:val="20"/>
          <w:lang w:eastAsia="hu-HU" w:bidi="ar-SA"/>
        </w:rPr>
        <w:t>.</w:t>
      </w:r>
    </w:p>
    <w:p w14:paraId="67F6006F" w14:textId="50C9A145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A </w:t>
      </w:r>
      <w:r w:rsidR="00416C2C">
        <w:rPr>
          <w:szCs w:val="24"/>
        </w:rPr>
        <w:t>40</w:t>
      </w:r>
      <w:r w:rsidR="00DF4B48" w:rsidRPr="00B33D1B">
        <w:rPr>
          <w:szCs w:val="24"/>
        </w:rPr>
        <w:t>. ábra</w:t>
      </w:r>
      <w:r w:rsidRPr="00B33D1B">
        <w:rPr>
          <w:szCs w:val="24"/>
        </w:rPr>
        <w:t xml:space="preserve"> tartalmazza a futási eredményeket </w:t>
      </w:r>
      <w:proofErr w:type="gramStart"/>
      <w:r w:rsidRPr="00B33D1B">
        <w:rPr>
          <w:szCs w:val="24"/>
        </w:rPr>
        <w:t>milliszekundumban(</w:t>
      </w:r>
      <w:proofErr w:type="spellStart"/>
      <w:proofErr w:type="gramEnd"/>
      <w:r w:rsidRPr="00B33D1B">
        <w:rPr>
          <w:szCs w:val="24"/>
        </w:rPr>
        <w:t>ms</w:t>
      </w:r>
      <w:proofErr w:type="spellEnd"/>
      <w:r w:rsidRPr="00B33D1B">
        <w:rPr>
          <w:szCs w:val="24"/>
        </w:rPr>
        <w:t xml:space="preserve">) mérve. Megoldóként ez esetben a </w:t>
      </w:r>
      <w:proofErr w:type="spellStart"/>
      <w:r w:rsidRPr="00B33D1B">
        <w:rPr>
          <w:szCs w:val="24"/>
        </w:rPr>
        <w:t>Gecode-ot</w:t>
      </w:r>
      <w:proofErr w:type="spellEnd"/>
      <w:r w:rsidRPr="00B33D1B">
        <w:rPr>
          <w:szCs w:val="24"/>
        </w:rPr>
        <w:t xml:space="preserve"> használtuk. Az átlagot mindegyik esetben 6 futtatás eredményéből számoltuk. Az adatokból több </w:t>
      </w:r>
      <w:proofErr w:type="spellStart"/>
      <w:r w:rsidRPr="00B33D1B">
        <w:rPr>
          <w:szCs w:val="24"/>
        </w:rPr>
        <w:t>következetés</w:t>
      </w:r>
      <w:proofErr w:type="spellEnd"/>
      <w:r w:rsidRPr="00B33D1B">
        <w:rPr>
          <w:szCs w:val="24"/>
        </w:rPr>
        <w:t xml:space="preserve"> is levonható.</w:t>
      </w:r>
    </w:p>
    <w:p w14:paraId="637B7EA2" w14:textId="23FC8781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Egyrészről, a </w:t>
      </w:r>
      <w:r w:rsidR="00721BD9">
        <w:rPr>
          <w:szCs w:val="24"/>
        </w:rPr>
        <w:t>2.1.6-os</w:t>
      </w:r>
      <w:r w:rsidRPr="00B33D1B">
        <w:rPr>
          <w:szCs w:val="24"/>
        </w:rPr>
        <w:t xml:space="preserve"> verzió minden esetben valamivel lassabban oldotta meg példáinkat, így kimondhatjuk, hogy készítői láthatóan javítottak termékükön és optimalizálták a hatékonyságát.</w:t>
      </w:r>
    </w:p>
    <w:p w14:paraId="13B604AA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lastRenderedPageBreak/>
        <w:t xml:space="preserve">A második szembetűnő jelenség, miszerint az első általunk készített alapmodell, még meglehetősen nyersnek bizonyult megoldhatóság szempontjából is. A futási eredmények jó okot szolgáltatnak a </w:t>
      </w:r>
      <w:proofErr w:type="spellStart"/>
      <w:r w:rsidRPr="00B33D1B">
        <w:rPr>
          <w:rFonts w:ascii="Consolas" w:hAnsi="Consolas"/>
          <w:szCs w:val="24"/>
        </w:rPr>
        <w:t>forall</w:t>
      </w:r>
      <w:proofErr w:type="spellEnd"/>
      <w:r w:rsidRPr="00B33D1B">
        <w:rPr>
          <w:szCs w:val="24"/>
        </w:rPr>
        <w:t xml:space="preserve"> függvény </w:t>
      </w:r>
      <w:proofErr w:type="spellStart"/>
      <w:r w:rsidRPr="00B33D1B">
        <w:rPr>
          <w:rFonts w:ascii="Consolas" w:hAnsi="Consolas"/>
          <w:szCs w:val="24"/>
        </w:rPr>
        <w:t>where</w:t>
      </w:r>
      <w:proofErr w:type="spellEnd"/>
      <w:r w:rsidRPr="00B33D1B">
        <w:rPr>
          <w:szCs w:val="24"/>
        </w:rPr>
        <w:t xml:space="preserve"> záradékában döntési alapként felhasznált, értékkel még nem feltétlenül rendelkező változók használatának kerülésére. </w:t>
      </w:r>
    </w:p>
    <w:p w14:paraId="48DDB23E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Harmadrészt pedig jól látható, hogy az olyan </w:t>
      </w:r>
      <w:proofErr w:type="gramStart"/>
      <w:r w:rsidRPr="00B33D1B">
        <w:rPr>
          <w:szCs w:val="24"/>
        </w:rPr>
        <w:t>speciális</w:t>
      </w:r>
      <w:proofErr w:type="gramEnd"/>
      <w:r w:rsidRPr="00B33D1B">
        <w:rPr>
          <w:szCs w:val="24"/>
        </w:rPr>
        <w:t>, nem „Einstein-típusú” logikai feladvány esetében, mint amilyen a „</w:t>
      </w:r>
      <w:proofErr w:type="spellStart"/>
      <w:r w:rsidRPr="00B33D1B">
        <w:rPr>
          <w:szCs w:val="24"/>
        </w:rPr>
        <w:t>Gardens</w:t>
      </w:r>
      <w:proofErr w:type="spellEnd"/>
      <w:r w:rsidRPr="00B33D1B">
        <w:rPr>
          <w:szCs w:val="24"/>
        </w:rPr>
        <w:t>” is, nem szerencsés a tömböket használó adatreprezentáció választása. Részben a lassú megoldáskeresés, részben pedig a bonyolult megvalósítás miatt sem.</w:t>
      </w:r>
    </w:p>
    <w:p w14:paraId="7C0BCF1C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>A bináris mátrixok illetve halmazok használata között jelentős futásidőbeli eltérés nem volt. Főként annak tükrében, hogy az újabb verziónál teljesen azonos volt az átlagos futásidő mindkét modelltípus esetében. Ám a régebbi verzió esetében is csak nagyon kis mértékben bizonyultak hatékonyabbnak a bináris mátrixos adatstruktúrák.</w:t>
      </w:r>
    </w:p>
    <w:p w14:paraId="6C155629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>A következőkben a Zebra vagy Einstein-típusú logikai fejtörők hatékonyságának összehasonlítása következik. Jelen esetben 2 példa állt rendelkezésünkre: A „</w:t>
      </w:r>
      <w:proofErr w:type="spellStart"/>
      <w:r w:rsidRPr="00B33D1B">
        <w:rPr>
          <w:szCs w:val="24"/>
        </w:rPr>
        <w:t>Movies</w:t>
      </w:r>
      <w:proofErr w:type="spellEnd"/>
      <w:r w:rsidRPr="00B33D1B">
        <w:rPr>
          <w:szCs w:val="24"/>
        </w:rPr>
        <w:t xml:space="preserve"> </w:t>
      </w:r>
      <w:proofErr w:type="spellStart"/>
      <w:r w:rsidRPr="00B33D1B">
        <w:rPr>
          <w:szCs w:val="24"/>
        </w:rPr>
        <w:t>Night</w:t>
      </w:r>
      <w:proofErr w:type="spellEnd"/>
      <w:r w:rsidRPr="00B33D1B">
        <w:rPr>
          <w:szCs w:val="24"/>
        </w:rPr>
        <w:t>” mint 4x5-ös nagyságú könnyebb és a „</w:t>
      </w:r>
      <w:proofErr w:type="spellStart"/>
      <w:r w:rsidRPr="00B33D1B">
        <w:rPr>
          <w:szCs w:val="24"/>
        </w:rPr>
        <w:t>Fundraising</w:t>
      </w:r>
      <w:proofErr w:type="spellEnd"/>
      <w:r w:rsidRPr="00B33D1B">
        <w:rPr>
          <w:szCs w:val="24"/>
        </w:rPr>
        <w:t xml:space="preserve"> </w:t>
      </w:r>
      <w:proofErr w:type="spellStart"/>
      <w:r w:rsidRPr="00B33D1B">
        <w:rPr>
          <w:szCs w:val="24"/>
        </w:rPr>
        <w:t>Dinner</w:t>
      </w:r>
      <w:proofErr w:type="spellEnd"/>
      <w:r w:rsidRPr="00B33D1B">
        <w:rPr>
          <w:szCs w:val="24"/>
        </w:rPr>
        <w:t xml:space="preserve">”, mint 5x6-os nehezebb feladat. Megoldóként továbbra is a </w:t>
      </w:r>
      <w:proofErr w:type="spellStart"/>
      <w:r w:rsidRPr="00B33D1B">
        <w:rPr>
          <w:szCs w:val="24"/>
        </w:rPr>
        <w:t>Gecode-ot</w:t>
      </w:r>
      <w:proofErr w:type="spellEnd"/>
      <w:r w:rsidRPr="00B33D1B">
        <w:rPr>
          <w:szCs w:val="24"/>
        </w:rPr>
        <w:t xml:space="preserve"> használtuk, és az átlagszámítási módszer is azonos volt az előzőekben ismertetetthez.</w:t>
      </w:r>
    </w:p>
    <w:p w14:paraId="63A2A026" w14:textId="7D4066B1" w:rsidR="00F646D6" w:rsidRPr="00B33D1B" w:rsidRDefault="00914B6C" w:rsidP="008B4F35">
      <w:pPr>
        <w:jc w:val="center"/>
        <w:rPr>
          <w:lang w:eastAsia="hu-HU" w:bidi="ar-SA"/>
        </w:rPr>
      </w:pPr>
      <w:r w:rsidRPr="00B33D1B">
        <w:rPr>
          <w:noProof/>
          <w:szCs w:val="24"/>
          <w:lang w:eastAsia="hu-HU" w:bidi="ar-SA"/>
        </w:rPr>
        <w:drawing>
          <wp:inline distT="0" distB="0" distL="0" distR="0" wp14:anchorId="2AB08B24" wp14:editId="64688322">
            <wp:extent cx="5318760" cy="3398520"/>
            <wp:effectExtent l="0" t="0" r="15240" b="11430"/>
            <wp:docPr id="8" name="Diagram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4946797" w14:textId="4C20725E" w:rsidR="008B4F35" w:rsidRPr="00B33D1B" w:rsidRDefault="00416C2C" w:rsidP="008B4F35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41</w:t>
      </w:r>
      <w:r w:rsidR="008B4F35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 xml:space="preserve"> Zebra feladatok </w:t>
      </w:r>
      <w:proofErr w:type="spellStart"/>
      <w:proofErr w:type="gramStart"/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>futásidejeinek</w:t>
      </w:r>
      <w:proofErr w:type="spellEnd"/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>(</w:t>
      </w:r>
      <w:proofErr w:type="spellStart"/>
      <w:proofErr w:type="gramEnd"/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>ms</w:t>
      </w:r>
      <w:proofErr w:type="spellEnd"/>
      <w:r w:rsidR="008B4F35" w:rsidRPr="00B33D1B">
        <w:rPr>
          <w:rFonts w:ascii="Arial" w:hAnsi="Arial" w:cs="Arial"/>
          <w:sz w:val="20"/>
          <w:szCs w:val="20"/>
          <w:lang w:eastAsia="hu-HU" w:bidi="ar-SA"/>
        </w:rPr>
        <w:t>) összehasonlítása</w:t>
      </w:r>
      <w:r w:rsidR="007968A9" w:rsidRPr="00B33D1B">
        <w:rPr>
          <w:rFonts w:ascii="Arial" w:hAnsi="Arial" w:cs="Arial"/>
          <w:sz w:val="20"/>
          <w:szCs w:val="20"/>
          <w:lang w:eastAsia="hu-HU" w:bidi="ar-SA"/>
        </w:rPr>
        <w:t>.</w:t>
      </w:r>
    </w:p>
    <w:p w14:paraId="05129114" w14:textId="73DAC1C4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lastRenderedPageBreak/>
        <w:t>Amint az</w:t>
      </w:r>
      <w:r w:rsidR="00DF4B48" w:rsidRPr="00B33D1B">
        <w:rPr>
          <w:szCs w:val="24"/>
        </w:rPr>
        <w:t xml:space="preserve"> a </w:t>
      </w:r>
      <w:r w:rsidR="00416C2C">
        <w:rPr>
          <w:szCs w:val="24"/>
        </w:rPr>
        <w:t>41</w:t>
      </w:r>
      <w:r w:rsidR="00DF4B48" w:rsidRPr="00B33D1B">
        <w:rPr>
          <w:szCs w:val="24"/>
        </w:rPr>
        <w:t>. ábrán</w:t>
      </w:r>
      <w:r w:rsidRPr="00B33D1B">
        <w:rPr>
          <w:szCs w:val="24"/>
        </w:rPr>
        <w:t xml:space="preserve"> látható a „</w:t>
      </w:r>
      <w:proofErr w:type="spellStart"/>
      <w:r w:rsidRPr="00B33D1B">
        <w:rPr>
          <w:szCs w:val="24"/>
        </w:rPr>
        <w:t>Fundraising</w:t>
      </w:r>
      <w:proofErr w:type="spellEnd"/>
      <w:r w:rsidRPr="00B33D1B">
        <w:rPr>
          <w:szCs w:val="24"/>
        </w:rPr>
        <w:t xml:space="preserve"> </w:t>
      </w:r>
      <w:proofErr w:type="spellStart"/>
      <w:r w:rsidRPr="00B33D1B">
        <w:rPr>
          <w:szCs w:val="24"/>
        </w:rPr>
        <w:t>Dinner</w:t>
      </w:r>
      <w:proofErr w:type="spellEnd"/>
      <w:r w:rsidRPr="00B33D1B">
        <w:rPr>
          <w:szCs w:val="24"/>
        </w:rPr>
        <w:t>” feladat esetében hosszabb futásidőket tapasztaltunk, mint a „</w:t>
      </w:r>
      <w:proofErr w:type="spellStart"/>
      <w:r w:rsidRPr="00B33D1B">
        <w:rPr>
          <w:szCs w:val="24"/>
        </w:rPr>
        <w:t>Movies</w:t>
      </w:r>
      <w:proofErr w:type="spellEnd"/>
      <w:r w:rsidRPr="00B33D1B">
        <w:rPr>
          <w:szCs w:val="24"/>
        </w:rPr>
        <w:t xml:space="preserve"> </w:t>
      </w:r>
      <w:proofErr w:type="spellStart"/>
      <w:r w:rsidRPr="00B33D1B">
        <w:rPr>
          <w:szCs w:val="24"/>
        </w:rPr>
        <w:t>Night</w:t>
      </w:r>
      <w:proofErr w:type="spellEnd"/>
      <w:r w:rsidRPr="00B33D1B">
        <w:rPr>
          <w:szCs w:val="24"/>
        </w:rPr>
        <w:t xml:space="preserve">” esetében, amely a példa összetettebb mivoltát tekintve nem meglepő. Az viszont már jóval </w:t>
      </w:r>
      <w:proofErr w:type="spellStart"/>
      <w:r w:rsidRPr="00B33D1B">
        <w:rPr>
          <w:szCs w:val="24"/>
        </w:rPr>
        <w:t>szembetűnőbb</w:t>
      </w:r>
      <w:proofErr w:type="spellEnd"/>
      <w:r w:rsidRPr="00B33D1B">
        <w:rPr>
          <w:szCs w:val="24"/>
        </w:rPr>
        <w:t xml:space="preserve">, hogy az eltérés nagyon kicsi, ami jelzi, hogy </w:t>
      </w:r>
      <w:proofErr w:type="spellStart"/>
      <w:r w:rsidRPr="00B33D1B">
        <w:rPr>
          <w:szCs w:val="24"/>
        </w:rPr>
        <w:t>megoldónk</w:t>
      </w:r>
      <w:proofErr w:type="spellEnd"/>
      <w:r w:rsidRPr="00B33D1B">
        <w:rPr>
          <w:szCs w:val="24"/>
        </w:rPr>
        <w:t xml:space="preserve"> egy nagyobb és nehezebb, több hozzárendeléssel dolgozó feladat esetében is képes a futásidőket </w:t>
      </w:r>
      <w:proofErr w:type="gramStart"/>
      <w:r w:rsidRPr="00B33D1B">
        <w:rPr>
          <w:szCs w:val="24"/>
        </w:rPr>
        <w:t>abszolút</w:t>
      </w:r>
      <w:proofErr w:type="gramEnd"/>
      <w:r w:rsidRPr="00B33D1B">
        <w:rPr>
          <w:szCs w:val="24"/>
        </w:rPr>
        <w:t xml:space="preserve"> alacsony szinten tartani. Ez komoly érv amellett mikor eszközt választunk a hasonló típusú feladatok megoldásához. Más modellezési technikákhoz képest a korlátprogramozás esetében nem a feladat összetettségének mértékében nőnek a futásidők, hanem annál jelentősen lassabban, és ez a futásidő növekedés is csak a hozzárendelések számának jelentős növelésekor mutatkozik meg igazán. </w:t>
      </w:r>
    </w:p>
    <w:p w14:paraId="345466A3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>Emellett azt tapasztaltuk, hogy a jóval gyakoribb Einstein alkotta Zebra Puzzle-</w:t>
      </w:r>
      <w:proofErr w:type="spellStart"/>
      <w:r w:rsidRPr="00B33D1B">
        <w:rPr>
          <w:szCs w:val="24"/>
        </w:rPr>
        <w:t>ök</w:t>
      </w:r>
      <w:proofErr w:type="spellEnd"/>
      <w:r w:rsidRPr="00B33D1B">
        <w:rPr>
          <w:szCs w:val="24"/>
        </w:rPr>
        <w:t xml:space="preserve"> modellezésekor sokkal célszerűbb egy tömböket használó adatstruktúrát megvalósítani. Mind a modellezés során a könnyebb kezelhetőség, mind pedig a jóval rövidebb futásidők szempontjából sokkal optimálisabb, ha ezt az adatreprezentációt részesítjük előnyben.</w:t>
      </w:r>
    </w:p>
    <w:p w14:paraId="24F258CB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Összegzésként, a végső </w:t>
      </w:r>
      <w:proofErr w:type="gramStart"/>
      <w:r w:rsidRPr="00B33D1B">
        <w:rPr>
          <w:szCs w:val="24"/>
        </w:rPr>
        <w:t>konzekvenciákat</w:t>
      </w:r>
      <w:proofErr w:type="gramEnd"/>
      <w:r w:rsidRPr="00B33D1B">
        <w:rPr>
          <w:szCs w:val="24"/>
        </w:rPr>
        <w:t xml:space="preserve"> levonva: a korlátprogramozás a kifejezetten rövid megoldási és futásidőket figyelembe véve, egy borzasztóan hatékony eszköz az általunk vizsgált logikai fejtörők, mint speciális hozzárendelési feladatok modellezéséhez. A gyakori és sokak által ismert Einstein-féle feladatok esetében </w:t>
      </w:r>
      <w:proofErr w:type="gramStart"/>
      <w:r w:rsidRPr="00B33D1B">
        <w:rPr>
          <w:szCs w:val="24"/>
        </w:rPr>
        <w:t>válasszuk</w:t>
      </w:r>
      <w:proofErr w:type="gramEnd"/>
      <w:r w:rsidRPr="00B33D1B">
        <w:rPr>
          <w:szCs w:val="24"/>
        </w:rPr>
        <w:t xml:space="preserve"> a felsorol típussal indexelt tömbök használatát. Viszont az olyan nem hétköznapi példáknál – amilyen esetünkben a „</w:t>
      </w:r>
      <w:proofErr w:type="spellStart"/>
      <w:r w:rsidRPr="00B33D1B">
        <w:rPr>
          <w:szCs w:val="24"/>
        </w:rPr>
        <w:t>Gardens</w:t>
      </w:r>
      <w:proofErr w:type="spellEnd"/>
      <w:r w:rsidRPr="00B33D1B">
        <w:rPr>
          <w:szCs w:val="24"/>
        </w:rPr>
        <w:t xml:space="preserve">” is volt – ahol nem beszélhetünk a </w:t>
      </w:r>
      <w:proofErr w:type="gramStart"/>
      <w:r w:rsidRPr="00B33D1B">
        <w:rPr>
          <w:szCs w:val="24"/>
        </w:rPr>
        <w:t>klasszikus</w:t>
      </w:r>
      <w:proofErr w:type="gramEnd"/>
      <w:r w:rsidRPr="00B33D1B">
        <w:rPr>
          <w:szCs w:val="24"/>
        </w:rPr>
        <w:t xml:space="preserve"> egy-az-egyhez hozzárendelésről már más a helyzet. Ez esetben javasolt valamilyen halmazokkal dolgozó adatszerkezet, esetleg bináris mátrixok deklarációja az maximális hatékonyság elérése érdekében.</w:t>
      </w:r>
    </w:p>
    <w:p w14:paraId="02515410" w14:textId="77777777" w:rsidR="00914B6C" w:rsidRPr="00B33D1B" w:rsidRDefault="00914B6C" w:rsidP="00F646D6">
      <w:pPr>
        <w:rPr>
          <w:lang w:eastAsia="hu-HU" w:bidi="ar-SA"/>
        </w:rPr>
      </w:pPr>
    </w:p>
    <w:p w14:paraId="70E6B0A9" w14:textId="78D4B1B1" w:rsidR="00F646D6" w:rsidRPr="00B33D1B" w:rsidRDefault="00F646D6" w:rsidP="00F646D6">
      <w:pPr>
        <w:rPr>
          <w:lang w:eastAsia="hu-HU" w:bidi="ar-SA"/>
        </w:rPr>
      </w:pPr>
      <w:r w:rsidRPr="00B33D1B">
        <w:rPr>
          <w:lang w:eastAsia="hu-HU" w:bidi="ar-SA"/>
        </w:rPr>
        <w:br w:type="page"/>
      </w:r>
    </w:p>
    <w:p w14:paraId="2331733C" w14:textId="33FFE749" w:rsidR="00877E58" w:rsidRPr="00B33D1B" w:rsidRDefault="00877E58" w:rsidP="00E66730">
      <w:pPr>
        <w:pStyle w:val="Cmsor1"/>
      </w:pPr>
      <w:bookmarkStart w:id="11" w:name="_Toc507505136"/>
      <w:r w:rsidRPr="00B33D1B">
        <w:lastRenderedPageBreak/>
        <w:t>Redundáns megkötések megkeresése</w:t>
      </w:r>
      <w:bookmarkStart w:id="12" w:name="_Toc501750956"/>
      <w:bookmarkEnd w:id="11"/>
    </w:p>
    <w:p w14:paraId="7765C736" w14:textId="77777777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>A példák korlátozásainak modellezése során felmerült bennünk annak lehetősége, hogy redundáns kifejezések fordulhatnak elő a feladatokban, azaz vannak olyan megkötések vagy megkötés-halmazok, amelyek elhagyása esetén továbbra is egyetlen, az eredeti feladatkiírásnak megfelelő megoldást találunk. Kutatásunk utolsó szakaszában célunk ezek megkeresése, továbbá annak meghatározása volt, hogy elhagyásuk miképpen befolyásolja, vagy befolyásolja-e egyáltalán a különböző megoldók futási illetve megoldási idejét.</w:t>
      </w:r>
    </w:p>
    <w:p w14:paraId="16985855" w14:textId="605EFBEC" w:rsidR="00914B6C" w:rsidRPr="00B33D1B" w:rsidRDefault="00914B6C" w:rsidP="00914B6C">
      <w:pPr>
        <w:rPr>
          <w:szCs w:val="24"/>
        </w:rPr>
      </w:pPr>
      <w:r w:rsidRPr="00B33D1B">
        <w:rPr>
          <w:szCs w:val="24"/>
        </w:rPr>
        <w:t xml:space="preserve">Mivel </w:t>
      </w:r>
      <w:proofErr w:type="spellStart"/>
      <w:r w:rsidRPr="00B33D1B">
        <w:rPr>
          <w:szCs w:val="24"/>
        </w:rPr>
        <w:t>megoldóink</w:t>
      </w:r>
      <w:proofErr w:type="spellEnd"/>
      <w:r w:rsidRPr="00B33D1B">
        <w:rPr>
          <w:szCs w:val="24"/>
        </w:rPr>
        <w:t xml:space="preserve"> gyorsasága már a korábbiakban bebizonyosodott, ezért jó eséllyel gondolhattunk arra, hogy amennyiben egy vagy több korlátozást eltávolítunk abban az esetben rövid idő alatt meg tudjuk határozni, hogy továbbra is egyértelmű-e az eredmény. A feladatok jellegéből adódóan egyértelműnek azt az esetet tekintettük, amikor a program lefutása után csak egy megoldást találtunk, amely az eredeti – minden kikötést tartalmazó – feladatkiírásnak is megfelel. Módszerünk a következő volt: minden kikötést egy elágazásban helyeztün</w:t>
      </w:r>
      <w:r w:rsidR="00DF4B48" w:rsidRPr="00B33D1B">
        <w:rPr>
          <w:szCs w:val="24"/>
        </w:rPr>
        <w:t xml:space="preserve">k el a </w:t>
      </w:r>
      <w:r w:rsidR="00416C2C">
        <w:rPr>
          <w:szCs w:val="24"/>
        </w:rPr>
        <w:t>42</w:t>
      </w:r>
      <w:r w:rsidR="00DF4B48" w:rsidRPr="00B33D1B">
        <w:rPr>
          <w:szCs w:val="24"/>
        </w:rPr>
        <w:t>.</w:t>
      </w:r>
      <w:r w:rsidRPr="00B33D1B">
        <w:rPr>
          <w:szCs w:val="24"/>
        </w:rPr>
        <w:t xml:space="preserve"> ábrán látható módon.</w:t>
      </w:r>
    </w:p>
    <w:p w14:paraId="2E0FB83B" w14:textId="7192D69D" w:rsidR="00BD29C6" w:rsidRDefault="00BD29C6" w:rsidP="00EB2707">
      <w:pPr>
        <w:spacing w:before="120" w:after="240"/>
        <w:jc w:val="center"/>
        <w:rPr>
          <w:rFonts w:ascii="Arial" w:hAnsi="Arial" w:cs="Arial"/>
          <w:b/>
          <w:sz w:val="20"/>
          <w:szCs w:val="20"/>
          <w:lang w:eastAsia="hu-HU" w:bidi="ar-SA"/>
        </w:rPr>
      </w:pPr>
      <w:r w:rsidRPr="00BD29C6">
        <w:rPr>
          <w:rFonts w:ascii="Arial" w:hAnsi="Arial" w:cs="Arial"/>
          <w:b/>
          <w:noProof/>
          <w:sz w:val="20"/>
          <w:szCs w:val="20"/>
          <w:lang w:eastAsia="hu-HU" w:bidi="ar-SA"/>
        </w:rPr>
        <mc:AlternateContent>
          <mc:Choice Requires="wps">
            <w:drawing>
              <wp:inline distT="0" distB="0" distL="0" distR="0" wp14:anchorId="46DE62D7" wp14:editId="49B78454">
                <wp:extent cx="4212590" cy="1404620"/>
                <wp:effectExtent l="0" t="0" r="16510" b="22860"/>
                <wp:docPr id="1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25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2CE6" w14:textId="616714B4" w:rsidR="0086329E" w:rsidRPr="00BD29C6" w:rsidRDefault="0086329E" w:rsidP="00BD29C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constraint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if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kivesszuk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</w:t>
                            </w:r>
                            <w:proofErr w:type="gram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4]=1 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then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true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else</w:t>
                            </w:r>
                            <w:proofErr w:type="spellEnd"/>
                          </w:p>
                          <w:p w14:paraId="3D7E2ED3" w14:textId="4ED08FF4" w:rsidR="0086329E" w:rsidRPr="00BD29C6" w:rsidRDefault="0086329E" w:rsidP="00BD29C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/>
                              <w:ind w:left="1304" w:hanging="1304"/>
                              <w:jc w:val="left"/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</w:pPr>
                            <w:r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BD29C6">
                              <w:rPr>
                                <w:rFonts w:ascii="Consolas" w:hAnsi="Consolas" w:cs="Courier New"/>
                                <w:color w:val="0000FF"/>
                                <w:sz w:val="22"/>
                                <w:lang w:eastAsia="hu-HU"/>
                              </w:rPr>
                              <w:t>forall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(</w:t>
                            </w:r>
                            <w:proofErr w:type="gram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p </w:t>
                            </w:r>
                            <w:r w:rsidRPr="00BD29C6">
                              <w:rPr>
                                <w:rFonts w:ascii="Consolas" w:hAnsi="Consolas" w:cs="Courier New"/>
                                <w:color w:val="008000"/>
                                <w:sz w:val="22"/>
                                <w:lang w:eastAsia="hu-HU"/>
                              </w:rPr>
                              <w:t>in</w:t>
                            </w:r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PEOPLE)(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necklace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[p]=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sapphire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 xml:space="preserve"> &lt;-&gt; 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age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[p]=</w:t>
                            </w:r>
                            <w:proofErr w:type="spellStart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fiftyfive</w:t>
                            </w:r>
                            <w:proofErr w:type="spellEnd"/>
                            <w:r w:rsidRPr="00BD29C6">
                              <w:rPr>
                                <w:rFonts w:ascii="Consolas" w:hAnsi="Consolas" w:cs="Courier New"/>
                                <w:sz w:val="22"/>
                                <w:lang w:eastAsia="hu-HU"/>
                              </w:rPr>
                              <w:t>)</w:t>
                            </w:r>
                          </w:p>
                          <w:p w14:paraId="2C1B896D" w14:textId="4A921F8C" w:rsidR="0086329E" w:rsidRPr="00BD29C6" w:rsidRDefault="0086329E" w:rsidP="00BD29C6">
                            <w:pPr>
                              <w:spacing w:after="0"/>
                              <w:jc w:val="left"/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</w:pPr>
                            <w:proofErr w:type="spellStart"/>
                            <w:r w:rsidRPr="00BD29C6">
                              <w:rPr>
                                <w:rFonts w:ascii="Consolas" w:hAnsi="Consolas"/>
                                <w:color w:val="008000"/>
                                <w:sz w:val="22"/>
                                <w:lang w:eastAsia="hu-HU"/>
                              </w:rPr>
                              <w:t>endif</w:t>
                            </w:r>
                            <w:proofErr w:type="spellEnd"/>
                            <w:r w:rsidRPr="00BD29C6">
                              <w:rPr>
                                <w:rFonts w:ascii="Consolas" w:hAnsi="Consolas"/>
                                <w:sz w:val="22"/>
                                <w:lang w:eastAsia="hu-HU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DE62D7" id="_x0000_s1078" type="#_x0000_t202" style="width:331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">
                <v:textbox style="mso-fit-shape-to-text:t">
                  <w:txbxContent>
                    <w:p w14:paraId="01232CE6" w14:textId="616714B4" w:rsidR="0086329E" w:rsidRPr="00BD29C6" w:rsidRDefault="0086329E" w:rsidP="00BD29C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r w:rsidRPr="00BD29C6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constraint</w:t>
                      </w:r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</w:t>
                      </w:r>
                      <w:r w:rsidRPr="00BD29C6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if</w:t>
                      </w:r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kivesszuk[4]=1 </w:t>
                      </w:r>
                      <w:r w:rsidRPr="00BD29C6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then</w:t>
                      </w:r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true </w:t>
                      </w:r>
                      <w:r w:rsidRPr="00BD29C6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else</w:t>
                      </w:r>
                    </w:p>
                    <w:p w14:paraId="3D7E2ED3" w14:textId="4ED08FF4" w:rsidR="0086329E" w:rsidRPr="00BD29C6" w:rsidRDefault="0086329E" w:rsidP="00BD29C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/>
                        <w:ind w:left="1304" w:hanging="1304"/>
                        <w:jc w:val="left"/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</w:pPr>
                      <w:r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ab/>
                      </w:r>
                      <w:r w:rsidRPr="00BD29C6">
                        <w:rPr>
                          <w:rFonts w:ascii="Consolas" w:hAnsi="Consolas" w:cs="Courier New"/>
                          <w:color w:val="0000FF"/>
                          <w:sz w:val="22"/>
                          <w:lang w:eastAsia="hu-HU"/>
                        </w:rPr>
                        <w:t>forall</w:t>
                      </w:r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(p </w:t>
                      </w:r>
                      <w:r w:rsidRPr="00BD29C6">
                        <w:rPr>
                          <w:rFonts w:ascii="Consolas" w:hAnsi="Consolas" w:cs="Courier New"/>
                          <w:color w:val="008000"/>
                          <w:sz w:val="22"/>
                          <w:lang w:eastAsia="hu-HU"/>
                        </w:rPr>
                        <w:t>in</w:t>
                      </w:r>
                      <w:r w:rsidRPr="00BD29C6">
                        <w:rPr>
                          <w:rFonts w:ascii="Consolas" w:hAnsi="Consolas" w:cs="Courier New"/>
                          <w:sz w:val="22"/>
                          <w:lang w:eastAsia="hu-HU"/>
                        </w:rPr>
                        <w:t xml:space="preserve"> PEOPLE)(necklace[p]=sapphire &lt;-&gt; age[p]=fiftyfive)</w:t>
                      </w:r>
                    </w:p>
                    <w:p w14:paraId="2C1B896D" w14:textId="4A921F8C" w:rsidR="0086329E" w:rsidRPr="00BD29C6" w:rsidRDefault="0086329E" w:rsidP="00BD29C6">
                      <w:pPr>
                        <w:spacing w:after="0"/>
                        <w:jc w:val="left"/>
                        <w:rPr>
                          <w:rFonts w:ascii="Consolas" w:hAnsi="Consolas"/>
                          <w:sz w:val="22"/>
                          <w:lang w:eastAsia="hu-HU"/>
                        </w:rPr>
                      </w:pPr>
                      <w:r w:rsidRPr="00BD29C6">
                        <w:rPr>
                          <w:rFonts w:ascii="Consolas" w:hAnsi="Consolas"/>
                          <w:color w:val="008000"/>
                          <w:sz w:val="22"/>
                          <w:lang w:eastAsia="hu-HU"/>
                        </w:rPr>
                        <w:t>endif</w:t>
                      </w:r>
                      <w:r w:rsidRPr="00BD29C6">
                        <w:rPr>
                          <w:rFonts w:ascii="Consolas" w:hAnsi="Consolas"/>
                          <w:sz w:val="22"/>
                          <w:lang w:eastAsia="hu-HU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790331" w14:textId="27AE5CE0" w:rsidR="00EB2707" w:rsidRPr="00B33D1B" w:rsidRDefault="00416C2C" w:rsidP="00EB2707">
      <w:pPr>
        <w:spacing w:before="120" w:after="240"/>
        <w:jc w:val="center"/>
        <w:rPr>
          <w:rFonts w:ascii="Arial" w:hAnsi="Arial" w:cs="Arial"/>
          <w:sz w:val="20"/>
          <w:szCs w:val="20"/>
          <w:lang w:eastAsia="hu-HU" w:bidi="ar-SA"/>
        </w:rPr>
      </w:pPr>
      <w:r>
        <w:rPr>
          <w:rFonts w:ascii="Arial" w:hAnsi="Arial" w:cs="Arial"/>
          <w:b/>
          <w:sz w:val="20"/>
          <w:szCs w:val="20"/>
          <w:lang w:eastAsia="hu-HU" w:bidi="ar-SA"/>
        </w:rPr>
        <w:t>42</w:t>
      </w:r>
      <w:r w:rsidR="00EB2707" w:rsidRPr="00B33D1B">
        <w:rPr>
          <w:rFonts w:ascii="Arial" w:hAnsi="Arial" w:cs="Arial"/>
          <w:b/>
          <w:sz w:val="20"/>
          <w:szCs w:val="20"/>
          <w:lang w:eastAsia="hu-HU" w:bidi="ar-SA"/>
        </w:rPr>
        <w:t>. ábra:</w:t>
      </w:r>
      <w:r w:rsidR="00EB2707" w:rsidRPr="00B33D1B">
        <w:rPr>
          <w:rFonts w:ascii="Arial" w:hAnsi="Arial" w:cs="Arial"/>
          <w:sz w:val="20"/>
          <w:szCs w:val="20"/>
          <w:lang w:eastAsia="hu-HU" w:bidi="ar-SA"/>
        </w:rPr>
        <w:t xml:space="preserve"> Kikötés elágazásba ágyazása.</w:t>
      </w:r>
    </w:p>
    <w:p w14:paraId="78FEBDAA" w14:textId="77777777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>A „</w:t>
      </w:r>
      <w:proofErr w:type="spellStart"/>
      <w:r w:rsidRPr="00B33D1B">
        <w:rPr>
          <w:rFonts w:cstheme="minorHAnsi"/>
          <w:szCs w:val="24"/>
        </w:rPr>
        <w:t>kivesszuk</w:t>
      </w:r>
      <w:proofErr w:type="spellEnd"/>
      <w:r w:rsidRPr="00B33D1B">
        <w:rPr>
          <w:rFonts w:cstheme="minorHAnsi"/>
          <w:szCs w:val="24"/>
        </w:rPr>
        <w:t xml:space="preserve">” egy, a korlátozások számával egyező elemszámú bináris értékeket tartalmazó tömb. Amennyiben a tömb adott indexű eleme 1 értéket tartalmaz, akkor a korlátozás a </w:t>
      </w:r>
      <w:proofErr w:type="gramStart"/>
      <w:r w:rsidRPr="00B33D1B">
        <w:rPr>
          <w:rFonts w:cstheme="minorHAnsi"/>
          <w:szCs w:val="24"/>
        </w:rPr>
        <w:t>konkrét</w:t>
      </w:r>
      <w:proofErr w:type="gramEnd"/>
      <w:r w:rsidRPr="00B33D1B">
        <w:rPr>
          <w:rFonts w:cstheme="minorHAnsi"/>
          <w:szCs w:val="24"/>
        </w:rPr>
        <w:t xml:space="preserve"> kifejezés értéke helyett egyszerűen igaz értéket vesz fel, így a kifejezést figyelmen kívül hagyjuk. Amennyiben viszont az adott sorszámú elem 0 értékű, akkor a különben ágban elhelyezett, a feladatleírásnak megfelelően modellezett kifejezést kezeljük korlátozásként.</w:t>
      </w:r>
    </w:p>
    <w:p w14:paraId="5FBF1C71" w14:textId="5B584D8A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Ezen elvet követve mindegyik korlátozást egy a </w:t>
      </w:r>
      <w:r w:rsidR="00DF4B48" w:rsidRPr="00B33D1B">
        <w:rPr>
          <w:rFonts w:cstheme="minorHAnsi"/>
          <w:szCs w:val="24"/>
        </w:rPr>
        <w:t xml:space="preserve">x. </w:t>
      </w:r>
      <w:proofErr w:type="gramStart"/>
      <w:r w:rsidR="00DF4B48" w:rsidRPr="00B33D1B">
        <w:rPr>
          <w:rFonts w:cstheme="minorHAnsi"/>
          <w:szCs w:val="24"/>
        </w:rPr>
        <w:t>ábrához</w:t>
      </w:r>
      <w:proofErr w:type="gramEnd"/>
      <w:r w:rsidRPr="00B33D1B">
        <w:rPr>
          <w:rFonts w:cstheme="minorHAnsi"/>
          <w:szCs w:val="24"/>
        </w:rPr>
        <w:t xml:space="preserve"> hasonló vezérlési szerkezetbe ágyaztunk. A „</w:t>
      </w:r>
      <w:proofErr w:type="spellStart"/>
      <w:r w:rsidRPr="00B33D1B">
        <w:rPr>
          <w:rFonts w:cstheme="minorHAnsi"/>
          <w:szCs w:val="24"/>
        </w:rPr>
        <w:t>kivesszuk</w:t>
      </w:r>
      <w:proofErr w:type="spellEnd"/>
      <w:r w:rsidRPr="00B33D1B">
        <w:rPr>
          <w:rFonts w:cstheme="minorHAnsi"/>
          <w:szCs w:val="24"/>
        </w:rPr>
        <w:t xml:space="preserve">” tömböt pedig a könnyebb szerkeszthetőség érdekében nem a modellen belül </w:t>
      </w:r>
      <w:proofErr w:type="gramStart"/>
      <w:r w:rsidRPr="00B33D1B">
        <w:rPr>
          <w:rFonts w:cstheme="minorHAnsi"/>
          <w:szCs w:val="24"/>
        </w:rPr>
        <w:t>definiáltuk</w:t>
      </w:r>
      <w:proofErr w:type="gramEnd"/>
      <w:r w:rsidRPr="00B33D1B">
        <w:rPr>
          <w:rFonts w:cstheme="minorHAnsi"/>
          <w:szCs w:val="24"/>
        </w:rPr>
        <w:t>, hanem értékét külön fájl(ok)</w:t>
      </w:r>
      <w:proofErr w:type="spellStart"/>
      <w:r w:rsidRPr="00B33D1B">
        <w:rPr>
          <w:rFonts w:cstheme="minorHAnsi"/>
          <w:szCs w:val="24"/>
        </w:rPr>
        <w:t>ból</w:t>
      </w:r>
      <w:proofErr w:type="spellEnd"/>
      <w:r w:rsidRPr="00B33D1B">
        <w:rPr>
          <w:rFonts w:cstheme="minorHAnsi"/>
          <w:szCs w:val="24"/>
        </w:rPr>
        <w:t xml:space="preserve"> olvastuk be. Mivel egyes példák nagy mennyiségű kikötést tartalmaznak és ebből következően rengeteg féle </w:t>
      </w:r>
      <w:r w:rsidRPr="00B33D1B">
        <w:rPr>
          <w:rFonts w:cstheme="minorHAnsi"/>
          <w:szCs w:val="24"/>
        </w:rPr>
        <w:lastRenderedPageBreak/>
        <w:t>kombinációban tudnánk ezeket elhagyni, így igyekeztük ezeket a teszteket valamilyen szinten automatizálni. Az adat</w:t>
      </w:r>
      <w:proofErr w:type="gramStart"/>
      <w:r w:rsidRPr="00B33D1B">
        <w:rPr>
          <w:rFonts w:cstheme="minorHAnsi"/>
          <w:szCs w:val="24"/>
        </w:rPr>
        <w:t>fájlokat</w:t>
      </w:r>
      <w:proofErr w:type="gramEnd"/>
      <w:r w:rsidRPr="00B33D1B">
        <w:rPr>
          <w:rFonts w:cstheme="minorHAnsi"/>
          <w:szCs w:val="24"/>
        </w:rPr>
        <w:t xml:space="preserve"> (amelyekben a „</w:t>
      </w:r>
      <w:proofErr w:type="spellStart"/>
      <w:r w:rsidRPr="00B33D1B">
        <w:rPr>
          <w:rFonts w:cstheme="minorHAnsi"/>
          <w:szCs w:val="24"/>
        </w:rPr>
        <w:t>kivesszuk</w:t>
      </w:r>
      <w:proofErr w:type="spellEnd"/>
      <w:r w:rsidRPr="00B33D1B">
        <w:rPr>
          <w:rFonts w:cstheme="minorHAnsi"/>
          <w:szCs w:val="24"/>
        </w:rPr>
        <w:t xml:space="preserve">” tömböt definiáltuk) egy C# programmal generáltuk oly módon, hogy első körben mindegyikben a tömbnek pontosan egy eleme lesz 1 értékű, így értelemszerűen a korlátozások darabszámával egyező adatfájl keletkezett. Ezeket parancssorból a modellel együtt parancssorból futtattuk és feljegyeztük azokat a sorszámokat, amelyek esetén egyértelmű eredmény született. Második körben az imént említett C# program segítségével legeneráltuk ezen összegyűjtött sorszámok összes létező, 2 tagból álló kombinációját, majd újabb parancssoros futtatás következett. Megint feljegyeztük az eredményeket és ezt ismételtük mindaddig, amíg a sorszámok értékkészlete le nem szűkült teljesen. A kapott eredmények </w:t>
      </w:r>
      <w:proofErr w:type="spellStart"/>
      <w:r w:rsidRPr="00B33D1B">
        <w:rPr>
          <w:rFonts w:cstheme="minorHAnsi"/>
          <w:szCs w:val="24"/>
        </w:rPr>
        <w:t>meglepőek</w:t>
      </w:r>
      <w:proofErr w:type="spellEnd"/>
      <w:r w:rsidRPr="00B33D1B">
        <w:rPr>
          <w:rFonts w:cstheme="minorHAnsi"/>
          <w:szCs w:val="24"/>
        </w:rPr>
        <w:t xml:space="preserve"> voltak.</w:t>
      </w:r>
    </w:p>
    <w:p w14:paraId="41B2F44A" w14:textId="37F70A6C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>Még egy olyan kicsi és gyenge nehézségű, kevés kikötésből álló példánál is, mint amilyen a „</w:t>
      </w:r>
      <w:proofErr w:type="spellStart"/>
      <w:r w:rsidRPr="00B33D1B">
        <w:rPr>
          <w:rFonts w:cstheme="minorHAnsi"/>
          <w:szCs w:val="24"/>
        </w:rPr>
        <w:t>Movies</w:t>
      </w:r>
      <w:proofErr w:type="spellEnd"/>
      <w:r w:rsidRPr="00B33D1B">
        <w:rPr>
          <w:rFonts w:cstheme="minorHAnsi"/>
          <w:szCs w:val="24"/>
        </w:rPr>
        <w:t xml:space="preserve"> </w:t>
      </w:r>
      <w:proofErr w:type="spellStart"/>
      <w:r w:rsidRPr="00B33D1B">
        <w:rPr>
          <w:rFonts w:cstheme="minorHAnsi"/>
          <w:szCs w:val="24"/>
        </w:rPr>
        <w:t>Night</w:t>
      </w:r>
      <w:proofErr w:type="spellEnd"/>
      <w:r w:rsidRPr="00B33D1B">
        <w:rPr>
          <w:rFonts w:cstheme="minorHAnsi"/>
          <w:szCs w:val="24"/>
        </w:rPr>
        <w:t xml:space="preserve">”, </w:t>
      </w:r>
      <w:proofErr w:type="gramStart"/>
      <w:r w:rsidRPr="00B33D1B">
        <w:rPr>
          <w:rFonts w:cstheme="minorHAnsi"/>
          <w:szCs w:val="24"/>
        </w:rPr>
        <w:t>relatíve</w:t>
      </w:r>
      <w:proofErr w:type="gramEnd"/>
      <w:r w:rsidRPr="00B33D1B">
        <w:rPr>
          <w:rFonts w:cstheme="minorHAnsi"/>
          <w:szCs w:val="24"/>
        </w:rPr>
        <w:t xml:space="preserve"> jelentős mennyiségű kikötés elhagyása esetén is teljesült, hogy az egyetlen kapott megoldás megegyezett a kiindulási feladat megoldásával. Ez esetben az összes 13-ból önmagában 3 korlátozás is redundánsnak bizonyult. Ezekből pedig 3 olyan különböző 2 tagból álló kombináció volt alkotható, amelyek egy időben is </w:t>
      </w:r>
      <w:proofErr w:type="spellStart"/>
      <w:r w:rsidRPr="00B33D1B">
        <w:rPr>
          <w:rFonts w:cstheme="minorHAnsi"/>
          <w:szCs w:val="24"/>
        </w:rPr>
        <w:t>elhagyhatóak</w:t>
      </w:r>
      <w:proofErr w:type="spellEnd"/>
      <w:r w:rsidRPr="00B33D1B">
        <w:rPr>
          <w:rFonts w:cstheme="minorHAnsi"/>
          <w:szCs w:val="24"/>
        </w:rPr>
        <w:t>. Ezen számok a nagyobb példák esetében még tovább nőttek. Az általunk feldolgozott példák esetében a redundáns kikötések eloszlásait</w:t>
      </w:r>
      <w:r w:rsidR="008867B1" w:rsidRPr="00B33D1B">
        <w:rPr>
          <w:rFonts w:cstheme="minorHAnsi"/>
          <w:szCs w:val="24"/>
        </w:rPr>
        <w:t xml:space="preserve"> a </w:t>
      </w:r>
      <w:r w:rsidR="00416C2C">
        <w:rPr>
          <w:rFonts w:cstheme="minorHAnsi"/>
          <w:szCs w:val="24"/>
        </w:rPr>
        <w:t>3</w:t>
      </w:r>
      <w:r w:rsidR="008867B1" w:rsidRPr="00B33D1B">
        <w:rPr>
          <w:rFonts w:cstheme="minorHAnsi"/>
          <w:szCs w:val="24"/>
        </w:rPr>
        <w:t>.</w:t>
      </w:r>
      <w:r w:rsidRPr="00B33D1B">
        <w:rPr>
          <w:rFonts w:cstheme="minorHAnsi"/>
          <w:szCs w:val="24"/>
        </w:rPr>
        <w:t xml:space="preserve"> táblázat tartalmazza.</w:t>
      </w:r>
    </w:p>
    <w:p w14:paraId="51D323E9" w14:textId="576E0507" w:rsidR="00560FCB" w:rsidRPr="00B33D1B" w:rsidRDefault="00534711" w:rsidP="00560FCB">
      <w:pPr>
        <w:spacing w:before="24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560FCB" w:rsidRPr="00B33D1B">
        <w:rPr>
          <w:rFonts w:ascii="Arial" w:hAnsi="Arial" w:cs="Arial"/>
          <w:b/>
          <w:sz w:val="20"/>
          <w:szCs w:val="20"/>
        </w:rPr>
        <w:t>. táblázat:</w:t>
      </w:r>
      <w:r w:rsidR="00560FCB" w:rsidRPr="00B33D1B">
        <w:rPr>
          <w:rFonts w:ascii="Arial" w:hAnsi="Arial" w:cs="Arial"/>
          <w:sz w:val="20"/>
          <w:szCs w:val="20"/>
        </w:rPr>
        <w:t xml:space="preserve"> Elhagyható korlátozások eloszlása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566"/>
        <w:gridCol w:w="1691"/>
        <w:gridCol w:w="1877"/>
        <w:gridCol w:w="1741"/>
      </w:tblGrid>
      <w:tr w:rsidR="008B4F35" w:rsidRPr="00B33D1B" w14:paraId="4DE18E84" w14:textId="77777777" w:rsidTr="00560FCB">
        <w:trPr>
          <w:jc w:val="center"/>
        </w:trPr>
        <w:tc>
          <w:tcPr>
            <w:tcW w:w="156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3818E47D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9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E026EA5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33D1B">
              <w:rPr>
                <w:rFonts w:ascii="Arial" w:hAnsi="Arial" w:cs="Arial"/>
                <w:b/>
                <w:sz w:val="20"/>
                <w:szCs w:val="20"/>
              </w:rPr>
              <w:t>Movies</w:t>
            </w:r>
            <w:proofErr w:type="spellEnd"/>
            <w:r w:rsidRPr="00B33D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33D1B">
              <w:rPr>
                <w:rFonts w:ascii="Arial" w:hAnsi="Arial" w:cs="Arial"/>
                <w:b/>
                <w:sz w:val="20"/>
                <w:szCs w:val="20"/>
              </w:rPr>
              <w:t>Night</w:t>
            </w:r>
            <w:proofErr w:type="spellEnd"/>
          </w:p>
        </w:tc>
        <w:tc>
          <w:tcPr>
            <w:tcW w:w="187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2E5B849D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33D1B">
              <w:rPr>
                <w:rFonts w:ascii="Arial" w:hAnsi="Arial" w:cs="Arial"/>
                <w:b/>
                <w:sz w:val="20"/>
                <w:szCs w:val="20"/>
              </w:rPr>
              <w:t>Fundraising</w:t>
            </w:r>
            <w:proofErr w:type="spellEnd"/>
            <w:r w:rsidRPr="00B33D1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33D1B">
              <w:rPr>
                <w:rFonts w:ascii="Arial" w:hAnsi="Arial" w:cs="Arial"/>
                <w:b/>
                <w:sz w:val="20"/>
                <w:szCs w:val="20"/>
              </w:rPr>
              <w:t>Dinner</w:t>
            </w:r>
            <w:proofErr w:type="spellEnd"/>
          </w:p>
        </w:tc>
        <w:tc>
          <w:tcPr>
            <w:tcW w:w="174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07FB3841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33D1B">
              <w:rPr>
                <w:rFonts w:ascii="Arial" w:hAnsi="Arial" w:cs="Arial"/>
                <w:b/>
                <w:sz w:val="20"/>
                <w:szCs w:val="20"/>
              </w:rPr>
              <w:t>Gardens</w:t>
            </w:r>
            <w:proofErr w:type="spellEnd"/>
          </w:p>
        </w:tc>
      </w:tr>
      <w:tr w:rsidR="008B4F35" w:rsidRPr="00B33D1B" w14:paraId="49F93E87" w14:textId="77777777" w:rsidTr="00560FCB">
        <w:trPr>
          <w:jc w:val="center"/>
        </w:trPr>
        <w:tc>
          <w:tcPr>
            <w:tcW w:w="1566" w:type="dxa"/>
            <w:tcBorders>
              <w:top w:val="single" w:sz="12" w:space="0" w:color="auto"/>
            </w:tcBorders>
            <w:vAlign w:val="center"/>
          </w:tcPr>
          <w:p w14:paraId="61253684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3D1B">
              <w:rPr>
                <w:rFonts w:ascii="Arial" w:hAnsi="Arial" w:cs="Arial"/>
                <w:b/>
                <w:sz w:val="20"/>
                <w:szCs w:val="20"/>
              </w:rPr>
              <w:t>Önmagában elhagyható korlátozások száma</w:t>
            </w:r>
          </w:p>
        </w:tc>
        <w:tc>
          <w:tcPr>
            <w:tcW w:w="1691" w:type="dxa"/>
            <w:tcBorders>
              <w:top w:val="single" w:sz="12" w:space="0" w:color="auto"/>
            </w:tcBorders>
            <w:vAlign w:val="center"/>
          </w:tcPr>
          <w:p w14:paraId="6BA95A9D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77" w:type="dxa"/>
            <w:tcBorders>
              <w:top w:val="single" w:sz="12" w:space="0" w:color="auto"/>
            </w:tcBorders>
            <w:vAlign w:val="center"/>
          </w:tcPr>
          <w:p w14:paraId="5B06321E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41" w:type="dxa"/>
            <w:tcBorders>
              <w:top w:val="single" w:sz="12" w:space="0" w:color="auto"/>
            </w:tcBorders>
            <w:vAlign w:val="center"/>
          </w:tcPr>
          <w:p w14:paraId="17BD971F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4F35" w:rsidRPr="00B33D1B" w14:paraId="7F3EEE7F" w14:textId="77777777" w:rsidTr="00560FCB">
        <w:trPr>
          <w:jc w:val="center"/>
        </w:trPr>
        <w:tc>
          <w:tcPr>
            <w:tcW w:w="1566" w:type="dxa"/>
            <w:vAlign w:val="center"/>
          </w:tcPr>
          <w:p w14:paraId="79E0A871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3D1B">
              <w:rPr>
                <w:rFonts w:ascii="Arial" w:hAnsi="Arial" w:cs="Arial"/>
                <w:b/>
                <w:sz w:val="20"/>
                <w:szCs w:val="20"/>
              </w:rPr>
              <w:t>2 tagú kombinációk</w:t>
            </w:r>
          </w:p>
        </w:tc>
        <w:tc>
          <w:tcPr>
            <w:tcW w:w="1691" w:type="dxa"/>
            <w:vAlign w:val="center"/>
          </w:tcPr>
          <w:p w14:paraId="3AAAEA5E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77" w:type="dxa"/>
            <w:vAlign w:val="center"/>
          </w:tcPr>
          <w:p w14:paraId="49EDE09B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41" w:type="dxa"/>
            <w:vAlign w:val="center"/>
          </w:tcPr>
          <w:p w14:paraId="45CE6696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8B4F35" w:rsidRPr="00B33D1B" w14:paraId="4F0A554A" w14:textId="77777777" w:rsidTr="00560FCB">
        <w:trPr>
          <w:jc w:val="center"/>
        </w:trPr>
        <w:tc>
          <w:tcPr>
            <w:tcW w:w="1566" w:type="dxa"/>
            <w:vAlign w:val="center"/>
          </w:tcPr>
          <w:p w14:paraId="2C507BA5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3D1B">
              <w:rPr>
                <w:rFonts w:ascii="Arial" w:hAnsi="Arial" w:cs="Arial"/>
                <w:b/>
                <w:sz w:val="20"/>
                <w:szCs w:val="20"/>
              </w:rPr>
              <w:t>3 tagú kombinációk</w:t>
            </w:r>
          </w:p>
        </w:tc>
        <w:tc>
          <w:tcPr>
            <w:tcW w:w="1691" w:type="dxa"/>
            <w:vAlign w:val="center"/>
          </w:tcPr>
          <w:p w14:paraId="26A42603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77" w:type="dxa"/>
            <w:vAlign w:val="center"/>
          </w:tcPr>
          <w:p w14:paraId="0252F5FE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41" w:type="dxa"/>
            <w:vAlign w:val="center"/>
          </w:tcPr>
          <w:p w14:paraId="43B3CDE4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8B4F35" w:rsidRPr="00B33D1B" w14:paraId="0D0933AC" w14:textId="77777777" w:rsidTr="00560FCB">
        <w:trPr>
          <w:jc w:val="center"/>
        </w:trPr>
        <w:tc>
          <w:tcPr>
            <w:tcW w:w="1566" w:type="dxa"/>
            <w:vAlign w:val="center"/>
          </w:tcPr>
          <w:p w14:paraId="5A76C462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3D1B">
              <w:rPr>
                <w:rFonts w:ascii="Arial" w:hAnsi="Arial" w:cs="Arial"/>
                <w:b/>
                <w:sz w:val="20"/>
                <w:szCs w:val="20"/>
              </w:rPr>
              <w:t>4 tagú kombinációk</w:t>
            </w:r>
          </w:p>
        </w:tc>
        <w:tc>
          <w:tcPr>
            <w:tcW w:w="1691" w:type="dxa"/>
            <w:vAlign w:val="center"/>
          </w:tcPr>
          <w:p w14:paraId="1958CEE7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77" w:type="dxa"/>
            <w:vAlign w:val="center"/>
          </w:tcPr>
          <w:p w14:paraId="7F062B96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741" w:type="dxa"/>
            <w:vAlign w:val="center"/>
          </w:tcPr>
          <w:p w14:paraId="2AC3181F" w14:textId="77777777" w:rsidR="008B4F35" w:rsidRPr="00B33D1B" w:rsidRDefault="008B4F35" w:rsidP="00BD29C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3D1B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606D849B" w14:textId="77777777" w:rsidR="00914B6C" w:rsidRPr="00B33D1B" w:rsidRDefault="00914B6C" w:rsidP="00560FCB">
      <w:pPr>
        <w:spacing w:before="240"/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Az adatokból kitűnik, hogy azon korlátozások közül, amelyek önmagukban </w:t>
      </w:r>
      <w:proofErr w:type="spellStart"/>
      <w:r w:rsidRPr="00B33D1B">
        <w:rPr>
          <w:rFonts w:cstheme="minorHAnsi"/>
          <w:szCs w:val="24"/>
        </w:rPr>
        <w:t>elhagyhatóak</w:t>
      </w:r>
      <w:proofErr w:type="spellEnd"/>
      <w:r w:rsidRPr="00B33D1B">
        <w:rPr>
          <w:rFonts w:cstheme="minorHAnsi"/>
          <w:szCs w:val="24"/>
        </w:rPr>
        <w:t xml:space="preserve">, nem választhatunk ki tetszőleges kombinációban 2-t vagy többet. Azaz már meg kellett válogatnunk, hogy pontosan melyek együttes elhagyása ad egyértelmű </w:t>
      </w:r>
      <w:r w:rsidRPr="00B33D1B">
        <w:rPr>
          <w:rFonts w:cstheme="minorHAnsi"/>
          <w:szCs w:val="24"/>
        </w:rPr>
        <w:lastRenderedPageBreak/>
        <w:t xml:space="preserve">eredményt. Tehát például ha két kifejezés külön-külön elhagyható, az korántsem jeleni azt, hogy ezek egyszerre is elhagyhatók. Vegyünk egy </w:t>
      </w:r>
      <w:proofErr w:type="gramStart"/>
      <w:r w:rsidRPr="00B33D1B">
        <w:rPr>
          <w:rFonts w:cstheme="minorHAnsi"/>
          <w:szCs w:val="24"/>
        </w:rPr>
        <w:t>konkrét</w:t>
      </w:r>
      <w:proofErr w:type="gramEnd"/>
      <w:r w:rsidRPr="00B33D1B">
        <w:rPr>
          <w:rFonts w:cstheme="minorHAnsi"/>
          <w:szCs w:val="24"/>
        </w:rPr>
        <w:t xml:space="preserve"> példát: a „</w:t>
      </w:r>
      <w:proofErr w:type="spellStart"/>
      <w:r w:rsidRPr="00B33D1B">
        <w:rPr>
          <w:rFonts w:cstheme="minorHAnsi"/>
          <w:szCs w:val="24"/>
        </w:rPr>
        <w:t>Fundraising</w:t>
      </w:r>
      <w:proofErr w:type="spellEnd"/>
      <w:r w:rsidRPr="00B33D1B">
        <w:rPr>
          <w:rFonts w:cstheme="minorHAnsi"/>
          <w:szCs w:val="24"/>
        </w:rPr>
        <w:t xml:space="preserve"> </w:t>
      </w:r>
      <w:proofErr w:type="spellStart"/>
      <w:r w:rsidRPr="00B33D1B">
        <w:rPr>
          <w:rFonts w:cstheme="minorHAnsi"/>
          <w:szCs w:val="24"/>
        </w:rPr>
        <w:t>dinner</w:t>
      </w:r>
      <w:proofErr w:type="spellEnd"/>
      <w:r w:rsidRPr="00B33D1B">
        <w:rPr>
          <w:rFonts w:cstheme="minorHAnsi"/>
          <w:szCs w:val="24"/>
        </w:rPr>
        <w:t>” esetében az elhagyható korlátozásokból(7) alkotható összes 2 tagú kombináció száma</w:t>
      </w:r>
      <m:oMath>
        <m:d>
          <m:dPr>
            <m:ctrlPr>
              <w:rPr>
                <w:rFonts w:ascii="Cambria Math" w:hAnsi="Cambria Math" w:cstheme="minorHAnsi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theme="minorHAnsi"/>
            <w:szCs w:val="24"/>
          </w:rPr>
          <m:t>=21</m:t>
        </m:r>
      </m:oMath>
      <w:r w:rsidRPr="00B33D1B">
        <w:rPr>
          <w:rFonts w:cstheme="minorHAnsi"/>
          <w:szCs w:val="24"/>
        </w:rPr>
        <w:t xml:space="preserve">, de ezek közül csak 15 ilyen pár felelt meg a kitételeknek. Jellemzően minél több kifejezést szeretnénk egy időben feleslegessé minősíteni, annál inkább szűkül a választási </w:t>
      </w:r>
      <w:proofErr w:type="gramStart"/>
      <w:r w:rsidRPr="00B33D1B">
        <w:rPr>
          <w:rFonts w:cstheme="minorHAnsi"/>
          <w:szCs w:val="24"/>
        </w:rPr>
        <w:t>spektrumunk</w:t>
      </w:r>
      <w:proofErr w:type="gramEnd"/>
      <w:r w:rsidRPr="00B33D1B">
        <w:rPr>
          <w:rFonts w:cstheme="minorHAnsi"/>
          <w:szCs w:val="24"/>
        </w:rPr>
        <w:t>, annál kevesebb kombináció jöhet számításba. Egy idő után elértük azt a küszöbértéket, amelynél több kifejezés nem hagyható el egyszerre. Ez jellemzően az összes kikötés számának 15-23%-a volt.</w:t>
      </w:r>
    </w:p>
    <w:p w14:paraId="64850F0A" w14:textId="77777777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A fentiek továbbá azt is jelentik, hogy a feladat megalkotói jelentős redundanciával dolgoztak a kikötések meghatározásánál. Ám ezt megállapítani a </w:t>
      </w:r>
      <w:proofErr w:type="gramStart"/>
      <w:r w:rsidRPr="00B33D1B">
        <w:rPr>
          <w:rFonts w:cstheme="minorHAnsi"/>
          <w:szCs w:val="24"/>
        </w:rPr>
        <w:t>klasszikus</w:t>
      </w:r>
      <w:proofErr w:type="gramEnd"/>
      <w:r w:rsidRPr="00B33D1B">
        <w:rPr>
          <w:rFonts w:cstheme="minorHAnsi"/>
          <w:szCs w:val="24"/>
        </w:rPr>
        <w:t xml:space="preserve"> módszerrel, miszerint egyszerűen kevesebb korlátozással kiírt példát akarunk megoldani papíron, sokszor egy átlagos képességű embernek nem lehetséges vagy túlságosan hosszú ideig tart. Esetünkben viszont </w:t>
      </w:r>
      <w:proofErr w:type="gramStart"/>
      <w:r w:rsidRPr="00B33D1B">
        <w:rPr>
          <w:rFonts w:cstheme="minorHAnsi"/>
          <w:szCs w:val="24"/>
        </w:rPr>
        <w:t>egzakt</w:t>
      </w:r>
      <w:proofErr w:type="gramEnd"/>
      <w:r w:rsidRPr="00B33D1B">
        <w:rPr>
          <w:rFonts w:cstheme="minorHAnsi"/>
          <w:szCs w:val="24"/>
        </w:rPr>
        <w:t xml:space="preserve"> matematikai-logikai modellekkel leírt korlátozásokat a számítógéppel </w:t>
      </w:r>
      <w:proofErr w:type="spellStart"/>
      <w:r w:rsidRPr="00B33D1B">
        <w:rPr>
          <w:rFonts w:cstheme="minorHAnsi"/>
          <w:szCs w:val="24"/>
        </w:rPr>
        <w:t>oldattuk</w:t>
      </w:r>
      <w:proofErr w:type="spellEnd"/>
      <w:r w:rsidRPr="00B33D1B">
        <w:rPr>
          <w:rFonts w:cstheme="minorHAnsi"/>
          <w:szCs w:val="24"/>
        </w:rPr>
        <w:t xml:space="preserve"> meg, amely értelemszerűen az emberénél jóval nagyobb számítási kapacitással rendelkezik. Így a nem feltétlenül szükséges kifejezések felderítése viszonylag rövid idő alatt, egyszerű eszközökkel kivitelezhető volt. Ez felhasználható a feladványok készítésekor a minél nehezebb feladatok eléréséhez, melyekben minden </w:t>
      </w:r>
      <w:proofErr w:type="gramStart"/>
      <w:r w:rsidRPr="00B33D1B">
        <w:rPr>
          <w:rFonts w:cstheme="minorHAnsi"/>
          <w:szCs w:val="24"/>
        </w:rPr>
        <w:t>információt</w:t>
      </w:r>
      <w:proofErr w:type="gramEnd"/>
      <w:r w:rsidRPr="00B33D1B">
        <w:rPr>
          <w:rFonts w:cstheme="minorHAnsi"/>
          <w:szCs w:val="24"/>
        </w:rPr>
        <w:t xml:space="preserve"> fel kell használni a megoldás során.</w:t>
      </w:r>
    </w:p>
    <w:p w14:paraId="5F9EDF94" w14:textId="77777777" w:rsidR="00914B6C" w:rsidRPr="00B33D1B" w:rsidRDefault="00914B6C" w:rsidP="00914B6C">
      <w:pPr>
        <w:rPr>
          <w:rFonts w:cstheme="minorHAnsi"/>
          <w:szCs w:val="24"/>
        </w:rPr>
      </w:pPr>
      <w:r w:rsidRPr="00B33D1B">
        <w:rPr>
          <w:rFonts w:cstheme="minorHAnsi"/>
          <w:szCs w:val="24"/>
        </w:rPr>
        <w:t xml:space="preserve">Futásidők tekintetében a </w:t>
      </w:r>
      <w:proofErr w:type="spellStart"/>
      <w:r w:rsidRPr="00B33D1B">
        <w:rPr>
          <w:rFonts w:cstheme="minorHAnsi"/>
          <w:szCs w:val="24"/>
        </w:rPr>
        <w:t>módosítatlan</w:t>
      </w:r>
      <w:proofErr w:type="spellEnd"/>
      <w:r w:rsidRPr="00B33D1B">
        <w:rPr>
          <w:rFonts w:cstheme="minorHAnsi"/>
          <w:szCs w:val="24"/>
        </w:rPr>
        <w:t xml:space="preserve">, teljes feladathoz képest a kihagyásoknál jelentős változás sem a parancssoros sem a grafikus felületről történő futtatás során nem történt, bár egyes </w:t>
      </w:r>
      <w:proofErr w:type="gramStart"/>
      <w:r w:rsidRPr="00B33D1B">
        <w:rPr>
          <w:rFonts w:cstheme="minorHAnsi"/>
          <w:szCs w:val="24"/>
        </w:rPr>
        <w:t>esetekben</w:t>
      </w:r>
      <w:proofErr w:type="gramEnd"/>
      <w:r w:rsidRPr="00B33D1B">
        <w:rPr>
          <w:rFonts w:cstheme="minorHAnsi"/>
          <w:szCs w:val="24"/>
        </w:rPr>
        <w:t xml:space="preserve"> kis mértékben a futásidők megnőttek. A megoldók hatékonyságáról ismét megbizonyosodhattunk, mivel kevesebb korlát, így a megoldáskeresés során kevesebb támpont esetén is komoly gyorsasággal adtak eredményt. </w:t>
      </w:r>
    </w:p>
    <w:p w14:paraId="0DC3F47E" w14:textId="77777777" w:rsidR="00F646D6" w:rsidRPr="00B33D1B" w:rsidRDefault="00F646D6" w:rsidP="00F646D6"/>
    <w:p w14:paraId="31874790" w14:textId="4B8DC13D" w:rsidR="00F646D6" w:rsidRPr="00B33D1B" w:rsidRDefault="00F646D6" w:rsidP="00F646D6">
      <w:r w:rsidRPr="00B33D1B">
        <w:br w:type="page"/>
      </w:r>
    </w:p>
    <w:p w14:paraId="14F136A2" w14:textId="0564A3F9" w:rsidR="00D63F02" w:rsidRPr="00B33D1B" w:rsidRDefault="00D63F02" w:rsidP="00E66730">
      <w:pPr>
        <w:pStyle w:val="Cmsor1"/>
      </w:pPr>
      <w:bookmarkStart w:id="13" w:name="_Toc507505137"/>
      <w:r w:rsidRPr="00B33D1B">
        <w:lastRenderedPageBreak/>
        <w:t>Összefoglalás</w:t>
      </w:r>
      <w:bookmarkEnd w:id="12"/>
      <w:bookmarkEnd w:id="13"/>
    </w:p>
    <w:p w14:paraId="7BA959CB" w14:textId="56927BDB" w:rsidR="00077D16" w:rsidRPr="00B33D1B" w:rsidRDefault="00077D16" w:rsidP="00077D16">
      <w:r>
        <w:t>Munkánk során az „Einstein-féle” logikai feladványok szerkezetét és lehetséges megoldásukat vizsgáltuk. A feladatok általános modellezése végett megismerkedtünk a korlátprogramozás módszereivel. A feladatokat többféle módon modelleztük, és megvizsgáltuk az egyes modellek megoldási hatékonyságát. Ez után azt vizsgáltuk, hogy hogyan lehet kiszűrni a redundáns megkötéseket, amik elhagyásával még egyértelműen megoldható marad a feladat.</w:t>
      </w:r>
    </w:p>
    <w:p w14:paraId="5D29946E" w14:textId="77245818" w:rsidR="006727F9" w:rsidRPr="00B33D1B" w:rsidRDefault="00D63F02" w:rsidP="006727F9">
      <w:pPr>
        <w:pStyle w:val="KsznetnylvntssIrodalomjegyzk"/>
      </w:pPr>
      <w:r w:rsidRPr="00B33D1B">
        <w:br w:type="page"/>
      </w:r>
      <w:bookmarkEnd w:id="7"/>
      <w:bookmarkEnd w:id="8"/>
    </w:p>
    <w:sdt>
      <w:sdtPr>
        <w:rPr>
          <w:rFonts w:ascii="Times New Roman" w:hAnsi="Times New Roman"/>
          <w:b w:val="0"/>
          <w:bCs w:val="0"/>
          <w:sz w:val="24"/>
          <w:szCs w:val="22"/>
          <w:lang w:eastAsia="hu-HU" w:bidi="ar-SA"/>
        </w:rPr>
        <w:id w:val="-1478838798"/>
        <w:docPartObj>
          <w:docPartGallery w:val="Bibliographies"/>
          <w:docPartUnique/>
        </w:docPartObj>
      </w:sdtPr>
      <w:sdtEndPr>
        <w:rPr>
          <w:szCs w:val="24"/>
        </w:rPr>
      </w:sdtEndPr>
      <w:sdtContent>
        <w:p w14:paraId="5664CD21" w14:textId="1C6B6FA3" w:rsidR="006727F9" w:rsidRDefault="006727F9" w:rsidP="00F369DE">
          <w:pPr>
            <w:pStyle w:val="Cmsor1"/>
            <w:numPr>
              <w:ilvl w:val="0"/>
              <w:numId w:val="0"/>
            </w:numPr>
            <w:ind w:left="360" w:hanging="360"/>
          </w:pPr>
          <w:r>
            <w:t>Irodalomjegyzék</w:t>
          </w:r>
        </w:p>
        <w:bookmarkStart w:id="14" w:name="a" w:displacedByCustomXml="next"/>
        <w:sdt>
          <w:sdtPr>
            <w:rPr>
              <w:szCs w:val="22"/>
              <w:lang w:eastAsia="en-US" w:bidi="en-US"/>
            </w:rPr>
            <w:id w:val="111145805"/>
            <w:bibliography/>
          </w:sdtPr>
          <w:sdtEndPr>
            <w:rPr>
              <w:szCs w:val="24"/>
              <w:lang w:eastAsia="hu-HU" w:bidi="ar-SA"/>
            </w:rPr>
          </w:sdtEndPr>
          <w:sdtContent>
            <w:bookmarkEnd w:id="14" w:displacedByCustomXml="prev"/>
            <w:bookmarkStart w:id="15" w:name="b" w:displacedByCustomXml="prev"/>
            <w:p w14:paraId="4BEA4F82" w14:textId="77777777" w:rsidR="00A75C8E" w:rsidRPr="00A75C8E" w:rsidRDefault="00A75C8E" w:rsidP="00D7675C">
              <w:pPr>
                <w:pStyle w:val="Listaszerbekezds"/>
                <w:numPr>
                  <w:ilvl w:val="0"/>
                  <w:numId w:val="38"/>
                </w:numPr>
                <w:spacing w:after="120" w:line="360" w:lineRule="auto"/>
              </w:pPr>
              <w:proofErr w:type="spellStart"/>
              <w:r w:rsidRPr="00A75C8E">
                <w:rPr>
                  <w:color w:val="222222"/>
                  <w:shd w:val="clear" w:color="auto" w:fill="FFFFFF"/>
                </w:rPr>
                <w:t>Sutherland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, I. E. (1964).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Sketchpad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 a man-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machine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graphical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communication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system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>. 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Transactions</w:t>
              </w:r>
              <w:proofErr w:type="spellEnd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 xml:space="preserve"> of 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the</w:t>
              </w:r>
              <w:proofErr w:type="spellEnd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 xml:space="preserve"> Society 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for</w:t>
              </w:r>
              <w:proofErr w:type="spellEnd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 xml:space="preserve"> Computer 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Simulation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>, </w:t>
              </w:r>
              <w:proofErr w:type="gram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2</w:t>
              </w:r>
              <w:r w:rsidRPr="00A75C8E">
                <w:rPr>
                  <w:color w:val="222222"/>
                  <w:shd w:val="clear" w:color="auto" w:fill="FFFFFF"/>
                </w:rPr>
                <w:t>(</w:t>
              </w:r>
              <w:proofErr w:type="gramEnd"/>
              <w:r w:rsidRPr="00A75C8E">
                <w:rPr>
                  <w:color w:val="222222"/>
                  <w:shd w:val="clear" w:color="auto" w:fill="FFFFFF"/>
                </w:rPr>
                <w:t>5), R-3.</w:t>
              </w:r>
            </w:p>
            <w:p w14:paraId="50EED39D" w14:textId="6C74DD41" w:rsidR="006727F9" w:rsidRPr="00A75C8E" w:rsidRDefault="00A75C8E" w:rsidP="00D7675C">
              <w:pPr>
                <w:pStyle w:val="Listaszerbekezds"/>
                <w:numPr>
                  <w:ilvl w:val="0"/>
                  <w:numId w:val="38"/>
                </w:numPr>
                <w:spacing w:after="120" w:line="360" w:lineRule="auto"/>
                <w:rPr>
                  <w:rStyle w:val="Hiperhivatkozs"/>
                  <w:color w:val="auto"/>
                  <w:u w:val="none"/>
                </w:rPr>
              </w:pPr>
              <w:proofErr w:type="spellStart"/>
              <w:r w:rsidRPr="00A75C8E">
                <w:rPr>
                  <w:color w:val="222222"/>
                  <w:shd w:val="clear" w:color="auto" w:fill="FFFFFF"/>
                </w:rPr>
                <w:t>Schulte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, C.,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Tack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>, G</w:t>
              </w:r>
              <w:proofErr w:type="gramStart"/>
              <w:r w:rsidRPr="00A75C8E">
                <w:rPr>
                  <w:color w:val="222222"/>
                  <w:shd w:val="clear" w:color="auto" w:fill="FFFFFF"/>
                </w:rPr>
                <w:t>.,</w:t>
              </w:r>
              <w:proofErr w:type="gramEnd"/>
              <w:r w:rsidRPr="00A75C8E">
                <w:rPr>
                  <w:color w:val="222222"/>
                  <w:shd w:val="clear" w:color="auto" w:fill="FFFFFF"/>
                </w:rPr>
                <w:t xml:space="preserve"> &amp;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Lagerkvist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, M. Z. (2010).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Modeling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 and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programming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with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hd w:val="clear" w:color="auto" w:fill="FFFFFF"/>
                </w:rPr>
                <w:t>gecode</w:t>
              </w:r>
              <w:proofErr w:type="spellEnd"/>
              <w:r w:rsidRPr="00A75C8E">
                <w:rPr>
                  <w:color w:val="222222"/>
                  <w:shd w:val="clear" w:color="auto" w:fill="FFFFFF"/>
                </w:rPr>
                <w:t>. 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Schulte</w:t>
              </w:r>
              <w:proofErr w:type="spellEnd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 xml:space="preserve">, Christian and 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Tack</w:t>
              </w:r>
              <w:proofErr w:type="spellEnd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 xml:space="preserve">, Guido and 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Lagerkvist</w:t>
              </w:r>
              <w:proofErr w:type="spellEnd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 xml:space="preserve">, </w:t>
              </w:r>
              <w:proofErr w:type="spellStart"/>
              <w:r w:rsidRPr="00A75C8E">
                <w:rPr>
                  <w:i/>
                  <w:iCs/>
                  <w:color w:val="222222"/>
                  <w:shd w:val="clear" w:color="auto" w:fill="FFFFFF"/>
                </w:rPr>
                <w:t>Mikael</w:t>
              </w:r>
              <w:proofErr w:type="spellEnd"/>
            </w:p>
            <w:p w14:paraId="75390B3E" w14:textId="77777777" w:rsidR="006727F9" w:rsidRPr="006D3630" w:rsidRDefault="006727F9" w:rsidP="00F369DE">
              <w:pPr>
                <w:pStyle w:val="Irodalomjegyzk"/>
                <w:numPr>
                  <w:ilvl w:val="0"/>
                  <w:numId w:val="38"/>
                </w:numPr>
                <w:ind w:left="714" w:hanging="357"/>
                <w:rPr>
                  <w:noProof/>
                  <w:szCs w:val="24"/>
                </w:rPr>
              </w:pPr>
              <w:bookmarkStart w:id="16" w:name="c"/>
              <w:bookmarkEnd w:id="15"/>
              <w:proofErr w:type="spellStart"/>
              <w:r w:rsidRPr="006D3630">
                <w:rPr>
                  <w:color w:val="222222"/>
                  <w:szCs w:val="24"/>
                  <w:shd w:val="clear" w:color="auto" w:fill="FFFFFF"/>
                </w:rPr>
                <w:t>Perlovsky</w:t>
              </w:r>
              <w:proofErr w:type="spellEnd"/>
              <w:r w:rsidRPr="006D3630">
                <w:rPr>
                  <w:color w:val="222222"/>
                  <w:szCs w:val="24"/>
                  <w:shd w:val="clear" w:color="auto" w:fill="FFFFFF"/>
                </w:rPr>
                <w:t xml:space="preserve">, L. I. (2007). The mind vs. </w:t>
              </w:r>
              <w:proofErr w:type="spellStart"/>
              <w:r w:rsidRPr="006D3630">
                <w:rPr>
                  <w:color w:val="222222"/>
                  <w:szCs w:val="24"/>
                  <w:shd w:val="clear" w:color="auto" w:fill="FFFFFF"/>
                </w:rPr>
                <w:t>logic</w:t>
              </w:r>
              <w:proofErr w:type="spellEnd"/>
              <w:r w:rsidRPr="006D3630">
                <w:rPr>
                  <w:color w:val="222222"/>
                  <w:szCs w:val="24"/>
                  <w:shd w:val="clear" w:color="auto" w:fill="FFFFFF"/>
                </w:rPr>
                <w:t xml:space="preserve">: </w:t>
              </w:r>
              <w:proofErr w:type="spellStart"/>
              <w:r w:rsidRPr="006D3630">
                <w:rPr>
                  <w:color w:val="222222"/>
                  <w:szCs w:val="24"/>
                  <w:shd w:val="clear" w:color="auto" w:fill="FFFFFF"/>
                </w:rPr>
                <w:t>Aristotle</w:t>
              </w:r>
              <w:proofErr w:type="spellEnd"/>
              <w:r w:rsidRPr="006D3630">
                <w:rPr>
                  <w:color w:val="222222"/>
                  <w:szCs w:val="24"/>
                  <w:shd w:val="clear" w:color="auto" w:fill="FFFFFF"/>
                </w:rPr>
                <w:t xml:space="preserve"> and </w:t>
              </w:r>
              <w:proofErr w:type="spellStart"/>
              <w:r w:rsidRPr="006D3630">
                <w:rPr>
                  <w:color w:val="222222"/>
                  <w:szCs w:val="24"/>
                  <w:shd w:val="clear" w:color="auto" w:fill="FFFFFF"/>
                </w:rPr>
                <w:t>Zadeh</w:t>
              </w:r>
              <w:proofErr w:type="spellEnd"/>
              <w:r w:rsidRPr="006D3630">
                <w:rPr>
                  <w:color w:val="222222"/>
                  <w:szCs w:val="24"/>
                  <w:shd w:val="clear" w:color="auto" w:fill="FFFFFF"/>
                </w:rPr>
                <w:t>. </w:t>
              </w:r>
              <w:proofErr w:type="spellStart"/>
              <w:r w:rsidRPr="006D3630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Critical</w:t>
              </w:r>
              <w:proofErr w:type="spellEnd"/>
              <w:r w:rsidRPr="006D3630">
                <w:rPr>
                  <w:i/>
                  <w:iCs/>
                  <w:color w:val="222222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6D3630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Review</w:t>
              </w:r>
              <w:proofErr w:type="spellEnd"/>
              <w:r w:rsidRPr="006D3630">
                <w:rPr>
                  <w:color w:val="222222"/>
                  <w:szCs w:val="24"/>
                  <w:shd w:val="clear" w:color="auto" w:fill="FFFFFF"/>
                </w:rPr>
                <w:t>, </w:t>
              </w:r>
              <w:proofErr w:type="gramStart"/>
              <w:r w:rsidRPr="006D3630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1</w:t>
              </w:r>
              <w:r w:rsidRPr="006D3630">
                <w:rPr>
                  <w:color w:val="222222"/>
                  <w:szCs w:val="24"/>
                  <w:shd w:val="clear" w:color="auto" w:fill="FFFFFF"/>
                </w:rPr>
                <w:t>(</w:t>
              </w:r>
              <w:proofErr w:type="gramEnd"/>
              <w:r w:rsidRPr="006D3630">
                <w:rPr>
                  <w:color w:val="222222"/>
                  <w:szCs w:val="24"/>
                  <w:shd w:val="clear" w:color="auto" w:fill="FFFFFF"/>
                </w:rPr>
                <w:t>1), 30-33.</w:t>
              </w:r>
            </w:p>
            <w:p w14:paraId="2871483B" w14:textId="4EAF4C9A" w:rsidR="006727F9" w:rsidRPr="006D3630" w:rsidRDefault="00A75C8E" w:rsidP="00F369DE">
              <w:pPr>
                <w:pStyle w:val="Irodalomjegyzk"/>
                <w:numPr>
                  <w:ilvl w:val="0"/>
                  <w:numId w:val="38"/>
                </w:numPr>
                <w:rPr>
                  <w:noProof/>
                  <w:szCs w:val="24"/>
                </w:rPr>
              </w:pPr>
              <w:bookmarkStart w:id="17" w:name="d"/>
              <w:bookmarkEnd w:id="16"/>
              <w:proofErr w:type="spellStart"/>
              <w:r w:rsidRPr="00A75C8E">
                <w:rPr>
                  <w:color w:val="222222"/>
                  <w:szCs w:val="24"/>
                  <w:shd w:val="clear" w:color="auto" w:fill="FFFFFF"/>
                </w:rPr>
                <w:t>Browne</w:t>
              </w:r>
              <w:proofErr w:type="spellEnd"/>
              <w:r w:rsidRPr="00A75C8E">
                <w:rPr>
                  <w:color w:val="222222"/>
                  <w:szCs w:val="24"/>
                  <w:shd w:val="clear" w:color="auto" w:fill="FFFFFF"/>
                </w:rPr>
                <w:t xml:space="preserve">, C. (2013, August). </w:t>
              </w:r>
              <w:proofErr w:type="spellStart"/>
              <w:r w:rsidRPr="00A75C8E">
                <w:rPr>
                  <w:color w:val="222222"/>
                  <w:szCs w:val="24"/>
                  <w:shd w:val="clear" w:color="auto" w:fill="FFFFFF"/>
                </w:rPr>
                <w:t>Deductive</w:t>
              </w:r>
              <w:proofErr w:type="spellEnd"/>
              <w:r w:rsidRPr="00A75C8E">
                <w:rPr>
                  <w:color w:val="222222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zCs w:val="24"/>
                  <w:shd w:val="clear" w:color="auto" w:fill="FFFFFF"/>
                </w:rPr>
                <w:t>search</w:t>
              </w:r>
              <w:proofErr w:type="spellEnd"/>
              <w:r w:rsidRPr="00A75C8E">
                <w:rPr>
                  <w:color w:val="222222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zCs w:val="24"/>
                  <w:shd w:val="clear" w:color="auto" w:fill="FFFFFF"/>
                </w:rPr>
                <w:t>for</w:t>
              </w:r>
              <w:proofErr w:type="spellEnd"/>
              <w:r w:rsidRPr="00A75C8E">
                <w:rPr>
                  <w:color w:val="222222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color w:val="222222"/>
                  <w:szCs w:val="24"/>
                  <w:shd w:val="clear" w:color="auto" w:fill="FFFFFF"/>
                </w:rPr>
                <w:t>logic</w:t>
              </w:r>
              <w:proofErr w:type="spellEnd"/>
              <w:r w:rsidRPr="00A75C8E">
                <w:rPr>
                  <w:color w:val="222222"/>
                  <w:szCs w:val="24"/>
                  <w:shd w:val="clear" w:color="auto" w:fill="FFFFFF"/>
                </w:rPr>
                <w:t xml:space="preserve"> puzzles. In </w:t>
              </w:r>
              <w:proofErr w:type="spellStart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Computational</w:t>
              </w:r>
              <w:proofErr w:type="spellEnd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Intelligence</w:t>
              </w:r>
              <w:proofErr w:type="spellEnd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 xml:space="preserve"> in </w:t>
              </w:r>
              <w:proofErr w:type="spellStart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Games</w:t>
              </w:r>
              <w:proofErr w:type="spellEnd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 xml:space="preserve"> (CIG), 2013 IEEE </w:t>
              </w:r>
              <w:proofErr w:type="spellStart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Conference</w:t>
              </w:r>
              <w:proofErr w:type="spellEnd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A75C8E">
                <w:rPr>
                  <w:i/>
                  <w:iCs/>
                  <w:color w:val="222222"/>
                  <w:szCs w:val="24"/>
                  <w:shd w:val="clear" w:color="auto" w:fill="FFFFFF"/>
                </w:rPr>
                <w:t>on</w:t>
              </w:r>
              <w:proofErr w:type="spellEnd"/>
              <w:r w:rsidRPr="00A75C8E">
                <w:rPr>
                  <w:color w:val="222222"/>
                  <w:szCs w:val="24"/>
                  <w:shd w:val="clear" w:color="auto" w:fill="FFFFFF"/>
                </w:rPr>
                <w:t> (pp. 1-8). IEEE.</w:t>
              </w:r>
            </w:p>
            <w:p w14:paraId="2FE89018" w14:textId="2A86A792" w:rsidR="006727F9" w:rsidRPr="006D3630" w:rsidRDefault="006727F9" w:rsidP="00F369DE">
              <w:pPr>
                <w:pStyle w:val="Listaszerbekezds"/>
                <w:numPr>
                  <w:ilvl w:val="0"/>
                  <w:numId w:val="38"/>
                </w:numPr>
                <w:spacing w:after="120" w:line="360" w:lineRule="auto"/>
              </w:pPr>
              <w:bookmarkStart w:id="18" w:name="e"/>
              <w:bookmarkEnd w:id="17"/>
              <w:r w:rsidRPr="006D3630">
                <w:t xml:space="preserve">Kuhn, H. W. (1955). The </w:t>
              </w:r>
              <w:proofErr w:type="spellStart"/>
              <w:r w:rsidRPr="006D3630">
                <w:t>Hungarian</w:t>
              </w:r>
              <w:proofErr w:type="spellEnd"/>
              <w:r w:rsidRPr="006D3630">
                <w:t xml:space="preserve"> </w:t>
              </w:r>
              <w:proofErr w:type="spellStart"/>
              <w:r w:rsidRPr="006D3630">
                <w:t>method</w:t>
              </w:r>
              <w:proofErr w:type="spellEnd"/>
              <w:r w:rsidRPr="006D3630">
                <w:t xml:space="preserve"> </w:t>
              </w:r>
              <w:proofErr w:type="spellStart"/>
              <w:r w:rsidRPr="006D3630">
                <w:t>for</w:t>
              </w:r>
              <w:proofErr w:type="spellEnd"/>
              <w:r w:rsidRPr="006D3630">
                <w:t xml:space="preserve"> </w:t>
              </w:r>
              <w:proofErr w:type="spellStart"/>
              <w:r w:rsidRPr="006D3630">
                <w:t>the</w:t>
              </w:r>
              <w:proofErr w:type="spellEnd"/>
              <w:r w:rsidRPr="006D3630">
                <w:t xml:space="preserve"> </w:t>
              </w:r>
              <w:proofErr w:type="spellStart"/>
              <w:r w:rsidRPr="006D3630">
                <w:t>assignment</w:t>
              </w:r>
              <w:proofErr w:type="spellEnd"/>
              <w:r w:rsidRPr="006D3630">
                <w:t xml:space="preserve"> </w:t>
              </w:r>
              <w:proofErr w:type="spellStart"/>
              <w:r w:rsidRPr="006D3630">
                <w:t>problem</w:t>
              </w:r>
              <w:proofErr w:type="spellEnd"/>
              <w:r w:rsidRPr="006D3630">
                <w:t>. </w:t>
              </w:r>
              <w:proofErr w:type="spellStart"/>
              <w:r w:rsidRPr="006D3630">
                <w:rPr>
                  <w:i/>
                  <w:iCs/>
                </w:rPr>
                <w:t>Naval</w:t>
              </w:r>
              <w:proofErr w:type="spellEnd"/>
              <w:r w:rsidRPr="006D3630">
                <w:rPr>
                  <w:i/>
                  <w:iCs/>
                </w:rPr>
                <w:t xml:space="preserve"> Research </w:t>
              </w:r>
              <w:proofErr w:type="spellStart"/>
              <w:r w:rsidRPr="006D3630">
                <w:rPr>
                  <w:i/>
                  <w:iCs/>
                </w:rPr>
                <w:t>Logistics</w:t>
              </w:r>
              <w:proofErr w:type="spellEnd"/>
              <w:r w:rsidRPr="006D3630">
                <w:rPr>
                  <w:i/>
                  <w:iCs/>
                </w:rPr>
                <w:t xml:space="preserve"> (NRL)</w:t>
              </w:r>
              <w:r w:rsidRPr="006D3630">
                <w:t>, </w:t>
              </w:r>
              <w:proofErr w:type="gramStart"/>
              <w:r w:rsidRPr="006D3630">
                <w:rPr>
                  <w:i/>
                  <w:iCs/>
                </w:rPr>
                <w:t>2</w:t>
              </w:r>
              <w:r w:rsidRPr="006D3630">
                <w:t>(</w:t>
              </w:r>
              <w:proofErr w:type="gramEnd"/>
              <w:r w:rsidRPr="006D3630">
                <w:t>1‐2), 83-97.</w:t>
              </w:r>
            </w:p>
            <w:p w14:paraId="0AD756F9" w14:textId="5433A373" w:rsidR="006727F9" w:rsidRDefault="006727F9" w:rsidP="00F369DE">
              <w:pPr>
                <w:pStyle w:val="Listaszerbekezds"/>
                <w:numPr>
                  <w:ilvl w:val="0"/>
                  <w:numId w:val="38"/>
                </w:numPr>
                <w:spacing w:after="120" w:line="360" w:lineRule="auto"/>
              </w:pPr>
              <w:bookmarkStart w:id="19" w:name="f"/>
              <w:bookmarkEnd w:id="18"/>
              <w:r w:rsidRPr="006D3630">
                <w:t>http://www.mathsisfun.com/puzzles/gardens.html</w:t>
              </w:r>
            </w:p>
            <w:p w14:paraId="741E437A" w14:textId="2520D025" w:rsidR="006727F9" w:rsidRDefault="00F369DE" w:rsidP="00F369DE">
              <w:pPr>
                <w:pStyle w:val="Listaszerbekezds"/>
                <w:numPr>
                  <w:ilvl w:val="0"/>
                  <w:numId w:val="38"/>
                </w:numPr>
                <w:spacing w:after="120" w:line="360" w:lineRule="auto"/>
              </w:pPr>
              <w:bookmarkStart w:id="20" w:name="_Ref507697315"/>
              <w:r w:rsidRPr="00F369DE">
                <w:t>https://www.brainzilla.com/logic/zebra/</w:t>
              </w:r>
            </w:p>
            <w:bookmarkEnd w:id="20" w:displacedByCustomXml="next"/>
            <w:bookmarkEnd w:id="19" w:displacedByCustomXml="next"/>
          </w:sdtContent>
        </w:sdt>
      </w:sdtContent>
    </w:sdt>
    <w:p w14:paraId="6DEA2E26" w14:textId="0904A223" w:rsidR="00813431" w:rsidRPr="00B33D1B" w:rsidRDefault="00813431" w:rsidP="006727F9">
      <w:bookmarkStart w:id="21" w:name="_GoBack"/>
      <w:bookmarkEnd w:id="21"/>
    </w:p>
    <w:sectPr w:rsidR="00813431" w:rsidRPr="00B33D1B" w:rsidSect="00BE11AD">
      <w:footerReference w:type="default" r:id="rId16"/>
      <w:type w:val="oddPage"/>
      <w:pgSz w:w="11906" w:h="16838" w:code="9"/>
      <w:pgMar w:top="1418" w:right="1418" w:bottom="1418" w:left="1418" w:header="709" w:footer="567" w:gutter="567"/>
      <w:pgNumType w:start="1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94EF2C" w16cid:durableId="1E3FD6BB"/>
  <w16cid:commentId w16cid:paraId="2AA85948" w16cid:durableId="1E3FD6BC"/>
  <w16cid:commentId w16cid:paraId="1775E105" w16cid:durableId="1E3FD6BD"/>
  <w16cid:commentId w16cid:paraId="011A762D" w16cid:durableId="1E3E95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F5BC3" w14:textId="77777777" w:rsidR="007F1C00" w:rsidRDefault="007F1C00" w:rsidP="00C34948">
      <w:r>
        <w:separator/>
      </w:r>
    </w:p>
  </w:endnote>
  <w:endnote w:type="continuationSeparator" w:id="0">
    <w:p w14:paraId="4826231F" w14:textId="77777777" w:rsidR="007F1C00" w:rsidRDefault="007F1C00" w:rsidP="00C34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-Courier New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4F16AF" w14:textId="010EEF1B" w:rsidR="0086329E" w:rsidRDefault="0086329E" w:rsidP="00C34948">
    <w:pPr>
      <w:pStyle w:val="llb"/>
    </w:pPr>
    <w:r>
      <w:fldChar w:fldCharType="begin"/>
    </w:r>
    <w:r>
      <w:instrText xml:space="preserve"> PAGE   \* MERGEFORMAT </w:instrText>
    </w:r>
    <w:r>
      <w:fldChar w:fldCharType="separate"/>
    </w:r>
    <w:r w:rsidR="00A75C8E">
      <w:rPr>
        <w:noProof/>
      </w:rPr>
      <w:t>24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1B486" w14:textId="2A2697D0" w:rsidR="0086329E" w:rsidRPr="00E258D2" w:rsidRDefault="0086329E" w:rsidP="005C7515">
    <w:pPr>
      <w:pStyle w:val="ll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8398869"/>
      <w:docPartObj>
        <w:docPartGallery w:val="Page Numbers (Bottom of Page)"/>
        <w:docPartUnique/>
      </w:docPartObj>
    </w:sdtPr>
    <w:sdtEndPr/>
    <w:sdtContent>
      <w:p w14:paraId="4C9F022E" w14:textId="15D9AD0B" w:rsidR="0086329E" w:rsidRPr="00E258D2" w:rsidRDefault="0086329E" w:rsidP="005C751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C8E">
          <w:rPr>
            <w:noProof/>
          </w:rPr>
          <w:t>25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0127B5" w14:textId="77777777" w:rsidR="007F1C00" w:rsidRDefault="007F1C00" w:rsidP="00C34948">
      <w:r>
        <w:separator/>
      </w:r>
    </w:p>
  </w:footnote>
  <w:footnote w:type="continuationSeparator" w:id="0">
    <w:p w14:paraId="1998B02F" w14:textId="77777777" w:rsidR="007F1C00" w:rsidRDefault="007F1C00" w:rsidP="00C34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6D636B0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D222D"/>
    <w:multiLevelType w:val="hybridMultilevel"/>
    <w:tmpl w:val="ABCEA06A"/>
    <w:lvl w:ilvl="0" w:tplc="94E46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94E46D26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574DF"/>
    <w:multiLevelType w:val="hybridMultilevel"/>
    <w:tmpl w:val="AD1E0066"/>
    <w:lvl w:ilvl="0" w:tplc="0262E9CC">
      <w:start w:val="1"/>
      <w:numFmt w:val="bullet"/>
      <w:lvlText w:val=""/>
      <w:lvlJc w:val="left"/>
      <w:pPr>
        <w:tabs>
          <w:tab w:val="num" w:pos="892"/>
        </w:tabs>
        <w:ind w:left="8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570A0"/>
    <w:multiLevelType w:val="hybridMultilevel"/>
    <w:tmpl w:val="FE58413C"/>
    <w:lvl w:ilvl="0" w:tplc="040E0001">
      <w:start w:val="1"/>
      <w:numFmt w:val="bullet"/>
      <w:lvlText w:val=""/>
      <w:lvlJc w:val="left"/>
      <w:pPr>
        <w:ind w:left="12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4" w15:restartNumberingAfterBreak="0">
    <w:nsid w:val="05E37478"/>
    <w:multiLevelType w:val="hybridMultilevel"/>
    <w:tmpl w:val="FF7CD54C"/>
    <w:lvl w:ilvl="0" w:tplc="7AFC91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44CBF"/>
    <w:multiLevelType w:val="hybridMultilevel"/>
    <w:tmpl w:val="FB2C82B2"/>
    <w:lvl w:ilvl="0" w:tplc="0262E9CC">
      <w:start w:val="1"/>
      <w:numFmt w:val="bullet"/>
      <w:lvlText w:val=""/>
      <w:lvlJc w:val="left"/>
      <w:pPr>
        <w:tabs>
          <w:tab w:val="num" w:pos="892"/>
        </w:tabs>
        <w:ind w:left="8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41552"/>
    <w:multiLevelType w:val="multilevel"/>
    <w:tmpl w:val="47FE39EC"/>
    <w:lvl w:ilvl="0">
      <w:start w:val="1"/>
      <w:numFmt w:val="decimal"/>
      <w:pStyle w:val="Cmsor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Cmsor2"/>
      <w:isLgl/>
      <w:lvlText w:val="%1.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pStyle w:val="Cmsor3"/>
      <w:isLgl/>
      <w:lvlText w:val="%1.%2.%3."/>
      <w:lvlJc w:val="left"/>
      <w:pPr>
        <w:ind w:left="3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04" w:hanging="2520"/>
      </w:pPr>
      <w:rPr>
        <w:rFonts w:hint="default"/>
      </w:rPr>
    </w:lvl>
  </w:abstractNum>
  <w:abstractNum w:abstractNumId="7" w15:restartNumberingAfterBreak="0">
    <w:nsid w:val="14855BDD"/>
    <w:multiLevelType w:val="multilevel"/>
    <w:tmpl w:val="E9C4A396"/>
    <w:styleLink w:val="StlusFelsorols"/>
    <w:lvl w:ilvl="0">
      <w:start w:val="1"/>
      <w:numFmt w:val="bullet"/>
      <w:lvlText w:val="-"/>
      <w:lvlJc w:val="left"/>
      <w:pPr>
        <w:tabs>
          <w:tab w:val="num" w:pos="72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068" w:hanging="360"/>
      </w:pPr>
      <w:rPr>
        <w:rFonts w:ascii="Times New Roman" w:hAnsi="Times New Roman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1776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484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42534"/>
    <w:multiLevelType w:val="hybridMultilevel"/>
    <w:tmpl w:val="C5EEC732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B6DFC"/>
    <w:multiLevelType w:val="hybridMultilevel"/>
    <w:tmpl w:val="F2508A32"/>
    <w:lvl w:ilvl="0" w:tplc="3EB647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8671EF"/>
    <w:multiLevelType w:val="hybridMultilevel"/>
    <w:tmpl w:val="8DDE00B4"/>
    <w:lvl w:ilvl="0" w:tplc="6EBA6280">
      <w:start w:val="1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9071D"/>
    <w:multiLevelType w:val="hybridMultilevel"/>
    <w:tmpl w:val="3CFC0258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C5C49"/>
    <w:multiLevelType w:val="multilevel"/>
    <w:tmpl w:val="AB84960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04" w:hanging="2520"/>
      </w:pPr>
      <w:rPr>
        <w:rFonts w:hint="default"/>
      </w:rPr>
    </w:lvl>
  </w:abstractNum>
  <w:abstractNum w:abstractNumId="13" w15:restartNumberingAfterBreak="0">
    <w:nsid w:val="21737565"/>
    <w:multiLevelType w:val="multilevel"/>
    <w:tmpl w:val="9A0C4CEA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7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6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24" w:hanging="2520"/>
      </w:pPr>
      <w:rPr>
        <w:rFonts w:hint="default"/>
      </w:rPr>
    </w:lvl>
  </w:abstractNum>
  <w:abstractNum w:abstractNumId="14" w15:restartNumberingAfterBreak="0">
    <w:nsid w:val="23065A45"/>
    <w:multiLevelType w:val="hybridMultilevel"/>
    <w:tmpl w:val="C5561B88"/>
    <w:lvl w:ilvl="0" w:tplc="62F23C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0A7C45"/>
    <w:multiLevelType w:val="hybridMultilevel"/>
    <w:tmpl w:val="50D0AED2"/>
    <w:lvl w:ilvl="0" w:tplc="E292B6B2">
      <w:start w:val="1"/>
      <w:numFmt w:val="decimal"/>
      <w:pStyle w:val="Irodalom"/>
      <w:lvlText w:val="[%1]"/>
      <w:lvlJc w:val="left"/>
      <w:pPr>
        <w:tabs>
          <w:tab w:val="num" w:pos="397"/>
        </w:tabs>
        <w:ind w:left="397" w:hanging="397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55A1C1F"/>
    <w:multiLevelType w:val="hybridMultilevel"/>
    <w:tmpl w:val="F3CEE7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5C28B3"/>
    <w:multiLevelType w:val="hybridMultilevel"/>
    <w:tmpl w:val="43DCB7D0"/>
    <w:lvl w:ilvl="0" w:tplc="59F20C26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04261C"/>
    <w:multiLevelType w:val="hybridMultilevel"/>
    <w:tmpl w:val="87AC3DB8"/>
    <w:lvl w:ilvl="0" w:tplc="388CD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F7A1D03"/>
    <w:multiLevelType w:val="hybridMultilevel"/>
    <w:tmpl w:val="597C4DD0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CE6718"/>
    <w:multiLevelType w:val="hybridMultilevel"/>
    <w:tmpl w:val="7CD0A5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4F27C0"/>
    <w:multiLevelType w:val="hybridMultilevel"/>
    <w:tmpl w:val="B6206A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32F0D"/>
    <w:multiLevelType w:val="hybridMultilevel"/>
    <w:tmpl w:val="8CC265B8"/>
    <w:lvl w:ilvl="0" w:tplc="0262E9CC">
      <w:start w:val="1"/>
      <w:numFmt w:val="bullet"/>
      <w:lvlText w:val=""/>
      <w:lvlJc w:val="left"/>
      <w:pPr>
        <w:tabs>
          <w:tab w:val="num" w:pos="892"/>
        </w:tabs>
        <w:ind w:left="8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831C0"/>
    <w:multiLevelType w:val="multilevel"/>
    <w:tmpl w:val="952E7B40"/>
    <w:lvl w:ilvl="0">
      <w:start w:val="1"/>
      <w:numFmt w:val="decimal"/>
      <w:pStyle w:val="StlusCmsor1Eltte0ptUtna6p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0BB7E55"/>
    <w:multiLevelType w:val="hybridMultilevel"/>
    <w:tmpl w:val="C026102C"/>
    <w:lvl w:ilvl="0" w:tplc="16F652E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5A59F9"/>
    <w:multiLevelType w:val="hybridMultilevel"/>
    <w:tmpl w:val="F89896C6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87245B"/>
    <w:multiLevelType w:val="hybridMultilevel"/>
    <w:tmpl w:val="E634ED14"/>
    <w:lvl w:ilvl="0" w:tplc="62F23C94">
      <w:start w:val="1"/>
      <w:numFmt w:val="bullet"/>
      <w:lvlText w:val=""/>
      <w:lvlJc w:val="left"/>
      <w:pPr>
        <w:ind w:left="12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abstractNum w:abstractNumId="27" w15:restartNumberingAfterBreak="0">
    <w:nsid w:val="477E00F4"/>
    <w:multiLevelType w:val="hybridMultilevel"/>
    <w:tmpl w:val="60DE91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7A2E4F"/>
    <w:multiLevelType w:val="hybridMultilevel"/>
    <w:tmpl w:val="6F06CD60"/>
    <w:lvl w:ilvl="0" w:tplc="388CDDAE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FA67F1"/>
    <w:multiLevelType w:val="hybridMultilevel"/>
    <w:tmpl w:val="B02AB3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3B1365"/>
    <w:multiLevelType w:val="multilevel"/>
    <w:tmpl w:val="9AC0517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2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1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04" w:hanging="2520"/>
      </w:pPr>
      <w:rPr>
        <w:rFonts w:hint="default"/>
      </w:rPr>
    </w:lvl>
  </w:abstractNum>
  <w:abstractNum w:abstractNumId="31" w15:restartNumberingAfterBreak="0">
    <w:nsid w:val="4E0A252A"/>
    <w:multiLevelType w:val="hybridMultilevel"/>
    <w:tmpl w:val="7B4EFD2C"/>
    <w:lvl w:ilvl="0" w:tplc="94E46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74FC59AC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AD4C45"/>
    <w:multiLevelType w:val="multilevel"/>
    <w:tmpl w:val="AAF02E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0D12C4B"/>
    <w:multiLevelType w:val="hybridMultilevel"/>
    <w:tmpl w:val="2DE63D5E"/>
    <w:lvl w:ilvl="0" w:tplc="918077CA">
      <w:start w:val="1"/>
      <w:numFmt w:val="decimal"/>
      <w:lvlText w:val="1.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2F1E1F"/>
    <w:multiLevelType w:val="hybridMultilevel"/>
    <w:tmpl w:val="7C9A814A"/>
    <w:lvl w:ilvl="0" w:tplc="59F20C26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D44D4"/>
    <w:multiLevelType w:val="multilevel"/>
    <w:tmpl w:val="040E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539B3058"/>
    <w:multiLevelType w:val="hybridMultilevel"/>
    <w:tmpl w:val="BAF4CD1A"/>
    <w:lvl w:ilvl="0" w:tplc="59F20C26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0C15F9"/>
    <w:multiLevelType w:val="hybridMultilevel"/>
    <w:tmpl w:val="2EB2C4E6"/>
    <w:lvl w:ilvl="0" w:tplc="94E46D26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68" w:hanging="360"/>
      </w:pPr>
    </w:lvl>
    <w:lvl w:ilvl="2" w:tplc="040E001B" w:tentative="1">
      <w:start w:val="1"/>
      <w:numFmt w:val="lowerRoman"/>
      <w:lvlText w:val="%3."/>
      <w:lvlJc w:val="right"/>
      <w:pPr>
        <w:ind w:left="3588" w:hanging="180"/>
      </w:pPr>
    </w:lvl>
    <w:lvl w:ilvl="3" w:tplc="040E000F" w:tentative="1">
      <w:start w:val="1"/>
      <w:numFmt w:val="decimal"/>
      <w:lvlText w:val="%4."/>
      <w:lvlJc w:val="left"/>
      <w:pPr>
        <w:ind w:left="4308" w:hanging="360"/>
      </w:pPr>
    </w:lvl>
    <w:lvl w:ilvl="4" w:tplc="040E0019" w:tentative="1">
      <w:start w:val="1"/>
      <w:numFmt w:val="lowerLetter"/>
      <w:lvlText w:val="%5."/>
      <w:lvlJc w:val="left"/>
      <w:pPr>
        <w:ind w:left="5028" w:hanging="360"/>
      </w:pPr>
    </w:lvl>
    <w:lvl w:ilvl="5" w:tplc="040E001B" w:tentative="1">
      <w:start w:val="1"/>
      <w:numFmt w:val="lowerRoman"/>
      <w:lvlText w:val="%6."/>
      <w:lvlJc w:val="right"/>
      <w:pPr>
        <w:ind w:left="5748" w:hanging="180"/>
      </w:pPr>
    </w:lvl>
    <w:lvl w:ilvl="6" w:tplc="040E000F" w:tentative="1">
      <w:start w:val="1"/>
      <w:numFmt w:val="decimal"/>
      <w:lvlText w:val="%7."/>
      <w:lvlJc w:val="left"/>
      <w:pPr>
        <w:ind w:left="6468" w:hanging="360"/>
      </w:pPr>
    </w:lvl>
    <w:lvl w:ilvl="7" w:tplc="040E0019" w:tentative="1">
      <w:start w:val="1"/>
      <w:numFmt w:val="lowerLetter"/>
      <w:lvlText w:val="%8."/>
      <w:lvlJc w:val="left"/>
      <w:pPr>
        <w:ind w:left="7188" w:hanging="360"/>
      </w:pPr>
    </w:lvl>
    <w:lvl w:ilvl="8" w:tplc="040E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8" w15:restartNumberingAfterBreak="0">
    <w:nsid w:val="692C0256"/>
    <w:multiLevelType w:val="hybridMultilevel"/>
    <w:tmpl w:val="B57CF65C"/>
    <w:lvl w:ilvl="0" w:tplc="3E5E0E9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C74B7D"/>
    <w:multiLevelType w:val="hybridMultilevel"/>
    <w:tmpl w:val="74E4B6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33F9"/>
    <w:multiLevelType w:val="hybridMultilevel"/>
    <w:tmpl w:val="ED8CA8C8"/>
    <w:lvl w:ilvl="0" w:tplc="59F20C26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E4186"/>
    <w:multiLevelType w:val="hybridMultilevel"/>
    <w:tmpl w:val="05782D3E"/>
    <w:lvl w:ilvl="0" w:tplc="657CC32A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884241"/>
    <w:multiLevelType w:val="hybridMultilevel"/>
    <w:tmpl w:val="087CFED4"/>
    <w:lvl w:ilvl="0" w:tplc="88C217DE">
      <w:start w:val="1"/>
      <w:numFmt w:val="decimal"/>
      <w:pStyle w:val="Szmoz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FB7D28"/>
    <w:multiLevelType w:val="multilevel"/>
    <w:tmpl w:val="B48E4644"/>
    <w:lvl w:ilvl="0">
      <w:start w:val="1"/>
      <w:numFmt w:val="decimal"/>
      <w:pStyle w:val="Cmsor1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44" w15:restartNumberingAfterBreak="0">
    <w:nsid w:val="754E0B21"/>
    <w:multiLevelType w:val="hybridMultilevel"/>
    <w:tmpl w:val="4BA8C01C"/>
    <w:lvl w:ilvl="0" w:tplc="94E46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74FC59AC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3"/>
  </w:num>
  <w:num w:numId="3">
    <w:abstractNumId w:val="42"/>
  </w:num>
  <w:num w:numId="4">
    <w:abstractNumId w:val="7"/>
  </w:num>
  <w:num w:numId="5">
    <w:abstractNumId w:val="15"/>
  </w:num>
  <w:num w:numId="6">
    <w:abstractNumId w:val="18"/>
  </w:num>
  <w:num w:numId="7">
    <w:abstractNumId w:val="27"/>
  </w:num>
  <w:num w:numId="8">
    <w:abstractNumId w:val="19"/>
  </w:num>
  <w:num w:numId="9">
    <w:abstractNumId w:val="8"/>
  </w:num>
  <w:num w:numId="10">
    <w:abstractNumId w:val="20"/>
  </w:num>
  <w:num w:numId="11">
    <w:abstractNumId w:val="11"/>
  </w:num>
  <w:num w:numId="12">
    <w:abstractNumId w:val="28"/>
  </w:num>
  <w:num w:numId="13">
    <w:abstractNumId w:val="25"/>
  </w:num>
  <w:num w:numId="14">
    <w:abstractNumId w:val="35"/>
  </w:num>
  <w:num w:numId="15">
    <w:abstractNumId w:val="5"/>
  </w:num>
  <w:num w:numId="16">
    <w:abstractNumId w:val="2"/>
  </w:num>
  <w:num w:numId="17">
    <w:abstractNumId w:val="24"/>
  </w:num>
  <w:num w:numId="18">
    <w:abstractNumId w:val="22"/>
  </w:num>
  <w:num w:numId="19">
    <w:abstractNumId w:val="3"/>
  </w:num>
  <w:num w:numId="20">
    <w:abstractNumId w:val="26"/>
  </w:num>
  <w:num w:numId="21">
    <w:abstractNumId w:val="14"/>
  </w:num>
  <w:num w:numId="22">
    <w:abstractNumId w:val="41"/>
  </w:num>
  <w:num w:numId="23">
    <w:abstractNumId w:val="38"/>
  </w:num>
  <w:num w:numId="24">
    <w:abstractNumId w:val="33"/>
  </w:num>
  <w:num w:numId="25">
    <w:abstractNumId w:val="0"/>
  </w:num>
  <w:num w:numId="26">
    <w:abstractNumId w:val="37"/>
  </w:num>
  <w:num w:numId="27">
    <w:abstractNumId w:val="13"/>
  </w:num>
  <w:num w:numId="28">
    <w:abstractNumId w:val="12"/>
  </w:num>
  <w:num w:numId="29">
    <w:abstractNumId w:val="31"/>
  </w:num>
  <w:num w:numId="30">
    <w:abstractNumId w:val="1"/>
  </w:num>
  <w:num w:numId="31">
    <w:abstractNumId w:val="44"/>
  </w:num>
  <w:num w:numId="32">
    <w:abstractNumId w:val="34"/>
  </w:num>
  <w:num w:numId="33">
    <w:abstractNumId w:val="17"/>
  </w:num>
  <w:num w:numId="34">
    <w:abstractNumId w:val="40"/>
  </w:num>
  <w:num w:numId="35">
    <w:abstractNumId w:val="6"/>
  </w:num>
  <w:num w:numId="36">
    <w:abstractNumId w:val="30"/>
  </w:num>
  <w:num w:numId="37">
    <w:abstractNumId w:val="32"/>
  </w:num>
  <w:num w:numId="38">
    <w:abstractNumId w:val="36"/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</w:num>
  <w:num w:numId="41">
    <w:abstractNumId w:val="6"/>
  </w:num>
  <w:num w:numId="42">
    <w:abstractNumId w:val="39"/>
  </w:num>
  <w:num w:numId="43">
    <w:abstractNumId w:val="16"/>
  </w:num>
  <w:num w:numId="44">
    <w:abstractNumId w:val="29"/>
  </w:num>
  <w:num w:numId="45">
    <w:abstractNumId w:val="21"/>
  </w:num>
  <w:num w:numId="46">
    <w:abstractNumId w:val="9"/>
  </w:num>
  <w:num w:numId="47">
    <w:abstractNumId w:val="10"/>
  </w:num>
  <w:num w:numId="4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9D"/>
    <w:rsid w:val="0000393A"/>
    <w:rsid w:val="000055E9"/>
    <w:rsid w:val="000068DC"/>
    <w:rsid w:val="00007F5A"/>
    <w:rsid w:val="00011365"/>
    <w:rsid w:val="00012210"/>
    <w:rsid w:val="00012738"/>
    <w:rsid w:val="00013BC7"/>
    <w:rsid w:val="00027A41"/>
    <w:rsid w:val="00034AF4"/>
    <w:rsid w:val="00040B05"/>
    <w:rsid w:val="00051D2B"/>
    <w:rsid w:val="0005758F"/>
    <w:rsid w:val="000607F2"/>
    <w:rsid w:val="00060B60"/>
    <w:rsid w:val="000621D3"/>
    <w:rsid w:val="0006368D"/>
    <w:rsid w:val="000650ED"/>
    <w:rsid w:val="00077D16"/>
    <w:rsid w:val="00090962"/>
    <w:rsid w:val="00094037"/>
    <w:rsid w:val="00095AC0"/>
    <w:rsid w:val="000A4BAA"/>
    <w:rsid w:val="000A7582"/>
    <w:rsid w:val="000B4851"/>
    <w:rsid w:val="000B4D42"/>
    <w:rsid w:val="000B5F25"/>
    <w:rsid w:val="000B6FEF"/>
    <w:rsid w:val="000B71DF"/>
    <w:rsid w:val="000E3CCB"/>
    <w:rsid w:val="001046E8"/>
    <w:rsid w:val="00112199"/>
    <w:rsid w:val="00122E29"/>
    <w:rsid w:val="0012387F"/>
    <w:rsid w:val="0013018C"/>
    <w:rsid w:val="00145C79"/>
    <w:rsid w:val="001509DD"/>
    <w:rsid w:val="00154F3E"/>
    <w:rsid w:val="00156504"/>
    <w:rsid w:val="00165B4D"/>
    <w:rsid w:val="001877DD"/>
    <w:rsid w:val="001A3EDA"/>
    <w:rsid w:val="001A5574"/>
    <w:rsid w:val="001A5CBC"/>
    <w:rsid w:val="001B1691"/>
    <w:rsid w:val="001B1F28"/>
    <w:rsid w:val="001D2529"/>
    <w:rsid w:val="001D2B42"/>
    <w:rsid w:val="001D490E"/>
    <w:rsid w:val="001E3FC0"/>
    <w:rsid w:val="001E4687"/>
    <w:rsid w:val="001E4C22"/>
    <w:rsid w:val="001F367E"/>
    <w:rsid w:val="001F4173"/>
    <w:rsid w:val="001F44EE"/>
    <w:rsid w:val="001F5FBD"/>
    <w:rsid w:val="001F664D"/>
    <w:rsid w:val="001F77AD"/>
    <w:rsid w:val="002210C9"/>
    <w:rsid w:val="00226B81"/>
    <w:rsid w:val="00245358"/>
    <w:rsid w:val="0024713C"/>
    <w:rsid w:val="002477A0"/>
    <w:rsid w:val="00265E80"/>
    <w:rsid w:val="00275DFD"/>
    <w:rsid w:val="00276F67"/>
    <w:rsid w:val="0029291B"/>
    <w:rsid w:val="002944CE"/>
    <w:rsid w:val="002963FE"/>
    <w:rsid w:val="002A0494"/>
    <w:rsid w:val="002A5F6E"/>
    <w:rsid w:val="002B52E8"/>
    <w:rsid w:val="002B7B58"/>
    <w:rsid w:val="002C3E8E"/>
    <w:rsid w:val="002D52C1"/>
    <w:rsid w:val="002D777E"/>
    <w:rsid w:val="002E36EA"/>
    <w:rsid w:val="002F10C4"/>
    <w:rsid w:val="00311339"/>
    <w:rsid w:val="00326366"/>
    <w:rsid w:val="00333AE9"/>
    <w:rsid w:val="0034423A"/>
    <w:rsid w:val="003449C6"/>
    <w:rsid w:val="00351A37"/>
    <w:rsid w:val="003549AA"/>
    <w:rsid w:val="003605AC"/>
    <w:rsid w:val="00364E08"/>
    <w:rsid w:val="00380A14"/>
    <w:rsid w:val="003854C6"/>
    <w:rsid w:val="00387873"/>
    <w:rsid w:val="00393203"/>
    <w:rsid w:val="0039501F"/>
    <w:rsid w:val="003B3A3F"/>
    <w:rsid w:val="003C3CD7"/>
    <w:rsid w:val="003D0D24"/>
    <w:rsid w:val="003E1735"/>
    <w:rsid w:val="003E3D56"/>
    <w:rsid w:val="003F19F4"/>
    <w:rsid w:val="003F1CE5"/>
    <w:rsid w:val="003F35B7"/>
    <w:rsid w:val="003F4B3C"/>
    <w:rsid w:val="003F5C8E"/>
    <w:rsid w:val="003F608D"/>
    <w:rsid w:val="00403D02"/>
    <w:rsid w:val="004044BA"/>
    <w:rsid w:val="00413484"/>
    <w:rsid w:val="00415407"/>
    <w:rsid w:val="00416C2C"/>
    <w:rsid w:val="004214FE"/>
    <w:rsid w:val="00426551"/>
    <w:rsid w:val="00430141"/>
    <w:rsid w:val="004408F1"/>
    <w:rsid w:val="00451981"/>
    <w:rsid w:val="00452014"/>
    <w:rsid w:val="00452A2D"/>
    <w:rsid w:val="00454A0A"/>
    <w:rsid w:val="00461973"/>
    <w:rsid w:val="004624EE"/>
    <w:rsid w:val="00474C89"/>
    <w:rsid w:val="0048729E"/>
    <w:rsid w:val="0049506A"/>
    <w:rsid w:val="00496C1E"/>
    <w:rsid w:val="00496E9B"/>
    <w:rsid w:val="004A59E4"/>
    <w:rsid w:val="004A5E6E"/>
    <w:rsid w:val="004B3416"/>
    <w:rsid w:val="004B6EEE"/>
    <w:rsid w:val="004C53B9"/>
    <w:rsid w:val="004D0FE9"/>
    <w:rsid w:val="004D128A"/>
    <w:rsid w:val="004D1899"/>
    <w:rsid w:val="004D36B9"/>
    <w:rsid w:val="004E2DEB"/>
    <w:rsid w:val="004E5173"/>
    <w:rsid w:val="004F2288"/>
    <w:rsid w:val="004F7A08"/>
    <w:rsid w:val="00500222"/>
    <w:rsid w:val="005031AE"/>
    <w:rsid w:val="00514CA9"/>
    <w:rsid w:val="00520380"/>
    <w:rsid w:val="00522F2A"/>
    <w:rsid w:val="00523DF0"/>
    <w:rsid w:val="005243EC"/>
    <w:rsid w:val="00526152"/>
    <w:rsid w:val="005275C0"/>
    <w:rsid w:val="00534008"/>
    <w:rsid w:val="00534711"/>
    <w:rsid w:val="005352CC"/>
    <w:rsid w:val="005403F9"/>
    <w:rsid w:val="00541B75"/>
    <w:rsid w:val="00543DB7"/>
    <w:rsid w:val="005503CE"/>
    <w:rsid w:val="005518DE"/>
    <w:rsid w:val="00551960"/>
    <w:rsid w:val="00557C6E"/>
    <w:rsid w:val="00560FCB"/>
    <w:rsid w:val="00561A3E"/>
    <w:rsid w:val="00564120"/>
    <w:rsid w:val="00575F3E"/>
    <w:rsid w:val="005768EE"/>
    <w:rsid w:val="00582847"/>
    <w:rsid w:val="00596997"/>
    <w:rsid w:val="005A54A3"/>
    <w:rsid w:val="005B0556"/>
    <w:rsid w:val="005B2979"/>
    <w:rsid w:val="005B2C4F"/>
    <w:rsid w:val="005B761E"/>
    <w:rsid w:val="005B7B34"/>
    <w:rsid w:val="005C7515"/>
    <w:rsid w:val="005D04FD"/>
    <w:rsid w:val="005D1B2A"/>
    <w:rsid w:val="005E2DA0"/>
    <w:rsid w:val="005E609E"/>
    <w:rsid w:val="005E6E3C"/>
    <w:rsid w:val="005F0779"/>
    <w:rsid w:val="005F1315"/>
    <w:rsid w:val="005F208C"/>
    <w:rsid w:val="005F7C66"/>
    <w:rsid w:val="00602D81"/>
    <w:rsid w:val="00603439"/>
    <w:rsid w:val="00611197"/>
    <w:rsid w:val="00616BD9"/>
    <w:rsid w:val="00623DAA"/>
    <w:rsid w:val="00624356"/>
    <w:rsid w:val="006368CF"/>
    <w:rsid w:val="00646883"/>
    <w:rsid w:val="0065247D"/>
    <w:rsid w:val="00656B3D"/>
    <w:rsid w:val="006653F0"/>
    <w:rsid w:val="006704D3"/>
    <w:rsid w:val="006727F9"/>
    <w:rsid w:val="00676888"/>
    <w:rsid w:val="006802B6"/>
    <w:rsid w:val="006A4B80"/>
    <w:rsid w:val="006A5F6D"/>
    <w:rsid w:val="006A6059"/>
    <w:rsid w:val="006A7E4B"/>
    <w:rsid w:val="006B3C77"/>
    <w:rsid w:val="006C00CE"/>
    <w:rsid w:val="006C76AF"/>
    <w:rsid w:val="006D3630"/>
    <w:rsid w:val="006D48A3"/>
    <w:rsid w:val="006D677C"/>
    <w:rsid w:val="006E5062"/>
    <w:rsid w:val="006F0024"/>
    <w:rsid w:val="006F243D"/>
    <w:rsid w:val="006F29A5"/>
    <w:rsid w:val="006F42F5"/>
    <w:rsid w:val="006F5EE7"/>
    <w:rsid w:val="00704055"/>
    <w:rsid w:val="00705446"/>
    <w:rsid w:val="00717795"/>
    <w:rsid w:val="00721BD9"/>
    <w:rsid w:val="0072373B"/>
    <w:rsid w:val="007257AD"/>
    <w:rsid w:val="00731AEC"/>
    <w:rsid w:val="00731E22"/>
    <w:rsid w:val="00754602"/>
    <w:rsid w:val="0076080D"/>
    <w:rsid w:val="00763C36"/>
    <w:rsid w:val="007673ED"/>
    <w:rsid w:val="007705DD"/>
    <w:rsid w:val="00773F32"/>
    <w:rsid w:val="0078458E"/>
    <w:rsid w:val="00786F01"/>
    <w:rsid w:val="007968A9"/>
    <w:rsid w:val="00797A99"/>
    <w:rsid w:val="007A3BBF"/>
    <w:rsid w:val="007A4F16"/>
    <w:rsid w:val="007A79C3"/>
    <w:rsid w:val="007A7C96"/>
    <w:rsid w:val="007B40B4"/>
    <w:rsid w:val="007C2AFD"/>
    <w:rsid w:val="007D203B"/>
    <w:rsid w:val="007D638A"/>
    <w:rsid w:val="007F0EB5"/>
    <w:rsid w:val="007F1C00"/>
    <w:rsid w:val="007F2392"/>
    <w:rsid w:val="00802D7A"/>
    <w:rsid w:val="00802EA1"/>
    <w:rsid w:val="0081050D"/>
    <w:rsid w:val="0081269F"/>
    <w:rsid w:val="00813431"/>
    <w:rsid w:val="008213E4"/>
    <w:rsid w:val="008261F2"/>
    <w:rsid w:val="008315DC"/>
    <w:rsid w:val="008327E0"/>
    <w:rsid w:val="0083615F"/>
    <w:rsid w:val="00853A8C"/>
    <w:rsid w:val="0086329E"/>
    <w:rsid w:val="00865304"/>
    <w:rsid w:val="00877E58"/>
    <w:rsid w:val="0088548B"/>
    <w:rsid w:val="00885B4D"/>
    <w:rsid w:val="008867B1"/>
    <w:rsid w:val="008937EF"/>
    <w:rsid w:val="008A111F"/>
    <w:rsid w:val="008B4F35"/>
    <w:rsid w:val="008C0241"/>
    <w:rsid w:val="008C182E"/>
    <w:rsid w:val="008C34A9"/>
    <w:rsid w:val="008E1E8B"/>
    <w:rsid w:val="008E501E"/>
    <w:rsid w:val="008E516F"/>
    <w:rsid w:val="008F799B"/>
    <w:rsid w:val="00900629"/>
    <w:rsid w:val="009039CD"/>
    <w:rsid w:val="0091229C"/>
    <w:rsid w:val="00913401"/>
    <w:rsid w:val="00914B6C"/>
    <w:rsid w:val="0091576F"/>
    <w:rsid w:val="00915CE4"/>
    <w:rsid w:val="009204F0"/>
    <w:rsid w:val="009205CA"/>
    <w:rsid w:val="00925F83"/>
    <w:rsid w:val="00930B55"/>
    <w:rsid w:val="00951F26"/>
    <w:rsid w:val="0095378A"/>
    <w:rsid w:val="00954A6F"/>
    <w:rsid w:val="00957B1E"/>
    <w:rsid w:val="0096693B"/>
    <w:rsid w:val="00972ABF"/>
    <w:rsid w:val="00972D7C"/>
    <w:rsid w:val="009A16FD"/>
    <w:rsid w:val="009A1E04"/>
    <w:rsid w:val="009B046B"/>
    <w:rsid w:val="009B68FF"/>
    <w:rsid w:val="009C19F5"/>
    <w:rsid w:val="009C7915"/>
    <w:rsid w:val="009D499D"/>
    <w:rsid w:val="009E07FC"/>
    <w:rsid w:val="009E2C89"/>
    <w:rsid w:val="009E5775"/>
    <w:rsid w:val="009F408B"/>
    <w:rsid w:val="00A0637B"/>
    <w:rsid w:val="00A06EDB"/>
    <w:rsid w:val="00A11A2F"/>
    <w:rsid w:val="00A13148"/>
    <w:rsid w:val="00A152E5"/>
    <w:rsid w:val="00A21F10"/>
    <w:rsid w:val="00A2536B"/>
    <w:rsid w:val="00A26B62"/>
    <w:rsid w:val="00A43E17"/>
    <w:rsid w:val="00A52FD4"/>
    <w:rsid w:val="00A537F4"/>
    <w:rsid w:val="00A541A9"/>
    <w:rsid w:val="00A5635A"/>
    <w:rsid w:val="00A708E6"/>
    <w:rsid w:val="00A74367"/>
    <w:rsid w:val="00A75C8E"/>
    <w:rsid w:val="00A90ABD"/>
    <w:rsid w:val="00A9620F"/>
    <w:rsid w:val="00AA2A9D"/>
    <w:rsid w:val="00AA5BEF"/>
    <w:rsid w:val="00AB049A"/>
    <w:rsid w:val="00AC18E8"/>
    <w:rsid w:val="00AC4C89"/>
    <w:rsid w:val="00AC6746"/>
    <w:rsid w:val="00AC7011"/>
    <w:rsid w:val="00AC7C8A"/>
    <w:rsid w:val="00AD1C20"/>
    <w:rsid w:val="00AD4052"/>
    <w:rsid w:val="00AD41C9"/>
    <w:rsid w:val="00AD610E"/>
    <w:rsid w:val="00AE6ADF"/>
    <w:rsid w:val="00AF6632"/>
    <w:rsid w:val="00B00DE5"/>
    <w:rsid w:val="00B00EF6"/>
    <w:rsid w:val="00B15890"/>
    <w:rsid w:val="00B21EE9"/>
    <w:rsid w:val="00B231B9"/>
    <w:rsid w:val="00B3159D"/>
    <w:rsid w:val="00B33D1B"/>
    <w:rsid w:val="00B352EB"/>
    <w:rsid w:val="00B431CA"/>
    <w:rsid w:val="00B5055D"/>
    <w:rsid w:val="00B51CF3"/>
    <w:rsid w:val="00B5429B"/>
    <w:rsid w:val="00B64068"/>
    <w:rsid w:val="00B84FEA"/>
    <w:rsid w:val="00B877EA"/>
    <w:rsid w:val="00B9085B"/>
    <w:rsid w:val="00B9307A"/>
    <w:rsid w:val="00B95039"/>
    <w:rsid w:val="00B97DFD"/>
    <w:rsid w:val="00BA0BD2"/>
    <w:rsid w:val="00BA32E6"/>
    <w:rsid w:val="00BA7399"/>
    <w:rsid w:val="00BC63A3"/>
    <w:rsid w:val="00BD272B"/>
    <w:rsid w:val="00BD29C6"/>
    <w:rsid w:val="00BD656A"/>
    <w:rsid w:val="00BE11AD"/>
    <w:rsid w:val="00BE26CA"/>
    <w:rsid w:val="00BE2DD7"/>
    <w:rsid w:val="00BE79E5"/>
    <w:rsid w:val="00C01601"/>
    <w:rsid w:val="00C02921"/>
    <w:rsid w:val="00C13999"/>
    <w:rsid w:val="00C14A57"/>
    <w:rsid w:val="00C2456A"/>
    <w:rsid w:val="00C34948"/>
    <w:rsid w:val="00C40AC4"/>
    <w:rsid w:val="00C415A0"/>
    <w:rsid w:val="00C4408B"/>
    <w:rsid w:val="00C46266"/>
    <w:rsid w:val="00C514DB"/>
    <w:rsid w:val="00C51EE9"/>
    <w:rsid w:val="00C77226"/>
    <w:rsid w:val="00C83587"/>
    <w:rsid w:val="00C8519D"/>
    <w:rsid w:val="00C867A0"/>
    <w:rsid w:val="00C92D96"/>
    <w:rsid w:val="00C93E9A"/>
    <w:rsid w:val="00C941B8"/>
    <w:rsid w:val="00CA2A61"/>
    <w:rsid w:val="00CA37BA"/>
    <w:rsid w:val="00CC0171"/>
    <w:rsid w:val="00CC33A6"/>
    <w:rsid w:val="00CC5050"/>
    <w:rsid w:val="00CC6942"/>
    <w:rsid w:val="00CD591D"/>
    <w:rsid w:val="00CE237A"/>
    <w:rsid w:val="00CF11C0"/>
    <w:rsid w:val="00D054AF"/>
    <w:rsid w:val="00D0728B"/>
    <w:rsid w:val="00D159F3"/>
    <w:rsid w:val="00D2423E"/>
    <w:rsid w:val="00D31A5D"/>
    <w:rsid w:val="00D34BFD"/>
    <w:rsid w:val="00D3655B"/>
    <w:rsid w:val="00D36DDB"/>
    <w:rsid w:val="00D40541"/>
    <w:rsid w:val="00D4375D"/>
    <w:rsid w:val="00D502DE"/>
    <w:rsid w:val="00D51749"/>
    <w:rsid w:val="00D63F02"/>
    <w:rsid w:val="00D71DFA"/>
    <w:rsid w:val="00D77968"/>
    <w:rsid w:val="00D84257"/>
    <w:rsid w:val="00D95F30"/>
    <w:rsid w:val="00DA6347"/>
    <w:rsid w:val="00DA72AA"/>
    <w:rsid w:val="00DB29FC"/>
    <w:rsid w:val="00DB48EB"/>
    <w:rsid w:val="00DC4626"/>
    <w:rsid w:val="00DD73BC"/>
    <w:rsid w:val="00DE7D2C"/>
    <w:rsid w:val="00DF2214"/>
    <w:rsid w:val="00DF2BE0"/>
    <w:rsid w:val="00DF4B48"/>
    <w:rsid w:val="00DF736B"/>
    <w:rsid w:val="00E00A98"/>
    <w:rsid w:val="00E021D5"/>
    <w:rsid w:val="00E074F9"/>
    <w:rsid w:val="00E13891"/>
    <w:rsid w:val="00E153F1"/>
    <w:rsid w:val="00E17F28"/>
    <w:rsid w:val="00E21585"/>
    <w:rsid w:val="00E21D45"/>
    <w:rsid w:val="00E23EA3"/>
    <w:rsid w:val="00E258D2"/>
    <w:rsid w:val="00E25ABB"/>
    <w:rsid w:val="00E3319B"/>
    <w:rsid w:val="00E34BAA"/>
    <w:rsid w:val="00E44F3C"/>
    <w:rsid w:val="00E458B1"/>
    <w:rsid w:val="00E47649"/>
    <w:rsid w:val="00E5444E"/>
    <w:rsid w:val="00E57DDE"/>
    <w:rsid w:val="00E66730"/>
    <w:rsid w:val="00E744DE"/>
    <w:rsid w:val="00E85EC8"/>
    <w:rsid w:val="00E93CBD"/>
    <w:rsid w:val="00EA0574"/>
    <w:rsid w:val="00EA6D6D"/>
    <w:rsid w:val="00EB1B8D"/>
    <w:rsid w:val="00EB2707"/>
    <w:rsid w:val="00EB49D5"/>
    <w:rsid w:val="00EC0EC7"/>
    <w:rsid w:val="00EC1B1E"/>
    <w:rsid w:val="00EC2BF6"/>
    <w:rsid w:val="00ED027D"/>
    <w:rsid w:val="00ED43AF"/>
    <w:rsid w:val="00ED5701"/>
    <w:rsid w:val="00ED77DF"/>
    <w:rsid w:val="00EF075B"/>
    <w:rsid w:val="00F05A9C"/>
    <w:rsid w:val="00F2599C"/>
    <w:rsid w:val="00F31F2A"/>
    <w:rsid w:val="00F34770"/>
    <w:rsid w:val="00F369DE"/>
    <w:rsid w:val="00F63E95"/>
    <w:rsid w:val="00F64350"/>
    <w:rsid w:val="00F646D6"/>
    <w:rsid w:val="00F6674E"/>
    <w:rsid w:val="00F67016"/>
    <w:rsid w:val="00F73C78"/>
    <w:rsid w:val="00F766B3"/>
    <w:rsid w:val="00F9147D"/>
    <w:rsid w:val="00FA081F"/>
    <w:rsid w:val="00FA4D9A"/>
    <w:rsid w:val="00FA5553"/>
    <w:rsid w:val="00FB2153"/>
    <w:rsid w:val="00FB3AD9"/>
    <w:rsid w:val="00FC4BD8"/>
    <w:rsid w:val="00FC5B0F"/>
    <w:rsid w:val="00FC5F16"/>
    <w:rsid w:val="00FD05AD"/>
    <w:rsid w:val="00FD090C"/>
    <w:rsid w:val="00FD58FF"/>
    <w:rsid w:val="00FE0192"/>
    <w:rsid w:val="00FE06ED"/>
    <w:rsid w:val="00FE20D3"/>
    <w:rsid w:val="00FE7F97"/>
    <w:rsid w:val="00FF0AF7"/>
    <w:rsid w:val="00FF1491"/>
    <w:rsid w:val="00FF4470"/>
    <w:rsid w:val="00FF6D39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FCE027"/>
  <w15:docId w15:val="{6C69680B-40A3-4809-A3EF-E512B3A2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E5775"/>
    <w:pPr>
      <w:spacing w:after="120" w:line="360" w:lineRule="auto"/>
      <w:jc w:val="both"/>
    </w:pPr>
    <w:rPr>
      <w:sz w:val="24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uiPriority w:val="9"/>
    <w:qFormat/>
    <w:rsid w:val="00E66730"/>
    <w:pPr>
      <w:keepNext/>
      <w:keepLines/>
      <w:numPr>
        <w:numId w:val="35"/>
      </w:numPr>
      <w:spacing w:before="360" w:after="240"/>
      <w:ind w:left="360"/>
      <w:jc w:val="left"/>
      <w:outlineLvl w:val="0"/>
    </w:pPr>
    <w:rPr>
      <w:rFonts w:ascii="Arial" w:hAnsi="Arial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qFormat/>
    <w:rsid w:val="00D36DDB"/>
    <w:pPr>
      <w:numPr>
        <w:ilvl w:val="1"/>
        <w:numId w:val="35"/>
      </w:numPr>
      <w:spacing w:before="240" w:after="240" w:line="240" w:lineRule="auto"/>
      <w:jc w:val="left"/>
      <w:outlineLvl w:val="1"/>
    </w:pPr>
    <w:rPr>
      <w:rFonts w:ascii="Arial" w:hAnsi="Arial"/>
      <w:bCs/>
      <w:i/>
      <w:sz w:val="32"/>
      <w:szCs w:val="26"/>
      <w:lang w:val="x-none" w:eastAsia="hu-HU" w:bidi="ar-SA"/>
    </w:rPr>
  </w:style>
  <w:style w:type="paragraph" w:styleId="Cmsor3">
    <w:name w:val="heading 3"/>
    <w:basedOn w:val="Listaszerbekezds"/>
    <w:next w:val="Norml"/>
    <w:link w:val="Cmsor3Char"/>
    <w:uiPriority w:val="9"/>
    <w:qFormat/>
    <w:rsid w:val="00B95039"/>
    <w:pPr>
      <w:numPr>
        <w:ilvl w:val="2"/>
        <w:numId w:val="35"/>
      </w:numPr>
      <w:spacing w:before="240" w:after="120"/>
      <w:ind w:left="794" w:hanging="794"/>
      <w:outlineLvl w:val="2"/>
    </w:pPr>
    <w:rPr>
      <w:b/>
    </w:rPr>
  </w:style>
  <w:style w:type="paragraph" w:styleId="Cmsor4">
    <w:name w:val="heading 4"/>
    <w:basedOn w:val="Cmsor1"/>
    <w:next w:val="Norml"/>
    <w:link w:val="Cmsor4Char"/>
    <w:uiPriority w:val="9"/>
    <w:rsid w:val="00403D02"/>
    <w:pPr>
      <w:numPr>
        <w:numId w:val="0"/>
      </w:numPr>
      <w:spacing w:before="120" w:after="120"/>
      <w:outlineLvl w:val="3"/>
    </w:pPr>
    <w:rPr>
      <w:sz w:val="24"/>
    </w:rPr>
  </w:style>
  <w:style w:type="paragraph" w:styleId="Cmsor5">
    <w:name w:val="heading 5"/>
    <w:basedOn w:val="Cmsor4"/>
    <w:next w:val="Norml"/>
    <w:link w:val="Cmsor5Char"/>
    <w:uiPriority w:val="9"/>
    <w:rsid w:val="00EC2BF6"/>
    <w:pPr>
      <w:outlineLvl w:val="4"/>
    </w:pPr>
  </w:style>
  <w:style w:type="paragraph" w:styleId="Cmsor6">
    <w:name w:val="heading 6"/>
    <w:basedOn w:val="Cmsor5"/>
    <w:next w:val="Norml"/>
    <w:link w:val="Cmsor6Char"/>
    <w:uiPriority w:val="9"/>
    <w:rsid w:val="00EC2BF6"/>
    <w:pPr>
      <w:outlineLvl w:val="5"/>
    </w:pPr>
  </w:style>
  <w:style w:type="paragraph" w:styleId="Cmsor7">
    <w:name w:val="heading 7"/>
    <w:basedOn w:val="Cmsor6"/>
    <w:next w:val="Norml"/>
    <w:link w:val="Cmsor7Char"/>
    <w:uiPriority w:val="9"/>
    <w:rsid w:val="00EC2BF6"/>
    <w:pPr>
      <w:outlineLvl w:val="6"/>
    </w:pPr>
  </w:style>
  <w:style w:type="paragraph" w:styleId="Cmsor8">
    <w:name w:val="heading 8"/>
    <w:basedOn w:val="Cmsor7"/>
    <w:next w:val="Norml"/>
    <w:link w:val="Cmsor8Char"/>
    <w:uiPriority w:val="9"/>
    <w:rsid w:val="00EC2BF6"/>
    <w:pPr>
      <w:outlineLvl w:val="7"/>
    </w:pPr>
  </w:style>
  <w:style w:type="paragraph" w:styleId="Cmsor9">
    <w:name w:val="heading 9"/>
    <w:basedOn w:val="Cmsor8"/>
    <w:next w:val="Norml"/>
    <w:link w:val="Cmsor9Char"/>
    <w:uiPriority w:val="9"/>
    <w:rsid w:val="00EC2BF6"/>
    <w:pPr>
      <w:outlineLvl w:val="8"/>
    </w:p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uiPriority w:val="99"/>
    <w:rsid w:val="00C867A0"/>
    <w:rPr>
      <w:color w:val="0000FF"/>
      <w:u w:val="single"/>
    </w:rPr>
  </w:style>
  <w:style w:type="paragraph" w:styleId="Cm">
    <w:name w:val="Title"/>
    <w:basedOn w:val="Norml"/>
    <w:next w:val="Norml"/>
    <w:link w:val="CmChar"/>
    <w:qFormat/>
    <w:rsid w:val="003F19F4"/>
    <w:pPr>
      <w:spacing w:after="300" w:line="240" w:lineRule="auto"/>
      <w:ind w:left="567" w:right="566"/>
      <w:contextualSpacing/>
      <w:jc w:val="center"/>
    </w:pPr>
    <w:rPr>
      <w:spacing w:val="5"/>
      <w:kern w:val="28"/>
      <w:sz w:val="52"/>
      <w:szCs w:val="52"/>
    </w:rPr>
  </w:style>
  <w:style w:type="paragraph" w:customStyle="1" w:styleId="StlusTimesNewRomanSorkizrt">
    <w:name w:val="Stílus Times New Roman Sorkizárt"/>
    <w:basedOn w:val="Norml"/>
    <w:rsid w:val="00C867A0"/>
    <w:rPr>
      <w:szCs w:val="20"/>
    </w:rPr>
  </w:style>
  <w:style w:type="paragraph" w:styleId="Kpalrs">
    <w:name w:val="caption"/>
    <w:basedOn w:val="Norml"/>
    <w:next w:val="Norml"/>
    <w:uiPriority w:val="35"/>
    <w:qFormat/>
    <w:rsid w:val="009E5775"/>
    <w:pPr>
      <w:spacing w:before="120" w:after="240" w:line="240" w:lineRule="auto"/>
      <w:jc w:val="center"/>
    </w:pPr>
    <w:rPr>
      <w:rFonts w:ascii="Arial" w:eastAsia="Calibri" w:hAnsi="Arial"/>
      <w:sz w:val="20"/>
      <w:szCs w:val="20"/>
      <w:lang w:val="x-none" w:eastAsia="hu-HU" w:bidi="ar-SA"/>
    </w:rPr>
  </w:style>
  <w:style w:type="table" w:styleId="Moderntblzat">
    <w:name w:val="Table Contemporary"/>
    <w:basedOn w:val="Normltblzat"/>
    <w:rsid w:val="005E6E3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Cmsor10">
    <w:name w:val="Címsor1"/>
    <w:basedOn w:val="Cmsor1"/>
    <w:rsid w:val="0091229C"/>
    <w:pPr>
      <w:numPr>
        <w:numId w:val="1"/>
      </w:numPr>
      <w:tabs>
        <w:tab w:val="left" w:pos="357"/>
      </w:tabs>
      <w:spacing w:before="0"/>
    </w:pPr>
    <w:rPr>
      <w:szCs w:val="20"/>
    </w:rPr>
  </w:style>
  <w:style w:type="paragraph" w:customStyle="1" w:styleId="StlusCmsor1Eltte0ptUtna6pt">
    <w:name w:val="Stílus Címsor 1 + Előtte:  0 pt Utána:  6 pt"/>
    <w:basedOn w:val="Norml"/>
    <w:rsid w:val="0091229C"/>
    <w:pPr>
      <w:numPr>
        <w:numId w:val="2"/>
      </w:numPr>
    </w:pPr>
  </w:style>
  <w:style w:type="paragraph" w:customStyle="1" w:styleId="Szmozs">
    <w:name w:val="Számozás"/>
    <w:basedOn w:val="Norml"/>
    <w:rsid w:val="00E5444E"/>
    <w:pPr>
      <w:numPr>
        <w:numId w:val="3"/>
      </w:numPr>
    </w:pPr>
  </w:style>
  <w:style w:type="numbering" w:customStyle="1" w:styleId="StlusFelsorols">
    <w:name w:val="Stílus Felsorolás"/>
    <w:basedOn w:val="Nemlista"/>
    <w:rsid w:val="006802B6"/>
    <w:pPr>
      <w:numPr>
        <w:numId w:val="4"/>
      </w:numPr>
    </w:pPr>
  </w:style>
  <w:style w:type="paragraph" w:customStyle="1" w:styleId="Irodalom">
    <w:name w:val="Irodalom"/>
    <w:basedOn w:val="StlusTimesNewRomanSorkizrt"/>
    <w:rsid w:val="006802B6"/>
    <w:pPr>
      <w:numPr>
        <w:numId w:val="5"/>
      </w:numPr>
    </w:pPr>
  </w:style>
  <w:style w:type="paragraph" w:styleId="lfej">
    <w:name w:val="header"/>
    <w:basedOn w:val="Norml"/>
    <w:rsid w:val="00520380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rsid w:val="00520380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520380"/>
  </w:style>
  <w:style w:type="paragraph" w:styleId="TJ1">
    <w:name w:val="toc 1"/>
    <w:basedOn w:val="Norml"/>
    <w:next w:val="Norml"/>
    <w:autoRedefine/>
    <w:uiPriority w:val="39"/>
    <w:rsid w:val="00403D02"/>
    <w:pPr>
      <w:tabs>
        <w:tab w:val="left" w:pos="284"/>
        <w:tab w:val="right" w:leader="dot" w:pos="9062"/>
      </w:tabs>
    </w:pPr>
    <w:rPr>
      <w:b/>
      <w:noProof/>
    </w:rPr>
  </w:style>
  <w:style w:type="paragraph" w:styleId="TJ2">
    <w:name w:val="toc 2"/>
    <w:basedOn w:val="Norml"/>
    <w:next w:val="Norml"/>
    <w:autoRedefine/>
    <w:uiPriority w:val="39"/>
    <w:rsid w:val="00717795"/>
    <w:pPr>
      <w:tabs>
        <w:tab w:val="left" w:pos="284"/>
        <w:tab w:val="left" w:pos="709"/>
        <w:tab w:val="right" w:leader="dot" w:pos="9062"/>
      </w:tabs>
      <w:ind w:left="240"/>
    </w:pPr>
    <w:rPr>
      <w:rFonts w:ascii="Arial" w:hAnsi="Arial" w:cs="Arial"/>
      <w:noProof/>
    </w:rPr>
  </w:style>
  <w:style w:type="paragraph" w:styleId="TJ3">
    <w:name w:val="toc 3"/>
    <w:basedOn w:val="Norml"/>
    <w:next w:val="Norml"/>
    <w:autoRedefine/>
    <w:uiPriority w:val="39"/>
    <w:rsid w:val="00FA5553"/>
    <w:pPr>
      <w:tabs>
        <w:tab w:val="left" w:pos="284"/>
        <w:tab w:val="left" w:pos="1134"/>
        <w:tab w:val="right" w:leader="dot" w:pos="9062"/>
      </w:tabs>
      <w:ind w:left="480"/>
    </w:pPr>
  </w:style>
  <w:style w:type="paragraph" w:styleId="TJ4">
    <w:name w:val="toc 4"/>
    <w:basedOn w:val="Norml"/>
    <w:next w:val="Norml"/>
    <w:autoRedefine/>
    <w:uiPriority w:val="39"/>
    <w:rsid w:val="00FA5553"/>
    <w:pPr>
      <w:tabs>
        <w:tab w:val="left" w:pos="284"/>
        <w:tab w:val="left" w:pos="1418"/>
        <w:tab w:val="right" w:leader="dot" w:pos="9062"/>
      </w:tabs>
      <w:ind w:left="720"/>
    </w:pPr>
  </w:style>
  <w:style w:type="table" w:styleId="Rcsostblzat">
    <w:name w:val="Table Grid"/>
    <w:basedOn w:val="Normltblzat"/>
    <w:uiPriority w:val="39"/>
    <w:rsid w:val="00EC0E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C4408B"/>
    <w:pPr>
      <w:spacing w:after="0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C4408B"/>
    <w:rPr>
      <w:rFonts w:ascii="Tahoma" w:hAnsi="Tahoma" w:cs="Tahoma"/>
      <w:sz w:val="16"/>
      <w:szCs w:val="16"/>
    </w:rPr>
  </w:style>
  <w:style w:type="character" w:customStyle="1" w:styleId="Cmsor1Char">
    <w:name w:val="Címsor 1 Char"/>
    <w:link w:val="Cmsor1"/>
    <w:uiPriority w:val="9"/>
    <w:rsid w:val="00E66730"/>
    <w:rPr>
      <w:rFonts w:ascii="Arial" w:hAnsi="Arial"/>
      <w:b/>
      <w:bCs/>
      <w:sz w:val="32"/>
      <w:szCs w:val="28"/>
      <w:lang w:eastAsia="en-US" w:bidi="en-US"/>
    </w:rPr>
  </w:style>
  <w:style w:type="character" w:customStyle="1" w:styleId="Cmsor2Char">
    <w:name w:val="Címsor 2 Char"/>
    <w:link w:val="Cmsor2"/>
    <w:uiPriority w:val="9"/>
    <w:rsid w:val="00D36DDB"/>
    <w:rPr>
      <w:rFonts w:ascii="Arial" w:hAnsi="Arial"/>
      <w:bCs/>
      <w:i/>
      <w:sz w:val="32"/>
      <w:szCs w:val="26"/>
      <w:lang w:val="x-none"/>
    </w:rPr>
  </w:style>
  <w:style w:type="character" w:customStyle="1" w:styleId="Cmsor3Char">
    <w:name w:val="Címsor 3 Char"/>
    <w:link w:val="Cmsor3"/>
    <w:uiPriority w:val="9"/>
    <w:rsid w:val="00B95039"/>
    <w:rPr>
      <w:b/>
      <w:sz w:val="24"/>
      <w:szCs w:val="24"/>
    </w:rPr>
  </w:style>
  <w:style w:type="character" w:customStyle="1" w:styleId="Cmsor4Char">
    <w:name w:val="Címsor 4 Char"/>
    <w:link w:val="Cmsor4"/>
    <w:uiPriority w:val="9"/>
    <w:rsid w:val="00403D02"/>
    <w:rPr>
      <w:rFonts w:ascii="Arial" w:hAnsi="Arial"/>
      <w:b/>
      <w:bCs/>
      <w:sz w:val="24"/>
      <w:szCs w:val="28"/>
      <w:lang w:eastAsia="en-US" w:bidi="en-US"/>
    </w:rPr>
  </w:style>
  <w:style w:type="character" w:customStyle="1" w:styleId="Cmsor5Char">
    <w:name w:val="Címsor 5 Char"/>
    <w:link w:val="Cmsor5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sor6Char">
    <w:name w:val="Címsor 6 Char"/>
    <w:link w:val="Cmsor6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sor7Char">
    <w:name w:val="Címsor 7 Char"/>
    <w:link w:val="Cmsor7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sor8Char">
    <w:name w:val="Címsor 8 Char"/>
    <w:link w:val="Cmsor8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sor9Char">
    <w:name w:val="Címsor 9 Char"/>
    <w:link w:val="Cmsor9"/>
    <w:uiPriority w:val="9"/>
    <w:rsid w:val="00EC2BF6"/>
    <w:rPr>
      <w:rFonts w:ascii="Arial" w:eastAsia="Times New Roman" w:hAnsi="Arial" w:cs="Times New Roman"/>
      <w:b/>
      <w:bCs/>
      <w:iCs/>
      <w:sz w:val="24"/>
      <w:lang w:val="hu-HU"/>
    </w:rPr>
  </w:style>
  <w:style w:type="character" w:customStyle="1" w:styleId="CmChar">
    <w:name w:val="Cím Char"/>
    <w:link w:val="Cm"/>
    <w:rsid w:val="003F19F4"/>
    <w:rPr>
      <w:rFonts w:eastAsia="Times New Roman" w:cs="Times New Roman"/>
      <w:spacing w:val="5"/>
      <w:kern w:val="28"/>
      <w:sz w:val="52"/>
      <w:szCs w:val="52"/>
      <w:lang w:val="hu-HU"/>
    </w:rPr>
  </w:style>
  <w:style w:type="paragraph" w:styleId="Alcm">
    <w:name w:val="Subtitle"/>
    <w:basedOn w:val="Cm"/>
    <w:next w:val="Norml"/>
    <w:link w:val="AlcmChar"/>
    <w:qFormat/>
    <w:rsid w:val="003F19F4"/>
    <w:rPr>
      <w:i/>
      <w:sz w:val="36"/>
      <w:szCs w:val="36"/>
    </w:rPr>
  </w:style>
  <w:style w:type="character" w:customStyle="1" w:styleId="AlcmChar">
    <w:name w:val="Alcím Char"/>
    <w:link w:val="Alcm"/>
    <w:rsid w:val="003F19F4"/>
    <w:rPr>
      <w:rFonts w:eastAsia="Times New Roman" w:cs="Times New Roman"/>
      <w:i/>
      <w:spacing w:val="5"/>
      <w:kern w:val="28"/>
      <w:sz w:val="36"/>
      <w:szCs w:val="36"/>
      <w:lang w:val="hu-HU"/>
    </w:rPr>
  </w:style>
  <w:style w:type="character" w:customStyle="1" w:styleId="Kiemels21">
    <w:name w:val="Kiemelés21"/>
    <w:uiPriority w:val="22"/>
    <w:rsid w:val="00B21EE9"/>
    <w:rPr>
      <w:b/>
      <w:bCs/>
    </w:rPr>
  </w:style>
  <w:style w:type="character" w:styleId="Kiemels">
    <w:name w:val="Emphasis"/>
    <w:uiPriority w:val="20"/>
    <w:rsid w:val="00B21EE9"/>
    <w:rPr>
      <w:i/>
      <w:iCs/>
    </w:rPr>
  </w:style>
  <w:style w:type="paragraph" w:customStyle="1" w:styleId="Nincstrkz1">
    <w:name w:val="Nincs térköz1"/>
    <w:uiPriority w:val="1"/>
    <w:rsid w:val="00B21EE9"/>
    <w:rPr>
      <w:sz w:val="22"/>
      <w:szCs w:val="22"/>
      <w:lang w:val="en-US" w:eastAsia="en-US" w:bidi="en-US"/>
    </w:rPr>
  </w:style>
  <w:style w:type="paragraph" w:customStyle="1" w:styleId="Listaszerbekezds1">
    <w:name w:val="Listaszerű bekezdés1"/>
    <w:basedOn w:val="Norml"/>
    <w:uiPriority w:val="34"/>
    <w:rsid w:val="00B21EE9"/>
    <w:pPr>
      <w:ind w:left="720"/>
      <w:contextualSpacing/>
    </w:pPr>
  </w:style>
  <w:style w:type="paragraph" w:customStyle="1" w:styleId="Idzet1">
    <w:name w:val="Idézet1"/>
    <w:basedOn w:val="Norml"/>
    <w:next w:val="Norml"/>
    <w:link w:val="IdzetChar"/>
    <w:uiPriority w:val="29"/>
    <w:qFormat/>
    <w:rsid w:val="00403D02"/>
    <w:pPr>
      <w:ind w:left="567" w:right="567"/>
    </w:pPr>
    <w:rPr>
      <w:i/>
      <w:iCs/>
      <w:color w:val="000000"/>
    </w:rPr>
  </w:style>
  <w:style w:type="character" w:customStyle="1" w:styleId="IdzetChar">
    <w:name w:val="Idézet Char"/>
    <w:link w:val="Idzet1"/>
    <w:uiPriority w:val="29"/>
    <w:rsid w:val="00403D02"/>
    <w:rPr>
      <w:i/>
      <w:iCs/>
      <w:color w:val="000000"/>
      <w:sz w:val="24"/>
      <w:szCs w:val="22"/>
      <w:lang w:eastAsia="en-US" w:bidi="en-US"/>
    </w:rPr>
  </w:style>
  <w:style w:type="paragraph" w:customStyle="1" w:styleId="Kiemeltidzet1">
    <w:name w:val="Kiemelt idézet1"/>
    <w:basedOn w:val="Norml"/>
    <w:next w:val="Norml"/>
    <w:link w:val="KiemeltidzetChar"/>
    <w:uiPriority w:val="30"/>
    <w:rsid w:val="00B21EE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1"/>
    <w:uiPriority w:val="30"/>
    <w:rsid w:val="00B21EE9"/>
    <w:rPr>
      <w:b/>
      <w:bCs/>
      <w:i/>
      <w:iCs/>
      <w:color w:val="4F81BD"/>
    </w:rPr>
  </w:style>
  <w:style w:type="character" w:customStyle="1" w:styleId="Finomkiemels1">
    <w:name w:val="Finom kiemelés1"/>
    <w:uiPriority w:val="19"/>
    <w:rsid w:val="00B21EE9"/>
    <w:rPr>
      <w:i/>
      <w:iCs/>
      <w:color w:val="808080"/>
    </w:rPr>
  </w:style>
  <w:style w:type="character" w:customStyle="1" w:styleId="Ershangslyozs1">
    <w:name w:val="Erős hangsúlyozás1"/>
    <w:uiPriority w:val="21"/>
    <w:rsid w:val="00B21EE9"/>
    <w:rPr>
      <w:b/>
      <w:bCs/>
      <w:i/>
      <w:iCs/>
      <w:color w:val="4F81BD"/>
    </w:rPr>
  </w:style>
  <w:style w:type="character" w:customStyle="1" w:styleId="Finomhivatkozs1">
    <w:name w:val="Finom hivatkozás1"/>
    <w:uiPriority w:val="31"/>
    <w:rsid w:val="00B21EE9"/>
    <w:rPr>
      <w:smallCaps/>
      <w:color w:val="C0504D"/>
      <w:u w:val="single"/>
    </w:rPr>
  </w:style>
  <w:style w:type="character" w:customStyle="1" w:styleId="Ershivatkozs1">
    <w:name w:val="Erős hivatkozás1"/>
    <w:uiPriority w:val="32"/>
    <w:rsid w:val="00B21EE9"/>
    <w:rPr>
      <w:b/>
      <w:bCs/>
      <w:smallCaps/>
      <w:color w:val="C0504D"/>
      <w:spacing w:val="5"/>
      <w:u w:val="single"/>
    </w:rPr>
  </w:style>
  <w:style w:type="character" w:customStyle="1" w:styleId="Knyvcme1">
    <w:name w:val="Könyv címe1"/>
    <w:uiPriority w:val="33"/>
    <w:rsid w:val="00B21EE9"/>
    <w:rPr>
      <w:b/>
      <w:bCs/>
      <w:smallCaps/>
      <w:spacing w:val="5"/>
    </w:rPr>
  </w:style>
  <w:style w:type="paragraph" w:customStyle="1" w:styleId="Tartalomjegyzkcmsora1">
    <w:name w:val="Tartalomjegyzék címsora1"/>
    <w:basedOn w:val="Cmsor1"/>
    <w:next w:val="Norml"/>
    <w:uiPriority w:val="39"/>
    <w:qFormat/>
    <w:rsid w:val="00A0637B"/>
    <w:pPr>
      <w:numPr>
        <w:numId w:val="0"/>
      </w:numPr>
      <w:spacing w:before="0"/>
      <w:outlineLvl w:val="9"/>
    </w:pPr>
  </w:style>
  <w:style w:type="character" w:customStyle="1" w:styleId="llbChar">
    <w:name w:val="Élőláb Char"/>
    <w:link w:val="llb"/>
    <w:uiPriority w:val="99"/>
    <w:rsid w:val="00E258D2"/>
    <w:rPr>
      <w:lang w:val="hu-HU"/>
    </w:rPr>
  </w:style>
  <w:style w:type="paragraph" w:customStyle="1" w:styleId="Default">
    <w:name w:val="Default"/>
    <w:rsid w:val="00C51EE9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customStyle="1" w:styleId="Szerzk">
    <w:name w:val="Szerzők"/>
    <w:basedOn w:val="Norml"/>
    <w:link w:val="SzerzkChar"/>
    <w:rsid w:val="003F19F4"/>
    <w:pPr>
      <w:spacing w:before="240" w:after="200"/>
      <w:jc w:val="center"/>
    </w:pPr>
    <w:rPr>
      <w:sz w:val="28"/>
      <w:szCs w:val="28"/>
    </w:rPr>
  </w:style>
  <w:style w:type="character" w:customStyle="1" w:styleId="Bekezdscm">
    <w:name w:val="Bekezdéscím"/>
    <w:uiPriority w:val="1"/>
    <w:rsid w:val="00EC2BF6"/>
    <w:rPr>
      <w:rFonts w:ascii="Arial" w:hAnsi="Arial" w:cs="Arial"/>
      <w:b/>
      <w:bCs/>
      <w:sz w:val="22"/>
    </w:rPr>
  </w:style>
  <w:style w:type="character" w:customStyle="1" w:styleId="SzerzkChar">
    <w:name w:val="Szerzők Char"/>
    <w:link w:val="Szerzk"/>
    <w:rsid w:val="003F19F4"/>
    <w:rPr>
      <w:sz w:val="28"/>
      <w:szCs w:val="28"/>
      <w:lang w:val="hu-HU"/>
    </w:rPr>
  </w:style>
  <w:style w:type="paragraph" w:customStyle="1" w:styleId="Kivonat">
    <w:name w:val="Kivonat"/>
    <w:basedOn w:val="Cmsor1"/>
    <w:link w:val="KivonatChar"/>
    <w:qFormat/>
    <w:rsid w:val="00A0637B"/>
    <w:pPr>
      <w:numPr>
        <w:numId w:val="0"/>
      </w:numPr>
      <w:spacing w:before="0"/>
    </w:pPr>
    <w:rPr>
      <w:lang w:bidi="ar-SA"/>
    </w:rPr>
  </w:style>
  <w:style w:type="character" w:customStyle="1" w:styleId="KivonatChar">
    <w:name w:val="Kivonat Char"/>
    <w:link w:val="Kivonat"/>
    <w:rsid w:val="00A0637B"/>
    <w:rPr>
      <w:rFonts w:ascii="Arial" w:hAnsi="Arial"/>
      <w:b/>
      <w:bCs/>
      <w:sz w:val="32"/>
      <w:szCs w:val="28"/>
      <w:lang w:eastAsia="en-US"/>
    </w:rPr>
  </w:style>
  <w:style w:type="paragraph" w:styleId="Lbjegyzetszveg">
    <w:name w:val="footnote text"/>
    <w:basedOn w:val="Norml"/>
    <w:semiHidden/>
    <w:rsid w:val="0096693B"/>
    <w:pPr>
      <w:spacing w:after="0" w:line="240" w:lineRule="auto"/>
      <w:jc w:val="left"/>
    </w:pPr>
    <w:rPr>
      <w:sz w:val="20"/>
      <w:szCs w:val="20"/>
      <w:lang w:val="x-none" w:eastAsia="hu-HU" w:bidi="ar-SA"/>
    </w:rPr>
  </w:style>
  <w:style w:type="character" w:styleId="Lbjegyzet-hivatkozs">
    <w:name w:val="footnote reference"/>
    <w:semiHidden/>
    <w:rsid w:val="0096693B"/>
    <w:rPr>
      <w:vertAlign w:val="superscript"/>
    </w:rPr>
  </w:style>
  <w:style w:type="paragraph" w:customStyle="1" w:styleId="StlusSorkizrtSorkz15sor">
    <w:name w:val="Stílus Sorkizárt Sorköz:  15 sor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customStyle="1" w:styleId="StlusSorkizrtElssor08cmSorkz15sor">
    <w:name w:val="Stílus Sorkizárt Első sor:  08 cm Sorköz:  15 sor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customStyle="1" w:styleId="StlusbekezdnormalUtna0ptSorkz15sor">
    <w:name w:val="Stílus bekezd_normal + Utána:  0 pt Sorköz:  15 sor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customStyle="1" w:styleId="StlusbekezdnormalElssor08cmUtna0ptSorkz15">
    <w:name w:val="Stílus bekezd_normal + Első sor:  08 cm Utána:  0 pt Sorköz:  15...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customStyle="1" w:styleId="bekezdnormal">
    <w:name w:val="bekezd_normal"/>
    <w:basedOn w:val="Norml"/>
    <w:link w:val="bekezdnormalChar"/>
    <w:rsid w:val="0096693B"/>
    <w:pPr>
      <w:spacing w:after="0"/>
      <w:ind w:firstLine="454"/>
    </w:pPr>
    <w:rPr>
      <w:szCs w:val="24"/>
      <w:lang w:val="x-none" w:eastAsia="hu-HU" w:bidi="ar-SA"/>
    </w:rPr>
  </w:style>
  <w:style w:type="character" w:customStyle="1" w:styleId="bekezdnormalChar">
    <w:name w:val="bekezd_normal Char"/>
    <w:link w:val="bekezdnormal"/>
    <w:rsid w:val="0096693B"/>
    <w:rPr>
      <w:sz w:val="24"/>
      <w:szCs w:val="24"/>
      <w:lang w:val="x-none" w:eastAsia="hu-HU" w:bidi="ar-SA"/>
    </w:rPr>
  </w:style>
  <w:style w:type="paragraph" w:customStyle="1" w:styleId="bekezdelso">
    <w:name w:val="bekezd_elso"/>
    <w:basedOn w:val="Norml"/>
    <w:next w:val="bekezdnormal"/>
    <w:link w:val="bekezdelsoChar"/>
    <w:rsid w:val="0096693B"/>
    <w:pPr>
      <w:spacing w:after="0"/>
    </w:pPr>
    <w:rPr>
      <w:szCs w:val="24"/>
      <w:lang w:val="x-none" w:eastAsia="hu-HU" w:bidi="ar-SA"/>
    </w:rPr>
  </w:style>
  <w:style w:type="character" w:customStyle="1" w:styleId="bekezdelsoChar">
    <w:name w:val="bekezd_elso Char"/>
    <w:link w:val="bekezdelso"/>
    <w:rsid w:val="0096693B"/>
    <w:rPr>
      <w:sz w:val="24"/>
      <w:szCs w:val="24"/>
      <w:lang w:val="x-none" w:eastAsia="hu-HU" w:bidi="ar-SA"/>
    </w:rPr>
  </w:style>
  <w:style w:type="paragraph" w:customStyle="1" w:styleId="StlusbekezdnormalSorkz15sor">
    <w:name w:val="Stílus bekezd_normal + Sorköz:  15 sor"/>
    <w:basedOn w:val="bekezdnormal"/>
    <w:rsid w:val="0096693B"/>
  </w:style>
  <w:style w:type="paragraph" w:customStyle="1" w:styleId="StlusbekezdnormalEltte6ptSorkz15sor">
    <w:name w:val="Stílus bekezd_normal + Előtte:  6 pt Sorköz:  15 sor"/>
    <w:basedOn w:val="bekezdnormal"/>
    <w:rsid w:val="0096693B"/>
    <w:pPr>
      <w:spacing w:before="120"/>
    </w:pPr>
  </w:style>
  <w:style w:type="paragraph" w:customStyle="1" w:styleId="StlusSorkizrtUtna6ptSorkz15sor">
    <w:name w:val="Stílus Sorkizárt Utána:  6 pt Sorköz:  15 sor"/>
    <w:basedOn w:val="Norml"/>
    <w:rsid w:val="0096693B"/>
    <w:pPr>
      <w:spacing w:line="240" w:lineRule="auto"/>
    </w:pPr>
    <w:rPr>
      <w:szCs w:val="24"/>
      <w:lang w:eastAsia="hu-HU" w:bidi="ar-SA"/>
    </w:rPr>
  </w:style>
  <w:style w:type="paragraph" w:styleId="Szvegtrzs">
    <w:name w:val="Body Text"/>
    <w:basedOn w:val="Norml"/>
    <w:rsid w:val="0096693B"/>
    <w:pPr>
      <w:autoSpaceDE w:val="0"/>
      <w:autoSpaceDN w:val="0"/>
      <w:spacing w:after="0" w:line="240" w:lineRule="auto"/>
    </w:pPr>
    <w:rPr>
      <w:rFonts w:ascii="H-Courier New" w:hAnsi="H-Courier New"/>
      <w:szCs w:val="24"/>
      <w:lang w:val="x-none" w:eastAsia="x-none" w:bidi="ar-SA"/>
    </w:rPr>
  </w:style>
  <w:style w:type="numbering" w:styleId="1ai">
    <w:name w:val="Outline List 1"/>
    <w:basedOn w:val="Nemlista"/>
    <w:semiHidden/>
    <w:rsid w:val="0096693B"/>
    <w:pPr>
      <w:numPr>
        <w:numId w:val="14"/>
      </w:numPr>
    </w:pPr>
  </w:style>
  <w:style w:type="paragraph" w:customStyle="1" w:styleId="Szveg">
    <w:name w:val="Szöveg"/>
    <w:basedOn w:val="Norml"/>
    <w:rsid w:val="0096693B"/>
    <w:pPr>
      <w:spacing w:after="0"/>
      <w:ind w:firstLine="454"/>
    </w:pPr>
    <w:rPr>
      <w:szCs w:val="24"/>
      <w:lang w:eastAsia="hu-HU" w:bidi="ar-SA"/>
    </w:rPr>
  </w:style>
  <w:style w:type="character" w:styleId="Jegyzethivatkozs">
    <w:name w:val="annotation reference"/>
    <w:uiPriority w:val="99"/>
    <w:semiHidden/>
    <w:rsid w:val="0096693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rsid w:val="0096693B"/>
    <w:pPr>
      <w:spacing w:after="0" w:line="240" w:lineRule="auto"/>
      <w:jc w:val="left"/>
    </w:pPr>
    <w:rPr>
      <w:sz w:val="20"/>
      <w:szCs w:val="20"/>
      <w:lang w:val="x-none" w:eastAsia="x-none" w:bidi="ar-SA"/>
    </w:rPr>
  </w:style>
  <w:style w:type="paragraph" w:styleId="Megjegyzstrgya">
    <w:name w:val="annotation subject"/>
    <w:basedOn w:val="Jegyzetszveg"/>
    <w:next w:val="Jegyzetszveg"/>
    <w:semiHidden/>
    <w:rsid w:val="0096693B"/>
    <w:rPr>
      <w:b/>
      <w:bCs/>
    </w:rPr>
  </w:style>
  <w:style w:type="paragraph" w:styleId="Dokumentumtrkp">
    <w:name w:val="Document Map"/>
    <w:basedOn w:val="Norml"/>
    <w:semiHidden/>
    <w:rsid w:val="0096693B"/>
    <w:pPr>
      <w:shd w:val="clear" w:color="auto" w:fill="000080"/>
      <w:spacing w:after="0" w:line="240" w:lineRule="auto"/>
      <w:jc w:val="left"/>
    </w:pPr>
    <w:rPr>
      <w:rFonts w:ascii="Tahoma" w:hAnsi="Tahoma" w:cs="Tahoma"/>
      <w:sz w:val="20"/>
      <w:szCs w:val="20"/>
      <w:lang w:eastAsia="hu-HU" w:bidi="ar-SA"/>
    </w:rPr>
  </w:style>
  <w:style w:type="paragraph" w:styleId="Listaszerbekezds">
    <w:name w:val="List Paragraph"/>
    <w:basedOn w:val="Norml"/>
    <w:uiPriority w:val="34"/>
    <w:qFormat/>
    <w:rsid w:val="0096693B"/>
    <w:pPr>
      <w:spacing w:after="0" w:line="240" w:lineRule="auto"/>
      <w:ind w:left="720"/>
      <w:contextualSpacing/>
      <w:jc w:val="left"/>
    </w:pPr>
    <w:rPr>
      <w:szCs w:val="24"/>
      <w:lang w:eastAsia="hu-HU" w:bidi="ar-SA"/>
    </w:rPr>
  </w:style>
  <w:style w:type="character" w:styleId="Helyrzszveg">
    <w:name w:val="Placeholder Text"/>
    <w:basedOn w:val="Bekezdsalapbettpusa"/>
    <w:uiPriority w:val="99"/>
    <w:semiHidden/>
    <w:rsid w:val="00522F2A"/>
    <w:rPr>
      <w:color w:val="808080"/>
    </w:rPr>
  </w:style>
  <w:style w:type="paragraph" w:customStyle="1" w:styleId="Tblzatfelrs">
    <w:name w:val="Táblázat felé írás"/>
    <w:basedOn w:val="Norml"/>
    <w:link w:val="TblzatfelrsChar"/>
    <w:qFormat/>
    <w:rsid w:val="0088548B"/>
    <w:pPr>
      <w:spacing w:before="240"/>
      <w:jc w:val="center"/>
    </w:pPr>
    <w:rPr>
      <w:rFonts w:ascii="Arial" w:hAnsi="Arial" w:cs="Arial"/>
      <w:sz w:val="20"/>
      <w:szCs w:val="20"/>
    </w:rPr>
  </w:style>
  <w:style w:type="paragraph" w:styleId="Felsorols">
    <w:name w:val="List Bullet"/>
    <w:basedOn w:val="Norml"/>
    <w:semiHidden/>
    <w:unhideWhenUsed/>
    <w:rsid w:val="00D502DE"/>
    <w:pPr>
      <w:numPr>
        <w:numId w:val="25"/>
      </w:numPr>
      <w:contextualSpacing/>
    </w:pPr>
  </w:style>
  <w:style w:type="paragraph" w:styleId="Irodalomjegyzk">
    <w:name w:val="Bibliography"/>
    <w:basedOn w:val="Norml"/>
    <w:next w:val="Norml"/>
    <w:uiPriority w:val="37"/>
    <w:unhideWhenUsed/>
    <w:rsid w:val="005D04FD"/>
  </w:style>
  <w:style w:type="character" w:customStyle="1" w:styleId="TblzatfelrsChar">
    <w:name w:val="Táblázat felé írás Char"/>
    <w:basedOn w:val="Bekezdsalapbettpusa"/>
    <w:link w:val="Tblzatfelrs"/>
    <w:rsid w:val="0088548B"/>
    <w:rPr>
      <w:rFonts w:ascii="Arial" w:hAnsi="Arial" w:cs="Arial"/>
      <w:lang w:eastAsia="en-US" w:bidi="en-US"/>
    </w:rPr>
  </w:style>
  <w:style w:type="paragraph" w:customStyle="1" w:styleId="KsznetnylvntssIrodalomjegyzk">
    <w:name w:val="Köszönetnyílvánítás és Irodalomjegyzék"/>
    <w:basedOn w:val="Kivonat"/>
    <w:link w:val="KsznetnylvntssIrodalomjegyzkChar"/>
    <w:qFormat/>
    <w:rsid w:val="00A0637B"/>
  </w:style>
  <w:style w:type="character" w:customStyle="1" w:styleId="KsznetnylvntssIrodalomjegyzkChar">
    <w:name w:val="Köszönetnyílvánítás és Irodalomjegyzék Char"/>
    <w:basedOn w:val="KivonatChar"/>
    <w:link w:val="KsznetnylvntssIrodalomjegyzk"/>
    <w:rsid w:val="00A0637B"/>
    <w:rPr>
      <w:rFonts w:ascii="Arial" w:hAnsi="Arial"/>
      <w:b/>
      <w:bCs/>
      <w:sz w:val="32"/>
      <w:szCs w:val="28"/>
      <w:lang w:eastAsia="en-US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13891"/>
    <w:rPr>
      <w:lang w:val="x-none" w:eastAsia="x-non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6E5062"/>
    <w:rPr>
      <w:color w:val="808080"/>
      <w:shd w:val="clear" w:color="auto" w:fill="E6E6E6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1D25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eastAsia="hu-HU" w:bidi="ar-SA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1D2529"/>
    <w:rPr>
      <w:rFonts w:ascii="Courier New" w:hAnsi="Courier New" w:cs="Courier New"/>
    </w:rPr>
  </w:style>
  <w:style w:type="character" w:styleId="Mrltotthiperhivatkozs">
    <w:name w:val="FollowedHyperlink"/>
    <w:basedOn w:val="Bekezdsalapbettpusa"/>
    <w:semiHidden/>
    <w:unhideWhenUsed/>
    <w:rsid w:val="00915CE4"/>
    <w:rPr>
      <w:color w:val="954F72" w:themeColor="followedHyperlink"/>
      <w:u w:val="single"/>
    </w:rPr>
  </w:style>
  <w:style w:type="paragraph" w:styleId="Vgjegyzetszvege">
    <w:name w:val="endnote text"/>
    <w:basedOn w:val="Norml"/>
    <w:link w:val="VgjegyzetszvegeChar"/>
    <w:semiHidden/>
    <w:unhideWhenUsed/>
    <w:rsid w:val="009F408B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semiHidden/>
    <w:rsid w:val="009F408B"/>
    <w:rPr>
      <w:lang w:eastAsia="en-US" w:bidi="en-US"/>
    </w:rPr>
  </w:style>
  <w:style w:type="character" w:styleId="Vgjegyzet-hivatkozs">
    <w:name w:val="endnote reference"/>
    <w:basedOn w:val="Bekezdsalapbettpusa"/>
    <w:semiHidden/>
    <w:unhideWhenUsed/>
    <w:rsid w:val="009F40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5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hyperlink" Target="https://en.wikipedia.org/wiki/Ivan_Sutherland" TargetMode="Externa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edlik\Seniori%20mappa\2012-2013\X.%20J&#193;SZN\Formai%20kovetelm&#233;nyek\x_jaszn_dolgozat_formai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2.1.6-os verzió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Munka1!$A$2:$A$6</c:f>
              <c:strCache>
                <c:ptCount val="5"/>
                <c:pt idx="0">
                  <c:v>Alapverzió</c:v>
                </c:pt>
                <c:pt idx="1">
                  <c:v>Verzió 2</c:v>
                </c:pt>
                <c:pt idx="2">
                  <c:v>Verzió 3</c:v>
                </c:pt>
                <c:pt idx="3">
                  <c:v>Verzió 4</c:v>
                </c:pt>
                <c:pt idx="4">
                  <c:v>Verzió 5</c:v>
                </c:pt>
              </c:strCache>
            </c:strRef>
          </c:cat>
          <c:val>
            <c:numRef>
              <c:f>Munka1!$B$2:$B$6</c:f>
              <c:numCache>
                <c:formatCode>General</c:formatCode>
                <c:ptCount val="5"/>
                <c:pt idx="0">
                  <c:v>338</c:v>
                </c:pt>
                <c:pt idx="1">
                  <c:v>74</c:v>
                </c:pt>
                <c:pt idx="2">
                  <c:v>81</c:v>
                </c:pt>
                <c:pt idx="3">
                  <c:v>89</c:v>
                </c:pt>
                <c:pt idx="4">
                  <c:v>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39-4A47-BCF8-29E4EECC6983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2.1.7-es verzió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Munka1!$A$2:$A$6</c:f>
              <c:strCache>
                <c:ptCount val="5"/>
                <c:pt idx="0">
                  <c:v>Alapverzió</c:v>
                </c:pt>
                <c:pt idx="1">
                  <c:v>Verzió 2</c:v>
                </c:pt>
                <c:pt idx="2">
                  <c:v>Verzió 3</c:v>
                </c:pt>
                <c:pt idx="3">
                  <c:v>Verzió 4</c:v>
                </c:pt>
                <c:pt idx="4">
                  <c:v>Verzió 5</c:v>
                </c:pt>
              </c:strCache>
            </c:strRef>
          </c:cat>
          <c:val>
            <c:numRef>
              <c:f>Munka1!$C$2:$C$6</c:f>
              <c:numCache>
                <c:formatCode>General</c:formatCode>
                <c:ptCount val="5"/>
                <c:pt idx="0">
                  <c:v>290</c:v>
                </c:pt>
                <c:pt idx="1">
                  <c:v>59</c:v>
                </c:pt>
                <c:pt idx="2">
                  <c:v>59</c:v>
                </c:pt>
                <c:pt idx="3">
                  <c:v>59</c:v>
                </c:pt>
                <c:pt idx="4">
                  <c:v>176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39-4A47-BCF8-29E4EECC69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71266136"/>
        <c:axId val="471270840"/>
        <c:axId val="0"/>
      </c:bar3DChart>
      <c:catAx>
        <c:axId val="471266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71270840"/>
        <c:crosses val="autoZero"/>
        <c:auto val="1"/>
        <c:lblAlgn val="ctr"/>
        <c:lblOffset val="100"/>
        <c:noMultiLvlLbl val="0"/>
      </c:catAx>
      <c:valAx>
        <c:axId val="471270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Futásidő</a:t>
                </a:r>
                <a:r>
                  <a:rPr lang="hu-HU" baseline="0"/>
                  <a:t> (ms)</a:t>
                </a:r>
                <a:endParaRPr lang="hu-HU"/>
              </a:p>
            </c:rich>
          </c:tx>
          <c:layout>
            <c:manualLayout>
              <c:xMode val="edge"/>
              <c:yMode val="edge"/>
              <c:x val="8.1639736230195728E-2"/>
              <c:y val="0.217612395224790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712661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Movies Night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Munka1!$A$2:$A$5</c:f>
              <c:strCache>
                <c:ptCount val="4"/>
                <c:pt idx="0">
                  <c:v>Verzió 1 - Bináris mátrix logikai operátorokkal</c:v>
                </c:pt>
                <c:pt idx="1">
                  <c:v>Verzió 2 - Bináros mátrix relációs operátorokkal</c:v>
                </c:pt>
                <c:pt idx="2">
                  <c:v>Verzió 3 - Tömbök A</c:v>
                </c:pt>
                <c:pt idx="3">
                  <c:v>Verzió 4 - Tömbök B</c:v>
                </c:pt>
              </c:strCache>
            </c:strRef>
          </c:cat>
          <c:val>
            <c:numRef>
              <c:f>Munka1!$B$2:$B$5</c:f>
              <c:numCache>
                <c:formatCode>General</c:formatCode>
                <c:ptCount val="4"/>
                <c:pt idx="0">
                  <c:v>193</c:v>
                </c:pt>
                <c:pt idx="1">
                  <c:v>173</c:v>
                </c:pt>
                <c:pt idx="2">
                  <c:v>162</c:v>
                </c:pt>
                <c:pt idx="3">
                  <c:v>153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1B-419C-A66C-5F0731DACEEE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Fundraising Dinner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Munka1!$A$2:$A$5</c:f>
              <c:strCache>
                <c:ptCount val="4"/>
                <c:pt idx="0">
                  <c:v>Verzió 1 - Bináris mátrix logikai operátorokkal</c:v>
                </c:pt>
                <c:pt idx="1">
                  <c:v>Verzió 2 - Bináros mátrix relációs operátorokkal</c:v>
                </c:pt>
                <c:pt idx="2">
                  <c:v>Verzió 3 - Tömbök A</c:v>
                </c:pt>
                <c:pt idx="3">
                  <c:v>Verzió 4 - Tömbök B</c:v>
                </c:pt>
              </c:strCache>
            </c:strRef>
          </c:cat>
          <c:val>
            <c:numRef>
              <c:f>Munka1!$C$2:$C$5</c:f>
              <c:numCache>
                <c:formatCode>General</c:formatCode>
                <c:ptCount val="4"/>
                <c:pt idx="0">
                  <c:v>204</c:v>
                </c:pt>
                <c:pt idx="1">
                  <c:v>196</c:v>
                </c:pt>
                <c:pt idx="2">
                  <c:v>157</c:v>
                </c:pt>
                <c:pt idx="3">
                  <c:v>158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1B-419C-A66C-5F0731DACE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71266920"/>
        <c:axId val="471270448"/>
        <c:axId val="0"/>
      </c:bar3DChart>
      <c:catAx>
        <c:axId val="471266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71270448"/>
        <c:crosses val="autoZero"/>
        <c:auto val="1"/>
        <c:lblAlgn val="ctr"/>
        <c:lblOffset val="100"/>
        <c:noMultiLvlLbl val="0"/>
      </c:catAx>
      <c:valAx>
        <c:axId val="47127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/>
                  <a:t>Futásidők</a:t>
                </a:r>
                <a:r>
                  <a:rPr lang="hu-HU" baseline="0"/>
                  <a:t> (ms)</a:t>
                </a:r>
                <a:endParaRPr lang="hu-HU"/>
              </a:p>
            </c:rich>
          </c:tx>
          <c:layout>
            <c:manualLayout>
              <c:xMode val="edge"/>
              <c:yMode val="edge"/>
              <c:x val="0.13793112389235482"/>
              <c:y val="0.294892684785369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hu-H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4712669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Ern73</b:Tag>
    <b:SourceType>BookSection</b:SourceType>
    <b:Guid>{EFC42CDF-8296-415F-A897-649DC7A9141E}</b:Guid>
    <b:Author>
      <b:Author>
        <b:NameList>
          <b:Person>
            <b:Last>Nemecz</b:Last>
            <b:First>Ernő</b:First>
          </b:Person>
        </b:NameList>
      </b:Author>
    </b:Author>
    <b:Title>Agyagásványok</b:Title>
    <b:Year>1973</b:Year>
    <b:City>Budapest</b:City>
    <b:Publisher>Akadémiai Kiadó</b:Publisher>
    <b:Pages>19-33, 35-44</b:Pages>
    <b:RefOrder>2</b:RefOrder>
  </b:Source>
  <b:Source>
    <b:Tag>Hor10</b:Tag>
    <b:SourceType>Misc</b:SourceType>
    <b:Guid>{1C2BAA74-0BE5-4A2E-A770-282B4438AD05}</b:Guid>
    <b:Title>Vegyesoxid típusú felületek, réteges szerkezetű anyagok vizsgálata rezgési spektroszkópiai módszerekkel</b:Title>
    <b:Year>2010</b:Year>
    <b:City>Veszprém</b:City>
    <b:Author>
      <b:Writer>
        <b:NameList>
          <b:Person>
            <b:Last>Erzsébet</b:Last>
            <b:First>Horváth</b:First>
          </b:Person>
        </b:NameList>
      </b:Writer>
      <b:Author>
        <b:NameList>
          <b:Person>
            <b:Last>Horváth</b:Last>
            <b:First>Erzsébet</b:First>
          </b:Person>
        </b:NameList>
      </b:Author>
    </b:Author>
    <b:PublicationTitle>MTA doktori értekezés</b:PublicationTitle>
    <b:RefOrder>3</b:RefOrder>
  </b:Source>
  <b:Source>
    <b:Tag>Sza02</b:Tag>
    <b:SourceType>BookSection</b:SourceType>
    <b:Guid>{81CDEE7F-332E-41EB-90B7-5833B3BF5C77}</b:Guid>
    <b:Author>
      <b:Author>
        <b:NameList>
          <b:Person>
            <b:Last>Szakáll</b:Last>
            <b:First>Sándor</b:First>
          </b:Person>
        </b:NameList>
      </b:Author>
    </b:Author>
    <b:Title>Ásványrendszertan, Szilikátok 3 (Filloszilikátok)</b:Title>
    <b:Year>2002</b:Year>
    <b:Pages>2-3, 13-14</b:Pages>
    <b:Publisher>Miskolci Egyetem</b:Publisher>
    <b:RefOrder>4</b:RefOrder>
  </b:Source>
  <b:Source>
    <b:Tag>Rob16</b:Tag>
    <b:SourceType>JournalArticle</b:SourceType>
    <b:Guid>{47E2B1D7-6721-4140-8906-1E20E3B2A667}</b:Guid>
    <b:Title>Reflections on the material science of clay minerals</b:Title>
    <b:Year>2016</b:Year>
    <b:Author>
      <b:Author>
        <b:NameList>
          <b:Person>
            <b:Last>Schoonheydt</b:Last>
            <b:First>Robert</b:First>
            <b:Middle>A.</b:Middle>
          </b:Person>
        </b:NameList>
      </b:Author>
    </b:Author>
    <b:JournalName>Applied Clay Science</b:JournalName>
    <b:Pages>107-112</b:Pages>
    <b:RefOrder>5</b:RefOrder>
  </b:Source>
</b:Sources>
</file>

<file path=customXml/itemProps1.xml><?xml version="1.0" encoding="utf-8"?>
<ds:datastoreItem xmlns:ds="http://schemas.openxmlformats.org/officeDocument/2006/customXml" ds:itemID="{CA687B4C-C43C-4C0B-93EC-03C9D78A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x_jaszn_dolgozat_formai.dot</Template>
  <TotalTime>687</TotalTime>
  <Pages>31</Pages>
  <Words>4585</Words>
  <Characters>31643</Characters>
  <Application>Microsoft Office Word</Application>
  <DocSecurity>0</DocSecurity>
  <Lines>263</Lines>
  <Paragraphs>72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Ajánlott formai és tartalmi követelmények a X. Jedlik Ányos Szakmai Napok konferencia dolgozataihoz</vt:lpstr>
      <vt:lpstr>Ajánlott formai és tartalmi követelmények a X. Jedlik Ányos Szakmai Napok konferencia dolgozataihoz</vt:lpstr>
    </vt:vector>
  </TitlesOfParts>
  <Company/>
  <LinksUpToDate>false</LinksUpToDate>
  <CharactersWithSpaces>36156</CharactersWithSpaces>
  <SharedDoc>false</SharedDoc>
  <HLinks>
    <vt:vector size="126" baseType="variant">
      <vt:variant>
        <vt:i4>1179709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_Toc471203831</vt:lpwstr>
      </vt:variant>
      <vt:variant>
        <vt:i4>1179709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_Toc471203830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_Toc471203829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_Toc471203828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_Toc471203827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_Toc471203826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_Toc471203825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_Toc471203824</vt:lpwstr>
      </vt:variant>
      <vt:variant>
        <vt:i4>1245245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_Toc471203823</vt:lpwstr>
      </vt:variant>
      <vt:variant>
        <vt:i4>1245245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_Toc471203822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_Toc471203821</vt:lpwstr>
      </vt:variant>
      <vt:variant>
        <vt:i4>1245245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_Toc471203820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_Toc471203819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_Toc471203818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_Toc471203817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_Toc471203816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_Toc471203815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_Toc471203814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_Toc471203813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_Toc471203812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_Toc471203811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Ajánlott formai és tartalmi követelmények a X. Jedlik Ányos Szakmai Napok konferencia dolgozataihoz</dc:title>
  <dc:subject/>
  <dc:creator>szakkollégiumi senior</dc:creator>
  <cp:keywords/>
  <cp:lastModifiedBy>Osz Oliver</cp:lastModifiedBy>
  <cp:revision>90</cp:revision>
  <cp:lastPrinted>2017-12-22T23:17:00Z</cp:lastPrinted>
  <dcterms:created xsi:type="dcterms:W3CDTF">2018-02-14T11:50:00Z</dcterms:created>
  <dcterms:modified xsi:type="dcterms:W3CDTF">2018-03-01T19:05:00Z</dcterms:modified>
</cp:coreProperties>
</file>